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8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0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12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13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4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15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16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17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18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19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20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2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22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23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24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25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26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27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28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29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30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31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32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33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34.xml" ContentType="application/vnd.openxmlformats-officedocument.wordprocessingml.head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header35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36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37.xml" ContentType="application/vnd.openxmlformats-officedocument.wordprocessingml.head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header38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39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40.xml" ContentType="application/vnd.openxmlformats-officedocument.wordprocessingml.head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header4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42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43.xml" ContentType="application/vnd.openxmlformats-officedocument.wordprocessingml.head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header44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45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46.xml" ContentType="application/vnd.openxmlformats-officedocument.wordprocessingml.head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header47.xml" ContentType="application/vnd.openxmlformats-officedocument.wordprocessingml.head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header48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49.xml" ContentType="application/vnd.openxmlformats-officedocument.wordprocessingml.header+xml"/>
  <Override PartName="/word/footer9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76372" w:rsidRDefault="00076372" w:rsidP="008352AE">
      <w:pPr>
        <w:jc w:val="center"/>
        <w:rPr>
          <w:b/>
          <w:szCs w:val="24"/>
          <w:u w:val="single"/>
          <w:lang w:val="pl-PL"/>
        </w:rPr>
      </w:pPr>
    </w:p>
    <w:p w14:paraId="6EDDC199" w14:textId="46D7C29F" w:rsidR="00280E70" w:rsidRPr="009F206C" w:rsidRDefault="001D5BB9" w:rsidP="008352AE">
      <w:pPr>
        <w:jc w:val="center"/>
        <w:rPr>
          <w:rStyle w:val="Hyperlink"/>
          <w:rFonts w:asciiTheme="minorHAnsi" w:hAnsiTheme="minorHAnsi" w:cstheme="minorHAnsi"/>
          <w:b/>
        </w:rPr>
      </w:pPr>
      <w:r w:rsidRPr="009F206C">
        <w:rPr>
          <w:rFonts w:asciiTheme="minorHAnsi" w:hAnsiTheme="minorHAnsi" w:cstheme="minorHAnsi"/>
          <w:b/>
          <w:szCs w:val="24"/>
          <w:u w:val="single"/>
          <w:lang w:val="pl-PL"/>
        </w:rPr>
        <w:t>Krzysztof Szczurowski</w:t>
      </w:r>
      <w:r w:rsidR="008352AE" w:rsidRPr="009F206C">
        <w:rPr>
          <w:rFonts w:asciiTheme="minorHAnsi" w:hAnsiTheme="minorHAnsi" w:cstheme="minorHAnsi"/>
          <w:szCs w:val="24"/>
          <w:lang w:val="pl-PL"/>
        </w:rPr>
        <w:t xml:space="preserve"> </w:t>
      </w:r>
      <w:r w:rsidR="008352AE" w:rsidRPr="009F206C">
        <w:rPr>
          <w:rFonts w:asciiTheme="minorHAnsi" w:hAnsiTheme="minorHAnsi" w:cstheme="minorHAnsi"/>
          <w:b/>
          <w:lang w:val="pl-PL"/>
        </w:rPr>
        <w:t>|</w:t>
      </w:r>
      <w:r w:rsidR="008352AE" w:rsidRPr="009F206C">
        <w:rPr>
          <w:rFonts w:asciiTheme="minorHAnsi" w:hAnsiTheme="minorHAnsi" w:cstheme="minorHAnsi"/>
          <w:szCs w:val="24"/>
          <w:lang w:val="pl-PL"/>
        </w:rPr>
        <w:t xml:space="preserve"> </w:t>
      </w:r>
      <w:r w:rsidR="00C27FC3" w:rsidRPr="009F206C">
        <w:rPr>
          <w:rFonts w:asciiTheme="minorHAnsi" w:hAnsiTheme="minorHAnsi" w:cstheme="minorHAnsi"/>
          <w:b/>
          <w:u w:val="single"/>
          <w:lang w:val="pl-PL"/>
        </w:rPr>
        <w:t>Mobile</w:t>
      </w:r>
      <w:r w:rsidRPr="009F206C">
        <w:rPr>
          <w:rFonts w:asciiTheme="minorHAnsi" w:hAnsiTheme="minorHAnsi" w:cstheme="minorHAnsi"/>
          <w:b/>
          <w:u w:val="single"/>
          <w:lang w:val="pl-PL"/>
        </w:rPr>
        <w:t>:</w:t>
      </w:r>
      <w:r w:rsidRPr="009F206C">
        <w:rPr>
          <w:rFonts w:asciiTheme="minorHAnsi" w:hAnsiTheme="minorHAnsi" w:cstheme="minorHAnsi"/>
          <w:b/>
          <w:lang w:val="pl-PL"/>
        </w:rPr>
        <w:t xml:space="preserve"> </w:t>
      </w:r>
      <w:r w:rsidR="008857CF" w:rsidRPr="009F206C">
        <w:rPr>
          <w:rFonts w:asciiTheme="minorHAnsi" w:hAnsiTheme="minorHAnsi" w:cstheme="minorHAnsi"/>
          <w:b/>
          <w:lang w:val="pl-PL"/>
        </w:rPr>
        <w:t xml:space="preserve">(+1) </w:t>
      </w:r>
      <w:r w:rsidR="00881C56" w:rsidRPr="009F206C">
        <w:rPr>
          <w:rFonts w:asciiTheme="minorHAnsi" w:hAnsiTheme="minorHAnsi" w:cstheme="minorHAnsi"/>
          <w:b/>
          <w:lang w:val="pl-PL"/>
        </w:rPr>
        <w:t>604 445 8716</w:t>
      </w:r>
      <w:r w:rsidR="008352AE" w:rsidRPr="009F206C">
        <w:rPr>
          <w:rFonts w:asciiTheme="minorHAnsi" w:hAnsiTheme="minorHAnsi" w:cstheme="minorHAnsi"/>
          <w:b/>
          <w:lang w:val="pl-PL"/>
        </w:rPr>
        <w:t xml:space="preserve"> | </w:t>
      </w:r>
      <w:r w:rsidR="008352AE" w:rsidRPr="009F206C">
        <w:rPr>
          <w:rFonts w:asciiTheme="minorHAnsi" w:hAnsiTheme="minorHAnsi" w:cstheme="minorHAnsi"/>
          <w:b/>
          <w:u w:val="single"/>
        </w:rPr>
        <w:t>Email</w:t>
      </w:r>
      <w:r w:rsidR="008352AE" w:rsidRPr="009F206C">
        <w:rPr>
          <w:rFonts w:asciiTheme="minorHAnsi" w:hAnsiTheme="minorHAnsi" w:cstheme="minorHAnsi"/>
          <w:b/>
        </w:rPr>
        <w:t xml:space="preserve">: </w:t>
      </w:r>
      <w:hyperlink r:id="rId8" w:history="1">
        <w:r w:rsidR="00A34ABC" w:rsidRPr="009F206C">
          <w:rPr>
            <w:rStyle w:val="Hyperlink"/>
            <w:rFonts w:asciiTheme="minorHAnsi" w:hAnsiTheme="minorHAnsi" w:cstheme="minorHAnsi"/>
            <w:b/>
          </w:rPr>
          <w:t>kris_s2@outlook.com</w:t>
        </w:r>
      </w:hyperlink>
    </w:p>
    <w:p w14:paraId="3D0607C2" w14:textId="0B42C4E5" w:rsidR="006E277C" w:rsidRPr="000E360B" w:rsidRDefault="00347894" w:rsidP="000E360B">
      <w:pPr>
        <w:rPr>
          <w:rStyle w:val="Hyperlink"/>
          <w:rFonts w:asciiTheme="minorHAnsi" w:hAnsiTheme="minorHAnsi" w:cstheme="minorHAnsi"/>
          <w:bCs/>
          <w:sz w:val="18"/>
          <w:szCs w:val="18"/>
          <w:u w:val="none"/>
        </w:rPr>
      </w:pPr>
      <w:r w:rsidRPr="00721E39">
        <w:rPr>
          <w:rFonts w:asciiTheme="minorHAnsi" w:hAnsiTheme="minorHAnsi" w:cstheme="minorHAnsi"/>
          <w:b/>
          <w:sz w:val="18"/>
          <w:szCs w:val="18"/>
          <w:u w:val="single"/>
        </w:rPr>
        <w:t>L</w:t>
      </w:r>
      <w:r w:rsidR="00CE3516">
        <w:rPr>
          <w:rFonts w:asciiTheme="minorHAnsi" w:hAnsiTheme="minorHAnsi" w:cstheme="minorHAnsi"/>
          <w:b/>
          <w:sz w:val="18"/>
          <w:szCs w:val="18"/>
          <w:u w:val="single"/>
        </w:rPr>
        <w:t>I</w:t>
      </w:r>
      <w:r w:rsidRPr="00721E39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E360B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="00CE3516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https://www.linkedin.com/in/krzysztofszczurowski/</w:t>
        </w:r>
      </w:hyperlink>
      <w:r w:rsidR="000E360B">
        <w:rPr>
          <w:rFonts w:asciiTheme="minorHAnsi" w:hAnsiTheme="minorHAnsi" w:cstheme="minorHAnsi"/>
          <w:sz w:val="18"/>
          <w:szCs w:val="18"/>
        </w:rPr>
        <w:t xml:space="preserve">  </w:t>
      </w:r>
      <w:r w:rsidR="006E277C" w:rsidRPr="00721E39">
        <w:rPr>
          <w:rFonts w:asciiTheme="minorHAnsi" w:hAnsiTheme="minorHAnsi" w:cstheme="minorHAnsi"/>
          <w:b/>
          <w:sz w:val="18"/>
          <w:szCs w:val="18"/>
          <w:u w:val="single"/>
        </w:rPr>
        <w:t>G</w:t>
      </w:r>
      <w:r w:rsidR="00CE3516">
        <w:rPr>
          <w:rFonts w:asciiTheme="minorHAnsi" w:hAnsiTheme="minorHAnsi" w:cstheme="minorHAnsi"/>
          <w:b/>
          <w:sz w:val="18"/>
          <w:szCs w:val="18"/>
          <w:u w:val="single"/>
        </w:rPr>
        <w:t>H</w:t>
      </w:r>
      <w:r w:rsidR="006E277C" w:rsidRPr="00721E39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E360B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0E360B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https://github.com/kriss3/</w:t>
        </w:r>
      </w:hyperlink>
      <w:r w:rsidR="00DB18FA">
        <w:rPr>
          <w:rStyle w:val="Hyperlink"/>
          <w:rFonts w:asciiTheme="minorHAnsi" w:hAnsiTheme="minorHAnsi" w:cstheme="minorHAnsi"/>
          <w:sz w:val="18"/>
          <w:szCs w:val="18"/>
          <w:u w:val="none"/>
        </w:rPr>
        <w:t xml:space="preserve"> </w:t>
      </w:r>
      <w:r w:rsidR="000E360B" w:rsidRPr="000E360B">
        <w:rPr>
          <w:rFonts w:asciiTheme="minorHAnsi" w:hAnsiTheme="minorHAnsi" w:cstheme="minorHAnsi"/>
          <w:b/>
          <w:sz w:val="18"/>
          <w:szCs w:val="18"/>
          <w:u w:val="single"/>
        </w:rPr>
        <w:t>G</w:t>
      </w:r>
      <w:r w:rsidR="00CE3516">
        <w:rPr>
          <w:rFonts w:asciiTheme="minorHAnsi" w:hAnsiTheme="minorHAnsi" w:cstheme="minorHAnsi"/>
          <w:b/>
          <w:sz w:val="18"/>
          <w:szCs w:val="18"/>
          <w:u w:val="single"/>
        </w:rPr>
        <w:t>H</w:t>
      </w:r>
      <w:r w:rsidR="00DB18FA">
        <w:rPr>
          <w:rFonts w:asciiTheme="minorHAnsi" w:hAnsiTheme="minorHAnsi" w:cstheme="minorHAnsi"/>
          <w:b/>
          <w:sz w:val="18"/>
          <w:szCs w:val="18"/>
          <w:u w:val="single"/>
        </w:rPr>
        <w:t xml:space="preserve"> Pages:</w:t>
      </w:r>
      <w:r w:rsidR="00E9199F">
        <w:rPr>
          <w:rFonts w:asciiTheme="minorHAnsi" w:hAnsiTheme="minorHAnsi" w:cstheme="minorHAnsi"/>
          <w:bCs/>
          <w:sz w:val="18"/>
          <w:szCs w:val="18"/>
        </w:rPr>
        <w:t xml:space="preserve"> </w:t>
      </w:r>
      <w:hyperlink r:id="rId11" w:history="1">
        <w:r w:rsidR="00E9199F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https://kriss3.github.io/resume/</w:t>
        </w:r>
      </w:hyperlink>
    </w:p>
    <w:p w14:paraId="0A37501D" w14:textId="77777777" w:rsidR="007612D4" w:rsidRPr="008857CF" w:rsidRDefault="007612D4" w:rsidP="006E277C">
      <w:pPr>
        <w:pStyle w:val="Accomplishments"/>
        <w:numPr>
          <w:ilvl w:val="0"/>
          <w:numId w:val="0"/>
        </w:numPr>
      </w:pPr>
    </w:p>
    <w:p w14:paraId="547BE1B8" w14:textId="78E13CA2" w:rsidR="00280E70" w:rsidRPr="004A4C2C" w:rsidRDefault="004A4C2C" w:rsidP="007529EF">
      <w:pPr>
        <w:pStyle w:val="Accomplishments"/>
        <w:numPr>
          <w:ilvl w:val="0"/>
          <w:numId w:val="0"/>
        </w:numPr>
        <w:ind w:left="3261"/>
        <w:rPr>
          <w:b/>
          <w:sz w:val="22"/>
          <w:szCs w:val="22"/>
        </w:rPr>
      </w:pPr>
      <w:r w:rsidRPr="004A4C2C">
        <w:rPr>
          <w:b/>
          <w:sz w:val="22"/>
          <w:szCs w:val="22"/>
        </w:rPr>
        <w:t>.NET</w:t>
      </w:r>
      <w:r w:rsidR="00F67498">
        <w:rPr>
          <w:b/>
          <w:sz w:val="22"/>
          <w:szCs w:val="22"/>
        </w:rPr>
        <w:t xml:space="preserve"> </w:t>
      </w:r>
      <w:r w:rsidRPr="004A4C2C">
        <w:rPr>
          <w:b/>
          <w:sz w:val="22"/>
          <w:szCs w:val="22"/>
        </w:rPr>
        <w:t>Developer</w:t>
      </w:r>
      <w:r w:rsidR="00F67498">
        <w:rPr>
          <w:b/>
          <w:sz w:val="22"/>
          <w:szCs w:val="22"/>
        </w:rPr>
        <w:t>/Full Stack Developer</w:t>
      </w:r>
    </w:p>
    <w:p w14:paraId="132241E6" w14:textId="77777777" w:rsidR="00280E70" w:rsidRPr="007612D4" w:rsidRDefault="00E346F1" w:rsidP="007612D4">
      <w:pPr>
        <w:pStyle w:val="Accomplishments"/>
        <w:numPr>
          <w:ilvl w:val="0"/>
          <w:numId w:val="0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72295DA7" w14:textId="10176C29" w:rsidR="00661D80" w:rsidRDefault="0050437D" w:rsidP="2C080823">
      <w:pPr>
        <w:pStyle w:val="Accomplishments"/>
        <w:numPr>
          <w:ilvl w:val="0"/>
          <w:numId w:val="0"/>
        </w:numPr>
        <w:rPr>
          <w:color w:val="000000"/>
        </w:rPr>
      </w:pPr>
      <w:r>
        <w:rPr>
          <w:rFonts w:cs="Arial"/>
          <w:color w:val="000000"/>
          <w:shd w:val="clear" w:color="auto" w:fill="FFFFFF"/>
        </w:rPr>
        <w:t>M</w:t>
      </w:r>
      <w:r w:rsidR="00EE7CC9" w:rsidRPr="0095508E">
        <w:rPr>
          <w:rFonts w:cs="Arial"/>
          <w:color w:val="000000"/>
          <w:shd w:val="clear" w:color="auto" w:fill="FFFFFF"/>
        </w:rPr>
        <w:t>otivated,</w:t>
      </w:r>
      <w:r w:rsidR="00A52CB9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e</w:t>
      </w:r>
      <w:r w:rsidR="00C577DE">
        <w:rPr>
          <w:rFonts w:cs="Arial"/>
          <w:color w:val="000000"/>
          <w:shd w:val="clear" w:color="auto" w:fill="FFFFFF"/>
        </w:rPr>
        <w:t>nthusiastic,</w:t>
      </w:r>
      <w:r w:rsidR="00A52CB9">
        <w:rPr>
          <w:rFonts w:cs="Arial"/>
          <w:color w:val="000000"/>
          <w:shd w:val="clear" w:color="auto" w:fill="FFFFFF"/>
        </w:rPr>
        <w:t xml:space="preserve"> and</w:t>
      </w:r>
      <w:r w:rsidR="00EE7CC9" w:rsidRPr="0095508E">
        <w:rPr>
          <w:rFonts w:cs="Arial"/>
          <w:color w:val="000000"/>
          <w:shd w:val="clear" w:color="auto" w:fill="FFFFFF"/>
        </w:rPr>
        <w:t xml:space="preserve"> </w:t>
      </w:r>
      <w:r w:rsidR="008D4D5B">
        <w:rPr>
          <w:rFonts w:cs="Arial"/>
          <w:color w:val="000000"/>
          <w:shd w:val="clear" w:color="auto" w:fill="FFFFFF"/>
        </w:rPr>
        <w:t>experienced</w:t>
      </w:r>
      <w:r w:rsidR="00EE7CC9" w:rsidRPr="0095508E">
        <w:rPr>
          <w:rFonts w:cs="Arial"/>
          <w:color w:val="000000"/>
          <w:shd w:val="clear" w:color="auto" w:fill="FFFFFF"/>
        </w:rPr>
        <w:t xml:space="preserve"> Software Developer seeks a</w:t>
      </w:r>
      <w:r w:rsidR="0095717C">
        <w:rPr>
          <w:rFonts w:cs="Arial"/>
          <w:color w:val="000000"/>
          <w:shd w:val="clear" w:color="auto" w:fill="FFFFFF"/>
        </w:rPr>
        <w:t xml:space="preserve"> new</w:t>
      </w:r>
      <w:r w:rsidR="00EE7CC9" w:rsidRPr="0095508E">
        <w:rPr>
          <w:rFonts w:cs="Arial"/>
          <w:color w:val="000000"/>
          <w:shd w:val="clear" w:color="auto" w:fill="FFFFFF"/>
        </w:rPr>
        <w:t xml:space="preserve"> challeng</w:t>
      </w:r>
      <w:r w:rsidR="0095717C">
        <w:rPr>
          <w:rFonts w:cs="Arial"/>
          <w:color w:val="000000"/>
          <w:shd w:val="clear" w:color="auto" w:fill="FFFFFF"/>
        </w:rPr>
        <w:t>e.</w:t>
      </w:r>
      <w:r w:rsidR="008D4D5B">
        <w:rPr>
          <w:rFonts w:cs="Arial"/>
          <w:color w:val="000000"/>
          <w:shd w:val="clear" w:color="auto" w:fill="FFFFFF"/>
        </w:rPr>
        <w:t xml:space="preserve"> </w:t>
      </w:r>
      <w:r w:rsidR="008350E9">
        <w:rPr>
          <w:rFonts w:cs="Arial"/>
          <w:color w:val="000000"/>
          <w:shd w:val="clear" w:color="auto" w:fill="FFFFFF"/>
        </w:rPr>
        <w:t>I</w:t>
      </w:r>
      <w:r w:rsidR="00A23338">
        <w:rPr>
          <w:rFonts w:cs="Arial"/>
          <w:color w:val="000000"/>
          <w:shd w:val="clear" w:color="auto" w:fill="FFFFFF"/>
        </w:rPr>
        <w:t xml:space="preserve">’m </w:t>
      </w:r>
      <w:r w:rsidR="008350E9">
        <w:rPr>
          <w:rFonts w:cs="Arial"/>
          <w:color w:val="000000"/>
          <w:shd w:val="clear" w:color="auto" w:fill="FFFFFF"/>
        </w:rPr>
        <w:t>a Canadian citizen</w:t>
      </w:r>
      <w:r w:rsidR="00900967">
        <w:rPr>
          <w:rFonts w:cs="Arial"/>
          <w:color w:val="000000"/>
          <w:shd w:val="clear" w:color="auto" w:fill="FFFFFF"/>
        </w:rPr>
        <w:t>,</w:t>
      </w:r>
      <w:r w:rsidR="005107EE">
        <w:rPr>
          <w:rFonts w:cs="Arial"/>
          <w:color w:val="000000"/>
          <w:shd w:val="clear" w:color="auto" w:fill="FFFFFF"/>
        </w:rPr>
        <w:t xml:space="preserve"> and</w:t>
      </w:r>
      <w:r w:rsidR="00900967">
        <w:rPr>
          <w:rFonts w:cs="Arial"/>
          <w:color w:val="000000"/>
          <w:shd w:val="clear" w:color="auto" w:fill="FFFFFF"/>
        </w:rPr>
        <w:t xml:space="preserve"> I have</w:t>
      </w:r>
      <w:r w:rsidR="00586DAC">
        <w:rPr>
          <w:rFonts w:cs="Arial"/>
          <w:color w:val="000000"/>
          <w:shd w:val="clear" w:color="auto" w:fill="FFFFFF"/>
        </w:rPr>
        <w:t xml:space="preserve"> experience in software d</w:t>
      </w:r>
      <w:r w:rsidR="00EA7B0B">
        <w:rPr>
          <w:rFonts w:cs="Arial"/>
          <w:color w:val="000000"/>
          <w:shd w:val="clear" w:color="auto" w:fill="FFFFFF"/>
        </w:rPr>
        <w:t xml:space="preserve">evelopment </w:t>
      </w:r>
      <w:r w:rsidR="005107EE">
        <w:rPr>
          <w:rFonts w:cs="Arial"/>
          <w:color w:val="000000"/>
          <w:shd w:val="clear" w:color="auto" w:fill="FFFFFF"/>
        </w:rPr>
        <w:t>from</w:t>
      </w:r>
      <w:r w:rsidR="00BD65C4">
        <w:rPr>
          <w:rFonts w:cs="Arial"/>
          <w:color w:val="000000"/>
          <w:shd w:val="clear" w:color="auto" w:fill="FFFFFF"/>
        </w:rPr>
        <w:t xml:space="preserve"> UK and Canada</w:t>
      </w:r>
      <w:r w:rsidR="00EA7B0B">
        <w:rPr>
          <w:rFonts w:cs="Arial"/>
          <w:color w:val="000000"/>
          <w:shd w:val="clear" w:color="auto" w:fill="FFFFFF"/>
        </w:rPr>
        <w:t>.</w:t>
      </w:r>
      <w:r w:rsidR="008D4D5B">
        <w:rPr>
          <w:rFonts w:cs="Arial"/>
          <w:color w:val="000000"/>
          <w:shd w:val="clear" w:color="auto" w:fill="FFFFFF"/>
        </w:rPr>
        <w:t xml:space="preserve"> </w:t>
      </w:r>
      <w:r w:rsidR="00EE7CC9" w:rsidRPr="0095508E">
        <w:rPr>
          <w:rFonts w:cs="Arial"/>
          <w:color w:val="000000"/>
          <w:shd w:val="clear" w:color="auto" w:fill="FFFFFF"/>
        </w:rPr>
        <w:t>I</w:t>
      </w:r>
      <w:r w:rsidR="00900967">
        <w:rPr>
          <w:rFonts w:cs="Arial"/>
          <w:color w:val="000000"/>
          <w:shd w:val="clear" w:color="auto" w:fill="FFFFFF"/>
        </w:rPr>
        <w:t xml:space="preserve">’m </w:t>
      </w:r>
      <w:r w:rsidR="00EE7CC9" w:rsidRPr="0095508E">
        <w:rPr>
          <w:rFonts w:cs="Arial"/>
          <w:color w:val="000000"/>
          <w:shd w:val="clear" w:color="auto" w:fill="FFFFFF"/>
        </w:rPr>
        <w:t>eager to learn</w:t>
      </w:r>
      <w:r w:rsidR="001774A3">
        <w:rPr>
          <w:rFonts w:cs="Arial"/>
          <w:color w:val="000000"/>
          <w:shd w:val="clear" w:color="auto" w:fill="FFFFFF"/>
        </w:rPr>
        <w:t xml:space="preserve">, </w:t>
      </w:r>
      <w:r w:rsidR="005107EE">
        <w:rPr>
          <w:rFonts w:cs="Arial"/>
          <w:color w:val="000000"/>
          <w:shd w:val="clear" w:color="auto" w:fill="FFFFFF"/>
        </w:rPr>
        <w:t xml:space="preserve">be </w:t>
      </w:r>
      <w:r w:rsidR="001774A3">
        <w:rPr>
          <w:rFonts w:cs="Arial"/>
          <w:color w:val="000000"/>
          <w:shd w:val="clear" w:color="auto" w:fill="FFFFFF"/>
        </w:rPr>
        <w:t>guid</w:t>
      </w:r>
      <w:r w:rsidR="005107EE">
        <w:rPr>
          <w:rFonts w:cs="Arial"/>
          <w:color w:val="000000"/>
          <w:shd w:val="clear" w:color="auto" w:fill="FFFFFF"/>
        </w:rPr>
        <w:t>ed</w:t>
      </w:r>
      <w:r w:rsidR="001774A3">
        <w:rPr>
          <w:rFonts w:cs="Arial"/>
          <w:color w:val="000000"/>
          <w:shd w:val="clear" w:color="auto" w:fill="FFFFFF"/>
        </w:rPr>
        <w:t xml:space="preserve"> when needed,</w:t>
      </w:r>
      <w:r w:rsidR="00EE7CC9" w:rsidRPr="0095508E">
        <w:rPr>
          <w:rFonts w:cs="Arial"/>
          <w:color w:val="000000"/>
          <w:shd w:val="clear" w:color="auto" w:fill="FFFFFF"/>
        </w:rPr>
        <w:t xml:space="preserve"> and become</w:t>
      </w:r>
      <w:r w:rsidR="00E735D9">
        <w:rPr>
          <w:rFonts w:cs="Arial"/>
          <w:color w:val="000000"/>
          <w:shd w:val="clear" w:color="auto" w:fill="FFFFFF"/>
        </w:rPr>
        <w:t xml:space="preserve"> </w:t>
      </w:r>
      <w:r w:rsidR="001774A3">
        <w:rPr>
          <w:rFonts w:cs="Arial"/>
          <w:color w:val="000000"/>
          <w:shd w:val="clear" w:color="auto" w:fill="FFFFFF"/>
        </w:rPr>
        <w:t xml:space="preserve">a </w:t>
      </w:r>
      <w:r w:rsidR="00E735D9">
        <w:rPr>
          <w:rFonts w:cs="Arial"/>
          <w:color w:val="000000"/>
          <w:shd w:val="clear" w:color="auto" w:fill="FFFFFF"/>
        </w:rPr>
        <w:t xml:space="preserve">productive member </w:t>
      </w:r>
      <w:r w:rsidR="00180D79">
        <w:rPr>
          <w:rFonts w:cs="Arial"/>
          <w:color w:val="000000"/>
          <w:shd w:val="clear" w:color="auto" w:fill="FFFFFF"/>
        </w:rPr>
        <w:t xml:space="preserve">of </w:t>
      </w:r>
      <w:r w:rsidR="001774A3">
        <w:rPr>
          <w:rFonts w:cs="Arial"/>
          <w:color w:val="000000"/>
          <w:shd w:val="clear" w:color="auto" w:fill="FFFFFF"/>
        </w:rPr>
        <w:t>your</w:t>
      </w:r>
      <w:r w:rsidR="00180D79">
        <w:rPr>
          <w:rFonts w:cs="Arial"/>
          <w:color w:val="000000"/>
          <w:shd w:val="clear" w:color="auto" w:fill="FFFFFF"/>
        </w:rPr>
        <w:t xml:space="preserve"> team</w:t>
      </w:r>
      <w:r w:rsidR="00EE7CC9" w:rsidRPr="0095508E">
        <w:rPr>
          <w:rFonts w:cs="Arial"/>
          <w:color w:val="000000"/>
          <w:shd w:val="clear" w:color="auto" w:fill="FFFFFF"/>
        </w:rPr>
        <w:t xml:space="preserve">. </w:t>
      </w:r>
      <w:r w:rsidR="00346E91">
        <w:rPr>
          <w:rFonts w:cs="Arial"/>
          <w:color w:val="000000"/>
          <w:shd w:val="clear" w:color="auto" w:fill="FFFFFF"/>
        </w:rPr>
        <w:t xml:space="preserve">I </w:t>
      </w:r>
      <w:r w:rsidR="000D57BD">
        <w:rPr>
          <w:rFonts w:cs="Arial"/>
          <w:color w:val="000000"/>
          <w:shd w:val="clear" w:color="auto" w:fill="FFFFFF"/>
        </w:rPr>
        <w:t>offer</w:t>
      </w:r>
      <w:r w:rsidR="00EE7CC9" w:rsidRPr="0095508E">
        <w:rPr>
          <w:rFonts w:cs="Arial"/>
          <w:color w:val="000000"/>
          <w:shd w:val="clear" w:color="auto" w:fill="FFFFFF"/>
        </w:rPr>
        <w:t xml:space="preserve"> commitment to </w:t>
      </w:r>
      <w:r w:rsidR="008D4D5B">
        <w:rPr>
          <w:rFonts w:cs="Arial"/>
          <w:color w:val="000000"/>
          <w:shd w:val="clear" w:color="auto" w:fill="FFFFFF"/>
        </w:rPr>
        <w:t xml:space="preserve">deliver value in clean </w:t>
      </w:r>
      <w:r w:rsidR="00EE7CC9" w:rsidRPr="0095508E">
        <w:rPr>
          <w:rFonts w:cs="Arial"/>
          <w:color w:val="000000"/>
          <w:shd w:val="clear" w:color="auto" w:fill="FFFFFF"/>
        </w:rPr>
        <w:t>code</w:t>
      </w:r>
      <w:r w:rsidR="008D4D5B">
        <w:rPr>
          <w:rFonts w:cs="Arial"/>
          <w:color w:val="000000"/>
          <w:shd w:val="clear" w:color="auto" w:fill="FFFFFF"/>
        </w:rPr>
        <w:t>,</w:t>
      </w:r>
      <w:r w:rsidR="00EE7CC9" w:rsidRPr="0095508E">
        <w:rPr>
          <w:rFonts w:cs="Arial"/>
          <w:color w:val="000000"/>
          <w:shd w:val="clear" w:color="auto" w:fill="FFFFFF"/>
        </w:rPr>
        <w:t xml:space="preserve"> analytical thinking</w:t>
      </w:r>
      <w:r w:rsidR="008D4D5B">
        <w:rPr>
          <w:rFonts w:cs="Arial"/>
          <w:color w:val="000000"/>
          <w:shd w:val="clear" w:color="auto" w:fill="FFFFFF"/>
        </w:rPr>
        <w:t xml:space="preserve"> and focus on fulfilling stakeholder requirements.</w:t>
      </w:r>
      <w:r w:rsidR="00D623DF">
        <w:rPr>
          <w:rFonts w:cs="Arial"/>
          <w:color w:val="000000"/>
          <w:shd w:val="clear" w:color="auto" w:fill="FFFFFF"/>
        </w:rPr>
        <w:t xml:space="preserve"> I have experience </w:t>
      </w:r>
      <w:r w:rsidR="00467425">
        <w:rPr>
          <w:rFonts w:cs="Arial"/>
          <w:color w:val="000000"/>
          <w:shd w:val="clear" w:color="auto" w:fill="FFFFFF"/>
        </w:rPr>
        <w:t>communicating</w:t>
      </w:r>
      <w:r w:rsidR="00D623DF">
        <w:rPr>
          <w:rFonts w:cs="Arial"/>
          <w:color w:val="000000"/>
          <w:shd w:val="clear" w:color="auto" w:fill="FFFFFF"/>
        </w:rPr>
        <w:t xml:space="preserve"> </w:t>
      </w:r>
      <w:r w:rsidR="00F10789">
        <w:rPr>
          <w:rFonts w:cs="Arial"/>
          <w:color w:val="000000"/>
          <w:shd w:val="clear" w:color="auto" w:fill="FFFFFF"/>
        </w:rPr>
        <w:t xml:space="preserve">clearly with end-users </w:t>
      </w:r>
      <w:r w:rsidR="001F44E6">
        <w:rPr>
          <w:rFonts w:cs="Arial"/>
          <w:color w:val="000000"/>
          <w:shd w:val="clear" w:color="auto" w:fill="FFFFFF"/>
        </w:rPr>
        <w:t>mixing technical and non-technical language.</w:t>
      </w:r>
      <w:r w:rsidR="00900967">
        <w:rPr>
          <w:rFonts w:cs="Arial"/>
          <w:color w:val="000000"/>
          <w:shd w:val="clear" w:color="auto" w:fill="FFFFFF"/>
        </w:rPr>
        <w:t xml:space="preserve"> </w:t>
      </w:r>
      <w:r w:rsidR="00EE7CC9" w:rsidRPr="0095508E">
        <w:rPr>
          <w:color w:val="000000"/>
        </w:rPr>
        <w:t xml:space="preserve"> </w:t>
      </w:r>
    </w:p>
    <w:p w14:paraId="60E38DD3" w14:textId="3E6F7620" w:rsidR="008749A0" w:rsidRPr="003854EC" w:rsidRDefault="008749A0" w:rsidP="2C080823">
      <w:pPr>
        <w:pStyle w:val="Accomplishments"/>
        <w:numPr>
          <w:ilvl w:val="0"/>
          <w:numId w:val="0"/>
        </w:numPr>
        <w:rPr>
          <w:b/>
          <w:color w:val="000000"/>
        </w:rPr>
      </w:pPr>
      <w:r w:rsidRPr="003854EC">
        <w:rPr>
          <w:b/>
          <w:color w:val="000000"/>
        </w:rPr>
        <w:t xml:space="preserve">Technologies and Tools used </w:t>
      </w:r>
      <w:r w:rsidR="00704C3A" w:rsidRPr="003854EC">
        <w:rPr>
          <w:b/>
          <w:color w:val="000000"/>
        </w:rPr>
        <w:t>across professional</w:t>
      </w:r>
      <w:r w:rsidRPr="003854EC">
        <w:rPr>
          <w:b/>
          <w:color w:val="000000"/>
        </w:rPr>
        <w:t xml:space="preserve"> project</w:t>
      </w:r>
      <w:r w:rsidR="00704C3A" w:rsidRPr="003854EC">
        <w:rPr>
          <w:b/>
          <w:color w:val="000000"/>
        </w:rPr>
        <w:t>s</w:t>
      </w:r>
      <w:r w:rsidRPr="003854EC">
        <w:rPr>
          <w:b/>
          <w:color w:val="000000"/>
        </w:rPr>
        <w:t>:</w:t>
      </w:r>
    </w:p>
    <w:p w14:paraId="389A7522" w14:textId="77777777" w:rsidR="005036E5" w:rsidRDefault="005036E5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</w:rPr>
        <w:sectPr w:rsidR="005036E5" w:rsidSect="003D5844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1D50330" w14:textId="3E426E60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C#</w:t>
      </w:r>
      <w:r w:rsidR="00EA2D14" w:rsidRPr="00721E39">
        <w:rPr>
          <w:rFonts w:cs="Arial"/>
          <w:color w:val="000000" w:themeColor="text1"/>
          <w:sz w:val="16"/>
          <w:szCs w:val="16"/>
        </w:rPr>
        <w:t>,</w:t>
      </w:r>
    </w:p>
    <w:p w14:paraId="25665C82" w14:textId="6D9D1CE9" w:rsidR="007E1922" w:rsidRPr="00A11842" w:rsidRDefault="008749A0" w:rsidP="00A11842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ASP.NET MVC</w:t>
      </w:r>
      <w:r w:rsidR="00467425">
        <w:rPr>
          <w:rFonts w:cs="Arial"/>
          <w:color w:val="000000" w:themeColor="text1"/>
          <w:sz w:val="16"/>
          <w:szCs w:val="16"/>
        </w:rPr>
        <w:t>5</w:t>
      </w:r>
      <w:r w:rsidR="00A11842">
        <w:rPr>
          <w:rFonts w:cs="Arial"/>
          <w:color w:val="000000" w:themeColor="text1"/>
          <w:sz w:val="16"/>
          <w:szCs w:val="16"/>
        </w:rPr>
        <w:t>,</w:t>
      </w:r>
    </w:p>
    <w:p w14:paraId="71F60126" w14:textId="6F4D455E" w:rsidR="008749A0" w:rsidRDefault="00D1580B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REST</w:t>
      </w:r>
      <w:r w:rsidR="006D4BCE">
        <w:rPr>
          <w:rFonts w:cs="Arial"/>
          <w:color w:val="000000" w:themeColor="text1"/>
          <w:sz w:val="16"/>
          <w:szCs w:val="16"/>
        </w:rPr>
        <w:t xml:space="preserve"> </w:t>
      </w:r>
      <w:r w:rsidR="008749A0" w:rsidRPr="00721E39">
        <w:rPr>
          <w:rFonts w:cs="Arial"/>
          <w:color w:val="000000" w:themeColor="text1"/>
          <w:sz w:val="16"/>
          <w:szCs w:val="16"/>
        </w:rPr>
        <w:t>API</w:t>
      </w:r>
      <w:r w:rsidR="006D4BCE">
        <w:rPr>
          <w:rFonts w:cs="Arial"/>
          <w:color w:val="000000" w:themeColor="text1"/>
          <w:sz w:val="16"/>
          <w:szCs w:val="16"/>
        </w:rPr>
        <w:t>s</w:t>
      </w:r>
      <w:r w:rsidR="00E25CCF" w:rsidRPr="00721E39">
        <w:rPr>
          <w:rFonts w:cs="Arial"/>
          <w:color w:val="000000" w:themeColor="text1"/>
          <w:sz w:val="16"/>
          <w:szCs w:val="16"/>
        </w:rPr>
        <w:t>,</w:t>
      </w:r>
    </w:p>
    <w:p w14:paraId="16A9BB45" w14:textId="3D5F2983" w:rsidR="008749A0" w:rsidRPr="00721E39" w:rsidRDefault="00A11842" w:rsidP="00A11842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ADO.NET</w:t>
      </w:r>
    </w:p>
    <w:p w14:paraId="1B387EEE" w14:textId="7241C18D" w:rsidR="008749A0" w:rsidRDefault="008749A0" w:rsidP="00120074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MS SQL Server</w:t>
      </w:r>
      <w:r w:rsidR="00E25CCF" w:rsidRPr="00721E39">
        <w:rPr>
          <w:rFonts w:cs="Arial"/>
          <w:color w:val="000000" w:themeColor="text1"/>
          <w:sz w:val="16"/>
          <w:szCs w:val="16"/>
        </w:rPr>
        <w:t>/TSQL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30148A83" w14:textId="3FD74C93" w:rsidR="00DA5982" w:rsidRPr="00721E39" w:rsidRDefault="00DA5982" w:rsidP="00120074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Azure Cosmos/Azure Storage</w:t>
      </w:r>
    </w:p>
    <w:p w14:paraId="1CFE922C" w14:textId="4306ADAE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Dapper (micro</w:t>
      </w:r>
      <w:r w:rsidR="00120074" w:rsidRPr="00721E39">
        <w:rPr>
          <w:rFonts w:cs="Arial"/>
          <w:color w:val="000000" w:themeColor="text1"/>
          <w:sz w:val="16"/>
          <w:szCs w:val="16"/>
        </w:rPr>
        <w:t xml:space="preserve"> </w:t>
      </w:r>
      <w:r w:rsidRPr="00721E39">
        <w:rPr>
          <w:rFonts w:cs="Arial"/>
          <w:color w:val="000000" w:themeColor="text1"/>
          <w:sz w:val="16"/>
          <w:szCs w:val="16"/>
        </w:rPr>
        <w:t>ORM)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4B3C0E16" w14:textId="46E2D4CA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DB2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135A047F" w14:textId="79252F01" w:rsidR="00AF5410" w:rsidRPr="00DA5982" w:rsidRDefault="008749A0" w:rsidP="00DA5982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GIT</w:t>
      </w:r>
      <w:r w:rsidR="00120074" w:rsidRPr="00721E39">
        <w:rPr>
          <w:rFonts w:cs="Arial"/>
          <w:color w:val="000000" w:themeColor="text1"/>
          <w:sz w:val="16"/>
          <w:szCs w:val="16"/>
        </w:rPr>
        <w:t>/</w:t>
      </w:r>
      <w:r w:rsidR="0007033B" w:rsidRPr="00721E39">
        <w:rPr>
          <w:rFonts w:cs="Arial"/>
          <w:color w:val="000000" w:themeColor="text1"/>
          <w:sz w:val="16"/>
          <w:szCs w:val="16"/>
        </w:rPr>
        <w:t>Gitflow</w:t>
      </w:r>
    </w:p>
    <w:p w14:paraId="183D1A36" w14:textId="3060788B" w:rsidR="008749A0" w:rsidRPr="00721E39" w:rsidRDefault="00120074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Azure</w:t>
      </w:r>
      <w:r w:rsidR="0007033B">
        <w:rPr>
          <w:rFonts w:cs="Arial"/>
          <w:color w:val="000000" w:themeColor="text1"/>
          <w:sz w:val="16"/>
          <w:szCs w:val="16"/>
        </w:rPr>
        <w:t xml:space="preserve"> </w:t>
      </w:r>
      <w:r w:rsidRPr="00721E39">
        <w:rPr>
          <w:rFonts w:cs="Arial"/>
          <w:color w:val="000000" w:themeColor="text1"/>
          <w:sz w:val="16"/>
          <w:szCs w:val="16"/>
        </w:rPr>
        <w:t>DevOps</w:t>
      </w:r>
      <w:r w:rsidR="005036E5" w:rsidRPr="00721E39">
        <w:rPr>
          <w:rFonts w:cs="Arial"/>
          <w:color w:val="000000" w:themeColor="text1"/>
          <w:sz w:val="16"/>
          <w:szCs w:val="16"/>
        </w:rPr>
        <w:t xml:space="preserve"> (</w:t>
      </w:r>
      <w:r w:rsidR="00BD1875">
        <w:rPr>
          <w:rFonts w:cs="Arial"/>
          <w:color w:val="000000" w:themeColor="text1"/>
          <w:sz w:val="16"/>
          <w:szCs w:val="16"/>
        </w:rPr>
        <w:t>build/release/</w:t>
      </w:r>
      <w:r w:rsidR="00C8676E">
        <w:rPr>
          <w:rFonts w:cs="Arial"/>
          <w:color w:val="000000" w:themeColor="text1"/>
          <w:sz w:val="16"/>
          <w:szCs w:val="16"/>
        </w:rPr>
        <w:t>YAML</w:t>
      </w:r>
      <w:r w:rsidR="00BD1875">
        <w:rPr>
          <w:rFonts w:cs="Arial"/>
          <w:color w:val="000000" w:themeColor="text1"/>
          <w:sz w:val="16"/>
          <w:szCs w:val="16"/>
        </w:rPr>
        <w:t>)</w:t>
      </w:r>
    </w:p>
    <w:p w14:paraId="6D77FE51" w14:textId="3829103D" w:rsidR="005A60E1" w:rsidRPr="00721E39" w:rsidRDefault="008749A0" w:rsidP="005A60E1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Visual Studio 20</w:t>
      </w:r>
      <w:r w:rsidR="005474C9">
        <w:rPr>
          <w:rFonts w:cs="Arial"/>
          <w:color w:val="000000" w:themeColor="text1"/>
          <w:sz w:val="16"/>
          <w:szCs w:val="16"/>
        </w:rPr>
        <w:t>22 (Professional/Community)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10908708" w14:textId="3A7DAA52" w:rsidR="005A60E1" w:rsidRPr="00721E39" w:rsidRDefault="005474C9" w:rsidP="005A60E1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AGILE Methodologies (</w:t>
      </w:r>
      <w:r w:rsidR="005A60E1" w:rsidRPr="00721E39">
        <w:rPr>
          <w:rFonts w:cs="Arial"/>
          <w:color w:val="000000" w:themeColor="text1"/>
          <w:sz w:val="16"/>
          <w:szCs w:val="16"/>
        </w:rPr>
        <w:t>SCRUM</w:t>
      </w:r>
      <w:r>
        <w:rPr>
          <w:rFonts w:cs="Arial"/>
          <w:color w:val="000000" w:themeColor="text1"/>
          <w:sz w:val="16"/>
          <w:szCs w:val="16"/>
        </w:rPr>
        <w:t>/Kanban</w:t>
      </w:r>
      <w:r w:rsidR="00AF5410">
        <w:rPr>
          <w:rFonts w:cs="Arial"/>
          <w:color w:val="000000" w:themeColor="text1"/>
          <w:sz w:val="16"/>
          <w:szCs w:val="16"/>
        </w:rPr>
        <w:t>)</w:t>
      </w:r>
    </w:p>
    <w:p w14:paraId="35BFEAA7" w14:textId="77777777" w:rsidR="005A60E1" w:rsidRPr="00721E39" w:rsidRDefault="005A60E1" w:rsidP="005A60E1">
      <w:pPr>
        <w:pStyle w:val="Accomplishments"/>
        <w:numPr>
          <w:ilvl w:val="0"/>
          <w:numId w:val="0"/>
        </w:numPr>
        <w:ind w:left="1080" w:hanging="360"/>
        <w:rPr>
          <w:rFonts w:cs="Arial"/>
          <w:color w:val="000000" w:themeColor="text1"/>
          <w:sz w:val="16"/>
          <w:szCs w:val="16"/>
        </w:rPr>
      </w:pPr>
    </w:p>
    <w:p w14:paraId="5E0C7D67" w14:textId="2F644BE2" w:rsidR="005A60E1" w:rsidRPr="005A60E1" w:rsidRDefault="005A60E1" w:rsidP="005A60E1">
      <w:pPr>
        <w:pStyle w:val="Accomplishments"/>
        <w:numPr>
          <w:ilvl w:val="0"/>
          <w:numId w:val="0"/>
        </w:numPr>
        <w:rPr>
          <w:rFonts w:cs="Arial"/>
          <w:color w:val="000000" w:themeColor="text1"/>
        </w:rPr>
        <w:sectPr w:rsidR="005A60E1" w:rsidRPr="005A60E1" w:rsidSect="005036E5"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426" w:right="1080" w:bottom="540" w:left="1080" w:header="90" w:footer="720" w:gutter="0"/>
          <w:cols w:num="3" w:space="720"/>
          <w:titlePg/>
          <w:docGrid w:linePitch="360"/>
        </w:sectPr>
      </w:pPr>
    </w:p>
    <w:p w14:paraId="4243904A" w14:textId="77777777" w:rsidR="003D7D8C" w:rsidRDefault="003D7D8C" w:rsidP="007612D4">
      <w:pPr>
        <w:pStyle w:val="Company"/>
        <w:jc w:val="center"/>
        <w:rPr>
          <w:sz w:val="24"/>
          <w:szCs w:val="24"/>
        </w:rPr>
      </w:pPr>
    </w:p>
    <w:p w14:paraId="74D97871" w14:textId="16E76F0D" w:rsidR="007612D4" w:rsidRDefault="00F9587D" w:rsidP="007612D4">
      <w:pPr>
        <w:pStyle w:val="Company"/>
        <w:jc w:val="center"/>
        <w:rPr>
          <w:sz w:val="24"/>
          <w:szCs w:val="24"/>
        </w:rPr>
      </w:pPr>
      <w:r>
        <w:rPr>
          <w:sz w:val="24"/>
          <w:szCs w:val="24"/>
        </w:rPr>
        <w:t>WORK</w:t>
      </w:r>
      <w:r w:rsidR="007612D4" w:rsidRPr="007612D4">
        <w:rPr>
          <w:sz w:val="24"/>
          <w:szCs w:val="24"/>
        </w:rPr>
        <w:t xml:space="preserve"> E</w:t>
      </w:r>
      <w:r>
        <w:rPr>
          <w:sz w:val="24"/>
          <w:szCs w:val="24"/>
        </w:rPr>
        <w:t>XPERIENCE</w:t>
      </w:r>
    </w:p>
    <w:p w14:paraId="5E8420EF" w14:textId="2FB5AE56" w:rsidR="001D7845" w:rsidRDefault="001D7845" w:rsidP="001D7845">
      <w:pPr>
        <w:pStyle w:val="Company"/>
        <w:rPr>
          <w:sz w:val="24"/>
          <w:szCs w:val="24"/>
        </w:rPr>
      </w:pPr>
      <w:r>
        <w:rPr>
          <w:sz w:val="24"/>
          <w:szCs w:val="24"/>
        </w:rPr>
        <w:t xml:space="preserve">Maximizer CRM </w:t>
      </w:r>
      <w:r w:rsidRPr="00D63E4F">
        <w:rPr>
          <w:sz w:val="24"/>
          <w:szCs w:val="24"/>
        </w:rPr>
        <w:t xml:space="preserve">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February 2024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 present</w:t>
      </w:r>
    </w:p>
    <w:p w14:paraId="0DF0512F" w14:textId="6685961A" w:rsidR="001D7845" w:rsidRDefault="001D7845" w:rsidP="001D7845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 xml:space="preserve">.Net Developer </w:t>
      </w:r>
      <w:r>
        <w:rPr>
          <w:sz w:val="24"/>
          <w:szCs w:val="24"/>
        </w:rPr>
        <w:t>| Solutions Engineer</w:t>
      </w:r>
      <w:r w:rsidR="00DA2261">
        <w:rPr>
          <w:sz w:val="24"/>
          <w:szCs w:val="24"/>
        </w:rPr>
        <w:t xml:space="preserve"> </w:t>
      </w:r>
      <w:r>
        <w:rPr>
          <w:rFonts w:cs="Segoe UI"/>
          <w:b w:val="0"/>
          <w:bCs w:val="0"/>
          <w:shd w:val="clear" w:color="auto" w:fill="FFFFFF"/>
        </w:rPr>
        <w:br/>
      </w:r>
      <w:r w:rsidR="00412EC8">
        <w:rPr>
          <w:rFonts w:cs="Segoe UI"/>
          <w:b w:val="0"/>
          <w:bCs w:val="0"/>
          <w:shd w:val="clear" w:color="auto" w:fill="FFFFFF"/>
        </w:rPr>
        <w:t>Maximizer is a full time Microsoft shop. All projects are based on technologies from Microsoft. I</w:t>
      </w:r>
      <w:r w:rsidR="00FE15DE">
        <w:rPr>
          <w:rFonts w:cs="Segoe UI"/>
          <w:b w:val="0"/>
          <w:bCs w:val="0"/>
          <w:shd w:val="clear" w:color="auto" w:fill="FFFFFF"/>
        </w:rPr>
        <w:t xml:space="preserve">’m part of a Professional Services Team. We deliver custom solution and integrations for customer who purchased Maximizer CRM Licenses. </w:t>
      </w:r>
      <w:r w:rsidR="00FE15DE">
        <w:rPr>
          <w:rFonts w:cs="Segoe UI"/>
          <w:b w:val="0"/>
          <w:bCs w:val="0"/>
          <w:shd w:val="clear" w:color="auto" w:fill="FFFFFF"/>
        </w:rPr>
        <w:br/>
        <w:t xml:space="preserve">I’m supporting integration based on UI and backend automations. I’m directly involved and have </w:t>
      </w:r>
      <w:r w:rsidR="0029264E">
        <w:rPr>
          <w:rFonts w:cs="Segoe UI"/>
          <w:b w:val="0"/>
          <w:bCs w:val="0"/>
          <w:shd w:val="clear" w:color="auto" w:fill="FFFFFF"/>
        </w:rPr>
        <w:t>hands</w:t>
      </w:r>
      <w:r w:rsidR="00FE15DE">
        <w:rPr>
          <w:rFonts w:cs="Segoe UI"/>
          <w:b w:val="0"/>
          <w:bCs w:val="0"/>
          <w:shd w:val="clear" w:color="auto" w:fill="FFFFFF"/>
        </w:rPr>
        <w:t>-on experience with API Development, UI development using ASP.NET MVC5</w:t>
      </w:r>
      <w:r w:rsidR="0029264E">
        <w:rPr>
          <w:rFonts w:cs="Segoe UI"/>
          <w:b w:val="0"/>
          <w:bCs w:val="0"/>
          <w:shd w:val="clear" w:color="auto" w:fill="FFFFFF"/>
        </w:rPr>
        <w:t xml:space="preserve">. All backend integrations are based on </w:t>
      </w:r>
      <w:r w:rsidR="001E3687">
        <w:rPr>
          <w:rFonts w:cs="Segoe UI"/>
          <w:b w:val="0"/>
          <w:bCs w:val="0"/>
          <w:shd w:val="clear" w:color="auto" w:fill="FFFFFF"/>
        </w:rPr>
        <w:t>.Net6/8 Solutions. These solutions are automations running either on schedule or based on available</w:t>
      </w:r>
      <w:r w:rsidR="00467425">
        <w:rPr>
          <w:rFonts w:cs="Segoe UI"/>
          <w:b w:val="0"/>
          <w:bCs w:val="0"/>
          <w:shd w:val="clear" w:color="auto" w:fill="FFFFFF"/>
        </w:rPr>
        <w:t>,</w:t>
      </w:r>
      <w:r w:rsidR="001E3687">
        <w:rPr>
          <w:rFonts w:cs="Segoe UI"/>
          <w:b w:val="0"/>
          <w:bCs w:val="0"/>
          <w:shd w:val="clear" w:color="auto" w:fill="FFFFFF"/>
        </w:rPr>
        <w:t xml:space="preserve"> Maxim</w:t>
      </w:r>
      <w:r w:rsidR="00467425">
        <w:rPr>
          <w:rFonts w:cs="Segoe UI"/>
          <w:b w:val="0"/>
          <w:bCs w:val="0"/>
          <w:shd w:val="clear" w:color="auto" w:fill="FFFFFF"/>
        </w:rPr>
        <w:t xml:space="preserve">izer Webhooks. </w:t>
      </w:r>
    </w:p>
    <w:p w14:paraId="5767422D" w14:textId="77777777" w:rsidR="001D7845" w:rsidRDefault="001D7845" w:rsidP="001D7845">
      <w:pPr>
        <w:pStyle w:val="Company"/>
        <w:spacing w:before="0"/>
        <w:rPr>
          <w:bCs w:val="0"/>
        </w:rPr>
      </w:pPr>
    </w:p>
    <w:p w14:paraId="2F62AAD7" w14:textId="77777777" w:rsidR="001D7845" w:rsidRPr="00813129" w:rsidRDefault="001D7845" w:rsidP="001D7845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7740C28F" w14:textId="77777777" w:rsidR="001D7845" w:rsidRDefault="001D7845" w:rsidP="001D78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1D7845" w:rsidSect="001D7845"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0A74DA98" w14:textId="69F56E31" w:rsidR="001D7845" w:rsidRPr="00F470C9" w:rsidRDefault="001D7845" w:rsidP="001D78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 w:rsidRPr="00F470C9">
        <w:rPr>
          <w:b w:val="0"/>
          <w:bCs w:val="0"/>
        </w:rPr>
        <w:t>C#</w:t>
      </w:r>
      <w:r>
        <w:rPr>
          <w:b w:val="0"/>
          <w:bCs w:val="0"/>
        </w:rPr>
        <w:t xml:space="preserve"> </w:t>
      </w:r>
      <w:r w:rsidR="00DA2261">
        <w:rPr>
          <w:b w:val="0"/>
          <w:bCs w:val="0"/>
        </w:rPr>
        <w:t>/ ASP.NET5 MVC,</w:t>
      </w:r>
    </w:p>
    <w:p w14:paraId="3FF2A966" w14:textId="1BB983D4" w:rsidR="001D7845" w:rsidRDefault="00DA2261" w:rsidP="001D78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.NET8 | .NET Framework,</w:t>
      </w:r>
    </w:p>
    <w:p w14:paraId="1FA28FD0" w14:textId="2BF184EA" w:rsidR="00E1102F" w:rsidRDefault="00E1102F" w:rsidP="001D78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 xml:space="preserve">Dependency Injection (build-in and </w:t>
      </w:r>
      <w:r w:rsidR="0029264E">
        <w:rPr>
          <w:b w:val="0"/>
          <w:bCs w:val="0"/>
        </w:rPr>
        <w:t>Unity</w:t>
      </w:r>
      <w:r>
        <w:rPr>
          <w:b w:val="0"/>
          <w:bCs w:val="0"/>
        </w:rPr>
        <w:t>),</w:t>
      </w:r>
    </w:p>
    <w:p w14:paraId="5B598006" w14:textId="4933A944" w:rsidR="001D7845" w:rsidRDefault="001D7845" w:rsidP="001D78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Web API</w:t>
      </w:r>
      <w:r w:rsidR="00DA2261">
        <w:rPr>
          <w:b w:val="0"/>
          <w:bCs w:val="0"/>
        </w:rPr>
        <w:t xml:space="preserve"> / Graph QL like API,</w:t>
      </w:r>
    </w:p>
    <w:p w14:paraId="4A6DE228" w14:textId="16CA1D45" w:rsidR="001D7845" w:rsidRPr="00D23A3A" w:rsidRDefault="00D23A3A" w:rsidP="00D23A3A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1D7845" w:rsidRPr="00D23A3A" w:rsidSect="001D7845">
          <w:footerReference w:type="default" r:id="rId22"/>
          <w:headerReference w:type="first" r:id="rId23"/>
          <w:footerReference w:type="first" r:id="rId24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Telerik, Kendo</w:t>
      </w:r>
      <w:r w:rsidR="00E1102F">
        <w:rPr>
          <w:b w:val="0"/>
          <w:bCs w:val="0"/>
        </w:rPr>
        <w:t xml:space="preserve"> </w:t>
      </w:r>
      <w:r>
        <w:rPr>
          <w:b w:val="0"/>
          <w:bCs w:val="0"/>
        </w:rPr>
        <w:t>UI Library</w:t>
      </w:r>
    </w:p>
    <w:p w14:paraId="7489E5C8" w14:textId="77777777" w:rsidR="001D7845" w:rsidRDefault="001D7845" w:rsidP="001D7845">
      <w:pPr>
        <w:pStyle w:val="Company"/>
        <w:spacing w:before="0"/>
        <w:rPr>
          <w:b w:val="0"/>
          <w:bCs w:val="0"/>
        </w:rPr>
      </w:pPr>
    </w:p>
    <w:p w14:paraId="69410DE8" w14:textId="77777777" w:rsidR="001D7845" w:rsidRDefault="001D7845" w:rsidP="001D7845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7FBF7EFB" w14:textId="77777777" w:rsidR="001D7845" w:rsidRDefault="001D7845" w:rsidP="001D78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1D7845" w:rsidSect="001D7845">
          <w:footerReference w:type="default" r:id="rId25"/>
          <w:headerReference w:type="first" r:id="rId26"/>
          <w:footerReference w:type="first" r:id="rId27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70774D21" w14:textId="7475E021" w:rsidR="001D7845" w:rsidRPr="00FC71A6" w:rsidRDefault="001D7845" w:rsidP="001D78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Azure DevOps,</w:t>
      </w:r>
    </w:p>
    <w:p w14:paraId="2BD6E533" w14:textId="77777777" w:rsidR="001D7845" w:rsidRPr="00813129" w:rsidRDefault="001D7845" w:rsidP="001D78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 xml:space="preserve">Visual Studio </w:t>
      </w:r>
      <w:r>
        <w:rPr>
          <w:b w:val="0"/>
          <w:bCs w:val="0"/>
        </w:rPr>
        <w:t>20222/V</w:t>
      </w:r>
      <w:r w:rsidRPr="00813129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>
        <w:rPr>
          <w:b w:val="0"/>
          <w:bCs w:val="0"/>
        </w:rPr>
        <w:t>,</w:t>
      </w:r>
    </w:p>
    <w:p w14:paraId="39BB38F0" w14:textId="60EF33CB" w:rsidR="001D7845" w:rsidRPr="00467425" w:rsidRDefault="001D7845" w:rsidP="002425D8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Server/TSQL,</w:t>
      </w:r>
    </w:p>
    <w:p w14:paraId="2272FC42" w14:textId="53A2D0C8" w:rsidR="002425D8" w:rsidRDefault="00467425" w:rsidP="002425D8">
      <w:pPr>
        <w:pStyle w:val="Company"/>
        <w:rPr>
          <w:sz w:val="24"/>
          <w:szCs w:val="24"/>
        </w:rPr>
      </w:pPr>
      <w:r>
        <w:rPr>
          <w:sz w:val="24"/>
          <w:szCs w:val="24"/>
        </w:rPr>
        <w:br/>
      </w:r>
      <w:r w:rsidR="002425D8">
        <w:rPr>
          <w:sz w:val="24"/>
          <w:szCs w:val="24"/>
        </w:rPr>
        <w:t>Cova Software (Chrysalis)</w:t>
      </w:r>
      <w:r w:rsidR="002425D8" w:rsidRPr="00D63E4F">
        <w:rPr>
          <w:sz w:val="24"/>
          <w:szCs w:val="24"/>
        </w:rPr>
        <w:t xml:space="preserve"> • </w:t>
      </w:r>
      <w:r w:rsidR="002425D8">
        <w:rPr>
          <w:sz w:val="24"/>
          <w:szCs w:val="24"/>
        </w:rPr>
        <w:t>Vancouver, BC Canada</w:t>
      </w:r>
      <w:r w:rsidR="002425D8" w:rsidRPr="00D63E4F">
        <w:rPr>
          <w:sz w:val="24"/>
          <w:szCs w:val="24"/>
        </w:rPr>
        <w:t xml:space="preserve"> </w:t>
      </w:r>
      <w:r w:rsidR="002425D8">
        <w:rPr>
          <w:sz w:val="24"/>
          <w:szCs w:val="24"/>
        </w:rPr>
        <w:t>- April 2022 – December 2023</w:t>
      </w:r>
    </w:p>
    <w:p w14:paraId="3044403A" w14:textId="24FA174C" w:rsidR="002425D8" w:rsidRDefault="003812A4" w:rsidP="002425D8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Developer / Backend Developer</w:t>
      </w:r>
      <w:r w:rsidR="003C4A96">
        <w:rPr>
          <w:rFonts w:cs="Segoe UI"/>
          <w:b w:val="0"/>
          <w:bCs w:val="0"/>
          <w:shd w:val="clear" w:color="auto" w:fill="FFFFFF"/>
        </w:rPr>
        <w:br/>
      </w:r>
      <w:r w:rsidR="00DC0DDA">
        <w:rPr>
          <w:rFonts w:cs="Segoe UI"/>
          <w:b w:val="0"/>
          <w:bCs w:val="0"/>
          <w:shd w:val="clear" w:color="auto" w:fill="FFFFFF"/>
        </w:rPr>
        <w:t xml:space="preserve">Cova Software is </w:t>
      </w:r>
      <w:r w:rsidR="00DC2C2E">
        <w:rPr>
          <w:rFonts w:cs="Segoe UI"/>
          <w:b w:val="0"/>
          <w:bCs w:val="0"/>
          <w:shd w:val="clear" w:color="auto" w:fill="FFFFFF"/>
        </w:rPr>
        <w:t xml:space="preserve">a </w:t>
      </w:r>
      <w:r w:rsidR="00DC0DDA">
        <w:rPr>
          <w:rFonts w:cs="Segoe UI"/>
          <w:b w:val="0"/>
          <w:bCs w:val="0"/>
          <w:shd w:val="clear" w:color="auto" w:fill="FFFFFF"/>
        </w:rPr>
        <w:t xml:space="preserve">provider </w:t>
      </w:r>
      <w:r w:rsidR="00FF46FF">
        <w:rPr>
          <w:rFonts w:cs="Segoe UI"/>
          <w:b w:val="0"/>
          <w:bCs w:val="0"/>
          <w:shd w:val="clear" w:color="auto" w:fill="FFFFFF"/>
        </w:rPr>
        <w:t xml:space="preserve">of </w:t>
      </w:r>
      <w:r w:rsidR="00DC2C2E">
        <w:rPr>
          <w:rFonts w:cs="Segoe UI"/>
          <w:b w:val="0"/>
          <w:bCs w:val="0"/>
          <w:shd w:val="clear" w:color="auto" w:fill="FFFFFF"/>
        </w:rPr>
        <w:t xml:space="preserve">compliant </w:t>
      </w:r>
      <w:r w:rsidR="00FF46FF">
        <w:rPr>
          <w:rFonts w:cs="Segoe UI"/>
          <w:b w:val="0"/>
          <w:bCs w:val="0"/>
          <w:shd w:val="clear" w:color="auto" w:fill="FFFFFF"/>
        </w:rPr>
        <w:t>software solution</w:t>
      </w:r>
      <w:r w:rsidR="00DC2C2E">
        <w:rPr>
          <w:rFonts w:cs="Segoe UI"/>
          <w:b w:val="0"/>
          <w:bCs w:val="0"/>
          <w:shd w:val="clear" w:color="auto" w:fill="FFFFFF"/>
        </w:rPr>
        <w:t>s</w:t>
      </w:r>
      <w:r w:rsidR="00FF46FF">
        <w:rPr>
          <w:rFonts w:cs="Segoe UI"/>
          <w:b w:val="0"/>
          <w:bCs w:val="0"/>
          <w:shd w:val="clear" w:color="auto" w:fill="FFFFFF"/>
        </w:rPr>
        <w:t xml:space="preserve"> for Point-of-Sale </w:t>
      </w:r>
      <w:r w:rsidR="00DC2C2E">
        <w:rPr>
          <w:rFonts w:cs="Segoe UI"/>
          <w:b w:val="0"/>
          <w:bCs w:val="0"/>
          <w:shd w:val="clear" w:color="auto" w:fill="FFFFFF"/>
        </w:rPr>
        <w:t xml:space="preserve">systems </w:t>
      </w:r>
      <w:r w:rsidR="00FF46FF">
        <w:rPr>
          <w:rFonts w:cs="Segoe UI"/>
          <w:b w:val="0"/>
          <w:bCs w:val="0"/>
          <w:shd w:val="clear" w:color="auto" w:fill="FFFFFF"/>
        </w:rPr>
        <w:t xml:space="preserve">in cannabis domain. </w:t>
      </w:r>
      <w:r w:rsidR="00DC2C2E">
        <w:rPr>
          <w:rFonts w:cs="Segoe UI"/>
          <w:b w:val="0"/>
          <w:bCs w:val="0"/>
          <w:shd w:val="clear" w:color="auto" w:fill="FFFFFF"/>
        </w:rPr>
        <w:t>Dispensaries</w:t>
      </w:r>
      <w:r w:rsidR="00FF46FF">
        <w:rPr>
          <w:rFonts w:cs="Segoe UI"/>
          <w:b w:val="0"/>
          <w:bCs w:val="0"/>
          <w:shd w:val="clear" w:color="auto" w:fill="FFFFFF"/>
        </w:rPr>
        <w:t xml:space="preserve"> in Canada and US rely on </w:t>
      </w:r>
      <w:r w:rsidR="00DC2C2E">
        <w:rPr>
          <w:rFonts w:cs="Segoe UI"/>
          <w:b w:val="0"/>
          <w:bCs w:val="0"/>
          <w:shd w:val="clear" w:color="auto" w:fill="FFFFFF"/>
        </w:rPr>
        <w:t xml:space="preserve">accurate </w:t>
      </w:r>
      <w:r w:rsidR="00F42F7C">
        <w:rPr>
          <w:rFonts w:cs="Segoe UI"/>
          <w:b w:val="0"/>
          <w:bCs w:val="0"/>
          <w:shd w:val="clear" w:color="auto" w:fill="FFFFFF"/>
        </w:rPr>
        <w:t>s</w:t>
      </w:r>
      <w:r w:rsidR="00814900">
        <w:rPr>
          <w:rFonts w:cs="Segoe UI"/>
          <w:b w:val="0"/>
          <w:bCs w:val="0"/>
          <w:shd w:val="clear" w:color="auto" w:fill="FFFFFF"/>
        </w:rPr>
        <w:t>ale</w:t>
      </w:r>
      <w:r w:rsidR="00F42F7C">
        <w:rPr>
          <w:rFonts w:cs="Segoe UI"/>
          <w:b w:val="0"/>
          <w:bCs w:val="0"/>
          <w:shd w:val="clear" w:color="auto" w:fill="FFFFFF"/>
        </w:rPr>
        <w:t xml:space="preserve">, inventory and reporting of </w:t>
      </w:r>
      <w:r w:rsidR="008B7066">
        <w:rPr>
          <w:rFonts w:cs="Segoe UI"/>
          <w:b w:val="0"/>
          <w:bCs w:val="0"/>
          <w:shd w:val="clear" w:color="auto" w:fill="FFFFFF"/>
        </w:rPr>
        <w:t>controlled goods</w:t>
      </w:r>
      <w:r w:rsidR="00FF39E2">
        <w:rPr>
          <w:rFonts w:cs="Segoe UI"/>
          <w:b w:val="0"/>
          <w:bCs w:val="0"/>
          <w:shd w:val="clear" w:color="auto" w:fill="FFFFFF"/>
        </w:rPr>
        <w:t xml:space="preserve"> for medical and recreational purposes</w:t>
      </w:r>
      <w:r w:rsidR="008B7066">
        <w:rPr>
          <w:rFonts w:cs="Segoe UI"/>
          <w:b w:val="0"/>
          <w:bCs w:val="0"/>
          <w:shd w:val="clear" w:color="auto" w:fill="FFFFFF"/>
        </w:rPr>
        <w:t>.</w:t>
      </w:r>
      <w:r w:rsidR="00DC0DDA">
        <w:rPr>
          <w:rFonts w:cs="Segoe UI"/>
          <w:b w:val="0"/>
          <w:bCs w:val="0"/>
          <w:shd w:val="clear" w:color="auto" w:fill="FFFFFF"/>
        </w:rPr>
        <w:br/>
      </w:r>
      <w:r w:rsidR="008B7066">
        <w:rPr>
          <w:rFonts w:cs="Segoe UI"/>
          <w:b w:val="0"/>
          <w:bCs w:val="0"/>
          <w:shd w:val="clear" w:color="auto" w:fill="FFFFFF"/>
        </w:rPr>
        <w:t>As an a</w:t>
      </w:r>
      <w:r w:rsidR="004120A2">
        <w:rPr>
          <w:rFonts w:cs="Segoe UI"/>
          <w:b w:val="0"/>
          <w:bCs w:val="0"/>
          <w:shd w:val="clear" w:color="auto" w:fill="FFFFFF"/>
        </w:rPr>
        <w:t>pplication developer</w:t>
      </w:r>
      <w:r w:rsidR="000C0D3A">
        <w:rPr>
          <w:rFonts w:cs="Segoe UI"/>
          <w:b w:val="0"/>
          <w:bCs w:val="0"/>
          <w:shd w:val="clear" w:color="auto" w:fill="FFFFFF"/>
        </w:rPr>
        <w:t xml:space="preserve"> for Product </w:t>
      </w:r>
      <w:r w:rsidR="008B7066">
        <w:rPr>
          <w:rFonts w:cs="Segoe UI"/>
          <w:b w:val="0"/>
          <w:bCs w:val="0"/>
          <w:shd w:val="clear" w:color="auto" w:fill="FFFFFF"/>
        </w:rPr>
        <w:t>t</w:t>
      </w:r>
      <w:r w:rsidR="000C0D3A">
        <w:rPr>
          <w:rFonts w:cs="Segoe UI"/>
          <w:b w:val="0"/>
          <w:bCs w:val="0"/>
          <w:shd w:val="clear" w:color="auto" w:fill="FFFFFF"/>
        </w:rPr>
        <w:t>eam</w:t>
      </w:r>
      <w:r w:rsidR="008B7066">
        <w:rPr>
          <w:rFonts w:cs="Segoe UI"/>
          <w:b w:val="0"/>
          <w:bCs w:val="0"/>
          <w:shd w:val="clear" w:color="auto" w:fill="FFFFFF"/>
        </w:rPr>
        <w:t>,</w:t>
      </w:r>
      <w:r w:rsidR="004120A2">
        <w:rPr>
          <w:rFonts w:cs="Segoe UI"/>
          <w:b w:val="0"/>
          <w:bCs w:val="0"/>
          <w:shd w:val="clear" w:color="auto" w:fill="FFFFFF"/>
        </w:rPr>
        <w:t xml:space="preserve"> I was</w:t>
      </w:r>
      <w:r w:rsidR="008B7066">
        <w:rPr>
          <w:rFonts w:cs="Segoe UI"/>
          <w:b w:val="0"/>
          <w:bCs w:val="0"/>
          <w:shd w:val="clear" w:color="auto" w:fill="FFFFFF"/>
        </w:rPr>
        <w:t xml:space="preserve"> responsible for delivery </w:t>
      </w:r>
      <w:r w:rsidR="00A40770">
        <w:rPr>
          <w:rFonts w:cs="Segoe UI"/>
          <w:b w:val="0"/>
          <w:bCs w:val="0"/>
          <w:shd w:val="clear" w:color="auto" w:fill="FFFFFF"/>
        </w:rPr>
        <w:t>internal and external solutions (services)</w:t>
      </w:r>
      <w:r w:rsidR="008D3059">
        <w:rPr>
          <w:rFonts w:cs="Segoe UI"/>
          <w:b w:val="0"/>
          <w:bCs w:val="0"/>
          <w:shd w:val="clear" w:color="auto" w:fill="FFFFFF"/>
        </w:rPr>
        <w:t>. Interna</w:t>
      </w:r>
      <w:r w:rsidR="00A7704E">
        <w:rPr>
          <w:rFonts w:cs="Segoe UI"/>
          <w:b w:val="0"/>
          <w:bCs w:val="0"/>
          <w:shd w:val="clear" w:color="auto" w:fill="FFFFFF"/>
        </w:rPr>
        <w:t>l services</w:t>
      </w:r>
      <w:r w:rsidR="008D3059">
        <w:rPr>
          <w:rFonts w:cs="Segoe UI"/>
          <w:b w:val="0"/>
          <w:bCs w:val="0"/>
          <w:shd w:val="clear" w:color="auto" w:fill="FFFFFF"/>
        </w:rPr>
        <w:t xml:space="preserve">, </w:t>
      </w:r>
      <w:r w:rsidR="00814900">
        <w:rPr>
          <w:rFonts w:cs="Segoe UI"/>
          <w:b w:val="0"/>
          <w:bCs w:val="0"/>
          <w:shd w:val="clear" w:color="auto" w:fill="FFFFFF"/>
        </w:rPr>
        <w:t>creating, deploying and maintaining services responsible for accurate sale</w:t>
      </w:r>
      <w:r w:rsidR="00A7704E">
        <w:rPr>
          <w:rFonts w:cs="Segoe UI"/>
          <w:b w:val="0"/>
          <w:bCs w:val="0"/>
          <w:shd w:val="clear" w:color="auto" w:fill="FFFFFF"/>
        </w:rPr>
        <w:t xml:space="preserve"> and synchronizing with 3</w:t>
      </w:r>
      <w:r w:rsidR="00A7704E" w:rsidRPr="00A7704E">
        <w:rPr>
          <w:rFonts w:cs="Segoe UI"/>
          <w:b w:val="0"/>
          <w:bCs w:val="0"/>
          <w:shd w:val="clear" w:color="auto" w:fill="FFFFFF"/>
          <w:vertAlign w:val="superscript"/>
        </w:rPr>
        <w:t>rd</w:t>
      </w:r>
      <w:r w:rsidR="00A7704E">
        <w:rPr>
          <w:rFonts w:cs="Segoe UI"/>
          <w:b w:val="0"/>
          <w:bCs w:val="0"/>
          <w:shd w:val="clear" w:color="auto" w:fill="FFFFFF"/>
        </w:rPr>
        <w:t xml:space="preserve"> party </w:t>
      </w:r>
      <w:r w:rsidR="005C0216">
        <w:rPr>
          <w:rFonts w:cs="Segoe UI"/>
          <w:b w:val="0"/>
          <w:bCs w:val="0"/>
          <w:shd w:val="clear" w:color="auto" w:fill="FFFFFF"/>
        </w:rPr>
        <w:t>State authorized entities</w:t>
      </w:r>
      <w:r w:rsidR="001A0286">
        <w:rPr>
          <w:rFonts w:cs="Segoe UI"/>
          <w:b w:val="0"/>
          <w:bCs w:val="0"/>
          <w:shd w:val="clear" w:color="auto" w:fill="FFFFFF"/>
        </w:rPr>
        <w:t xml:space="preserve"> (</w:t>
      </w:r>
      <w:r w:rsidR="006E3DFB">
        <w:rPr>
          <w:rFonts w:cs="Segoe UI"/>
          <w:b w:val="0"/>
          <w:bCs w:val="0"/>
          <w:shd w:val="clear" w:color="auto" w:fill="FFFFFF"/>
        </w:rPr>
        <w:t>US/Canada</w:t>
      </w:r>
      <w:r w:rsidR="001A0286">
        <w:rPr>
          <w:rFonts w:cs="Segoe UI"/>
          <w:b w:val="0"/>
          <w:bCs w:val="0"/>
          <w:shd w:val="clear" w:color="auto" w:fill="FFFFFF"/>
        </w:rPr>
        <w:t>)</w:t>
      </w:r>
      <w:r w:rsidR="005C0216">
        <w:rPr>
          <w:rFonts w:cs="Segoe UI"/>
          <w:b w:val="0"/>
          <w:bCs w:val="0"/>
          <w:shd w:val="clear" w:color="auto" w:fill="FFFFFF"/>
        </w:rPr>
        <w:t>.</w:t>
      </w:r>
      <w:r w:rsidR="00FF39E2">
        <w:rPr>
          <w:rFonts w:cs="Segoe UI"/>
          <w:b w:val="0"/>
          <w:bCs w:val="0"/>
          <w:shd w:val="clear" w:color="auto" w:fill="FFFFFF"/>
        </w:rPr>
        <w:t xml:space="preserve"> The services (microservices) would </w:t>
      </w:r>
      <w:r w:rsidR="00EF6FDD">
        <w:rPr>
          <w:rFonts w:cs="Segoe UI"/>
          <w:b w:val="0"/>
          <w:bCs w:val="0"/>
          <w:shd w:val="clear" w:color="auto" w:fill="FFFFFF"/>
        </w:rPr>
        <w:t xml:space="preserve">make sure orders are correctly processed and submitted to State controllers. The solution </w:t>
      </w:r>
      <w:r w:rsidR="001D7845">
        <w:rPr>
          <w:rFonts w:cs="Segoe UI"/>
          <w:b w:val="0"/>
          <w:bCs w:val="0"/>
          <w:shd w:val="clear" w:color="auto" w:fill="FFFFFF"/>
        </w:rPr>
        <w:t>processes</w:t>
      </w:r>
      <w:r w:rsidR="00EF6FDD">
        <w:rPr>
          <w:rFonts w:cs="Segoe UI"/>
          <w:b w:val="0"/>
          <w:bCs w:val="0"/>
          <w:shd w:val="clear" w:color="auto" w:fill="FFFFFF"/>
        </w:rPr>
        <w:t xml:space="preserve"> between </w:t>
      </w:r>
      <w:r w:rsidR="002A11B1">
        <w:rPr>
          <w:rFonts w:cs="Segoe UI"/>
          <w:b w:val="0"/>
          <w:bCs w:val="0"/>
          <w:shd w:val="clear" w:color="auto" w:fill="FFFFFF"/>
        </w:rPr>
        <w:t>300k-500k orders daily.</w:t>
      </w:r>
      <w:r w:rsidR="00B23B3B">
        <w:rPr>
          <w:rFonts w:cs="Segoe UI"/>
          <w:b w:val="0"/>
          <w:bCs w:val="0"/>
          <w:shd w:val="clear" w:color="auto" w:fill="FFFFFF"/>
        </w:rPr>
        <w:t xml:space="preserve"> </w:t>
      </w:r>
      <w:r w:rsidR="0040305C">
        <w:rPr>
          <w:rFonts w:cs="Segoe UI"/>
          <w:b w:val="0"/>
          <w:bCs w:val="0"/>
          <w:shd w:val="clear" w:color="auto" w:fill="FFFFFF"/>
        </w:rPr>
        <w:t>E</w:t>
      </w:r>
      <w:r w:rsidR="00B23B3B">
        <w:rPr>
          <w:rFonts w:cs="Segoe UI"/>
          <w:b w:val="0"/>
          <w:bCs w:val="0"/>
          <w:shd w:val="clear" w:color="auto" w:fill="FFFFFF"/>
        </w:rPr>
        <w:t>xternal</w:t>
      </w:r>
      <w:r w:rsidR="0040305C">
        <w:rPr>
          <w:rFonts w:cs="Segoe UI"/>
          <w:b w:val="0"/>
          <w:bCs w:val="0"/>
          <w:shd w:val="clear" w:color="auto" w:fill="FFFFFF"/>
        </w:rPr>
        <w:t xml:space="preserve"> services</w:t>
      </w:r>
      <w:r w:rsidR="00505D5E">
        <w:rPr>
          <w:rFonts w:cs="Segoe UI"/>
          <w:b w:val="0"/>
          <w:bCs w:val="0"/>
          <w:shd w:val="clear" w:color="auto" w:fill="FFFFFF"/>
        </w:rPr>
        <w:t xml:space="preserve"> - </w:t>
      </w:r>
      <w:r w:rsidR="0040305C">
        <w:rPr>
          <w:rFonts w:cs="Segoe UI"/>
          <w:b w:val="0"/>
          <w:bCs w:val="0"/>
          <w:shd w:val="clear" w:color="auto" w:fill="FFFFFF"/>
        </w:rPr>
        <w:t xml:space="preserve">create, deploy, and maintain integration services with </w:t>
      </w:r>
      <w:r w:rsidR="00FF39E2">
        <w:rPr>
          <w:rFonts w:cs="Segoe UI"/>
          <w:b w:val="0"/>
          <w:bCs w:val="0"/>
          <w:shd w:val="clear" w:color="auto" w:fill="FFFFFF"/>
        </w:rPr>
        <w:t xml:space="preserve">State </w:t>
      </w:r>
      <w:r w:rsidR="0040305C">
        <w:rPr>
          <w:rFonts w:cs="Segoe UI"/>
          <w:b w:val="0"/>
          <w:bCs w:val="0"/>
          <w:shd w:val="clear" w:color="auto" w:fill="FFFFFF"/>
        </w:rPr>
        <w:t>selected</w:t>
      </w:r>
      <w:r w:rsidR="00FF39E2">
        <w:rPr>
          <w:rFonts w:cs="Segoe UI"/>
          <w:b w:val="0"/>
          <w:bCs w:val="0"/>
          <w:shd w:val="clear" w:color="auto" w:fill="FFFFFF"/>
        </w:rPr>
        <w:t xml:space="preserve"> entities</w:t>
      </w:r>
      <w:r w:rsidR="002A11B1">
        <w:rPr>
          <w:rFonts w:cs="Segoe UI"/>
          <w:b w:val="0"/>
          <w:bCs w:val="0"/>
          <w:shd w:val="clear" w:color="auto" w:fill="FFFFFF"/>
        </w:rPr>
        <w:t xml:space="preserve"> </w:t>
      </w:r>
      <w:r w:rsidR="006D121B">
        <w:rPr>
          <w:rFonts w:cs="Segoe UI"/>
          <w:b w:val="0"/>
          <w:bCs w:val="0"/>
          <w:shd w:val="clear" w:color="auto" w:fill="FFFFFF"/>
        </w:rPr>
        <w:t>for</w:t>
      </w:r>
      <w:r w:rsidR="00FF39E2">
        <w:rPr>
          <w:rFonts w:cs="Segoe UI"/>
          <w:b w:val="0"/>
          <w:bCs w:val="0"/>
          <w:shd w:val="clear" w:color="auto" w:fill="FFFFFF"/>
        </w:rPr>
        <w:t xml:space="preserve"> monitoring sale</w:t>
      </w:r>
      <w:r w:rsidR="006D121B">
        <w:rPr>
          <w:rFonts w:cs="Segoe UI"/>
          <w:b w:val="0"/>
          <w:bCs w:val="0"/>
          <w:shd w:val="clear" w:color="auto" w:fill="FFFFFF"/>
        </w:rPr>
        <w:t xml:space="preserve">s, </w:t>
      </w:r>
      <w:r w:rsidR="00505D5E">
        <w:rPr>
          <w:rFonts w:cs="Segoe UI"/>
          <w:b w:val="0"/>
          <w:bCs w:val="0"/>
          <w:shd w:val="clear" w:color="auto" w:fill="FFFFFF"/>
        </w:rPr>
        <w:t xml:space="preserve">monitoring inventory, </w:t>
      </w:r>
      <w:r w:rsidR="006D121B">
        <w:rPr>
          <w:rFonts w:cs="Segoe UI"/>
          <w:b w:val="0"/>
          <w:bCs w:val="0"/>
          <w:shd w:val="clear" w:color="auto" w:fill="FFFFFF"/>
        </w:rPr>
        <w:t>and accurate reporting</w:t>
      </w:r>
      <w:r w:rsidR="00FE1A5C">
        <w:rPr>
          <w:rFonts w:cs="Segoe UI"/>
          <w:b w:val="0"/>
          <w:bCs w:val="0"/>
          <w:shd w:val="clear" w:color="auto" w:fill="FFFFFF"/>
        </w:rPr>
        <w:t xml:space="preserve"> of the daily sold goods</w:t>
      </w:r>
      <w:r w:rsidR="00FF39E2">
        <w:rPr>
          <w:rFonts w:cs="Segoe UI"/>
          <w:b w:val="0"/>
          <w:bCs w:val="0"/>
          <w:shd w:val="clear" w:color="auto" w:fill="FFFFFF"/>
        </w:rPr>
        <w:t xml:space="preserve">. </w:t>
      </w:r>
    </w:p>
    <w:p w14:paraId="7514C7B0" w14:textId="77777777" w:rsidR="00AE022C" w:rsidRDefault="00AE022C" w:rsidP="00AE022C">
      <w:pPr>
        <w:pStyle w:val="Company"/>
        <w:spacing w:before="0"/>
        <w:rPr>
          <w:bCs w:val="0"/>
        </w:rPr>
      </w:pPr>
    </w:p>
    <w:p w14:paraId="72329AC3" w14:textId="55D55B1A" w:rsidR="00AE022C" w:rsidRPr="00813129" w:rsidRDefault="00AE022C" w:rsidP="00AE022C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lastRenderedPageBreak/>
        <w:t>Technologies</w:t>
      </w:r>
      <w:r>
        <w:rPr>
          <w:b w:val="0"/>
          <w:bCs w:val="0"/>
        </w:rPr>
        <w:t xml:space="preserve">: </w:t>
      </w:r>
    </w:p>
    <w:p w14:paraId="1A682041" w14:textId="77777777" w:rsidR="00AE022C" w:rsidRDefault="00AE022C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AE022C" w:rsidSect="005036E5">
          <w:footerReference w:type="default" r:id="rId28"/>
          <w:headerReference w:type="first" r:id="rId29"/>
          <w:footerReference w:type="first" r:id="rId30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7AA295E" w14:textId="3314CA58" w:rsidR="00AE022C" w:rsidRPr="00F470C9" w:rsidRDefault="00AE022C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 w:rsidRPr="00F470C9">
        <w:rPr>
          <w:b w:val="0"/>
          <w:bCs w:val="0"/>
        </w:rPr>
        <w:t>C#</w:t>
      </w:r>
      <w:r>
        <w:rPr>
          <w:b w:val="0"/>
          <w:bCs w:val="0"/>
        </w:rPr>
        <w:t xml:space="preserve"> </w:t>
      </w:r>
      <w:r w:rsidR="00F3581E">
        <w:rPr>
          <w:b w:val="0"/>
          <w:bCs w:val="0"/>
        </w:rPr>
        <w:t>Functional</w:t>
      </w:r>
      <w:r w:rsidR="000D3A91">
        <w:rPr>
          <w:b w:val="0"/>
          <w:bCs w:val="0"/>
        </w:rPr>
        <w:t>/OOP</w:t>
      </w:r>
    </w:p>
    <w:p w14:paraId="4601C720" w14:textId="603399EA" w:rsidR="00AE022C" w:rsidRDefault="00AE022C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</w:t>
      </w:r>
      <w:r w:rsidR="00903AFE">
        <w:rPr>
          <w:b w:val="0"/>
          <w:bCs w:val="0"/>
        </w:rPr>
        <w:t>omain-</w:t>
      </w:r>
      <w:r>
        <w:rPr>
          <w:b w:val="0"/>
          <w:bCs w:val="0"/>
        </w:rPr>
        <w:t>D</w:t>
      </w:r>
      <w:r w:rsidR="00903AFE">
        <w:rPr>
          <w:b w:val="0"/>
          <w:bCs w:val="0"/>
        </w:rPr>
        <w:t xml:space="preserve">riven </w:t>
      </w:r>
      <w:r>
        <w:rPr>
          <w:b w:val="0"/>
          <w:bCs w:val="0"/>
        </w:rPr>
        <w:t>D</w:t>
      </w:r>
      <w:r w:rsidR="00903AFE">
        <w:rPr>
          <w:b w:val="0"/>
          <w:bCs w:val="0"/>
        </w:rPr>
        <w:t>esign</w:t>
      </w:r>
      <w:r>
        <w:rPr>
          <w:b w:val="0"/>
          <w:bCs w:val="0"/>
        </w:rPr>
        <w:t>,</w:t>
      </w:r>
    </w:p>
    <w:p w14:paraId="4D40F782" w14:textId="396A0FC0" w:rsidR="00AE022C" w:rsidRPr="002030C8" w:rsidRDefault="00F3581E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Web API/Microservices</w:t>
      </w:r>
      <w:r w:rsidR="00AE022C">
        <w:rPr>
          <w:b w:val="0"/>
          <w:bCs w:val="0"/>
        </w:rPr>
        <w:t>,</w:t>
      </w:r>
    </w:p>
    <w:p w14:paraId="50640ABF" w14:textId="6310C91E" w:rsidR="00AE022C" w:rsidRDefault="00F3581E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 xml:space="preserve">Azure </w:t>
      </w:r>
      <w:r w:rsidR="005B21E0">
        <w:rPr>
          <w:b w:val="0"/>
          <w:bCs w:val="0"/>
        </w:rPr>
        <w:t>Web App Svc/Key Vault</w:t>
      </w:r>
      <w:r w:rsidR="00AE022C">
        <w:rPr>
          <w:b w:val="0"/>
          <w:bCs w:val="0"/>
        </w:rPr>
        <w:t>,</w:t>
      </w:r>
    </w:p>
    <w:p w14:paraId="106958FD" w14:textId="57086271" w:rsidR="00AE022C" w:rsidRPr="00F25C40" w:rsidRDefault="00F25C40" w:rsidP="00F25C40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AE022C" w:rsidRPr="00F25C40" w:rsidSect="00204D4F"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Cosmos Db,</w:t>
      </w:r>
    </w:p>
    <w:p w14:paraId="34879589" w14:textId="77777777" w:rsidR="00AE022C" w:rsidRDefault="00AE022C" w:rsidP="00AE022C">
      <w:pPr>
        <w:pStyle w:val="Company"/>
        <w:spacing w:before="0"/>
        <w:rPr>
          <w:b w:val="0"/>
          <w:bCs w:val="0"/>
        </w:rPr>
      </w:pPr>
    </w:p>
    <w:p w14:paraId="50808861" w14:textId="77777777" w:rsidR="00AE022C" w:rsidRDefault="00AE022C" w:rsidP="00AE022C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6DFCC262" w14:textId="77777777" w:rsidR="00AE022C" w:rsidRDefault="00AE022C" w:rsidP="00AE022C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AE022C" w:rsidSect="00204D4F"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14BA1EF1" w14:textId="1DA5056F" w:rsidR="00AE022C" w:rsidRPr="00FC71A6" w:rsidRDefault="00094568" w:rsidP="00AE022C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Azure DevOps (deployments via YAML)</w:t>
      </w:r>
      <w:r w:rsidR="00AE022C">
        <w:rPr>
          <w:b w:val="0"/>
          <w:bCs w:val="0"/>
        </w:rPr>
        <w:t>,</w:t>
      </w:r>
    </w:p>
    <w:p w14:paraId="4341C869" w14:textId="5806E287" w:rsidR="00AE022C" w:rsidRPr="00813129" w:rsidRDefault="00AE022C" w:rsidP="00AE022C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 xml:space="preserve">Visual Studio </w:t>
      </w:r>
      <w:r w:rsidR="00094568">
        <w:rPr>
          <w:b w:val="0"/>
          <w:bCs w:val="0"/>
        </w:rPr>
        <w:t>2022</w:t>
      </w:r>
      <w:r w:rsidR="007C7280">
        <w:rPr>
          <w:b w:val="0"/>
          <w:bCs w:val="0"/>
        </w:rPr>
        <w:t>2</w:t>
      </w:r>
      <w:r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>
        <w:rPr>
          <w:b w:val="0"/>
          <w:bCs w:val="0"/>
        </w:rPr>
        <w:t>,</w:t>
      </w:r>
    </w:p>
    <w:p w14:paraId="4DB23B36" w14:textId="77777777" w:rsidR="00AE022C" w:rsidRDefault="00AE022C" w:rsidP="00AE022C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Server/TSQL,</w:t>
      </w:r>
    </w:p>
    <w:p w14:paraId="5F91C030" w14:textId="7BEECA1C" w:rsidR="00C8676E" w:rsidRPr="00567A5D" w:rsidRDefault="007C7280" w:rsidP="0062431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 xml:space="preserve">Azure </w:t>
      </w:r>
      <w:r w:rsidR="00567A5D">
        <w:rPr>
          <w:b w:val="0"/>
          <w:bCs w:val="0"/>
        </w:rPr>
        <w:t>Cosmos Db Emulator</w:t>
      </w:r>
    </w:p>
    <w:p w14:paraId="4A1DAF60" w14:textId="03689E68" w:rsidR="00624315" w:rsidRDefault="00624315" w:rsidP="00624315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="00430B41">
        <w:rPr>
          <w:sz w:val="24"/>
          <w:szCs w:val="24"/>
        </w:rPr>
        <w:t xml:space="preserve"> (iA)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1E3D43">
        <w:rPr>
          <w:sz w:val="24"/>
          <w:szCs w:val="24"/>
        </w:rPr>
        <w:t xml:space="preserve">- </w:t>
      </w:r>
      <w:r>
        <w:rPr>
          <w:sz w:val="24"/>
          <w:szCs w:val="24"/>
        </w:rPr>
        <w:t>August 2021</w:t>
      </w:r>
      <w:r w:rsidR="00F0532C">
        <w:rPr>
          <w:sz w:val="24"/>
          <w:szCs w:val="24"/>
        </w:rPr>
        <w:t xml:space="preserve"> </w:t>
      </w:r>
      <w:r w:rsidR="002425D8">
        <w:rPr>
          <w:sz w:val="24"/>
          <w:szCs w:val="24"/>
        </w:rPr>
        <w:t>–</w:t>
      </w:r>
      <w:r w:rsidR="00F0532C">
        <w:rPr>
          <w:sz w:val="24"/>
          <w:szCs w:val="24"/>
        </w:rPr>
        <w:t xml:space="preserve"> </w:t>
      </w:r>
      <w:r w:rsidR="002425D8">
        <w:rPr>
          <w:sz w:val="24"/>
          <w:szCs w:val="24"/>
        </w:rPr>
        <w:t>April 2022</w:t>
      </w:r>
    </w:p>
    <w:p w14:paraId="6FDDE43E" w14:textId="217390D5" w:rsidR="00624315" w:rsidRDefault="00710A07" w:rsidP="00624315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Senior</w:t>
      </w:r>
      <w:r w:rsidR="00624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Software </w:t>
      </w:r>
      <w:r w:rsidR="00624315">
        <w:rPr>
          <w:sz w:val="24"/>
          <w:szCs w:val="24"/>
        </w:rPr>
        <w:t>Developer</w:t>
      </w:r>
    </w:p>
    <w:p w14:paraId="33D04408" w14:textId="77777777" w:rsidR="008A307F" w:rsidRDefault="00A83D33" w:rsidP="008D76FD">
      <w:pPr>
        <w:pStyle w:val="Company"/>
        <w:spacing w:before="0"/>
        <w:rPr>
          <w:rFonts w:cs="Segoe UI"/>
          <w:b w:val="0"/>
          <w:bCs w:val="0"/>
          <w:shd w:val="clear" w:color="auto" w:fill="FFFFFF"/>
        </w:rPr>
      </w:pPr>
      <w:r w:rsidRPr="00A83D33">
        <w:rPr>
          <w:rFonts w:cs="Segoe UI"/>
          <w:b w:val="0"/>
          <w:bCs w:val="0"/>
          <w:shd w:val="clear" w:color="auto" w:fill="FFFFFF"/>
        </w:rPr>
        <w:t>Technical lead developer for Sp</w:t>
      </w:r>
      <w:r>
        <w:rPr>
          <w:rFonts w:cs="Segoe UI"/>
          <w:b w:val="0"/>
          <w:bCs w:val="0"/>
          <w:shd w:val="clear" w:color="auto" w:fill="FFFFFF"/>
        </w:rPr>
        <w:t>ecial</w:t>
      </w:r>
      <w:r w:rsidRPr="00A83D33">
        <w:rPr>
          <w:rFonts w:cs="Segoe UI"/>
          <w:b w:val="0"/>
          <w:bCs w:val="0"/>
          <w:shd w:val="clear" w:color="auto" w:fill="FFFFFF"/>
        </w:rPr>
        <w:t xml:space="preserve"> Markets</w:t>
      </w:r>
      <w:r w:rsidR="00430B41">
        <w:rPr>
          <w:rFonts w:cs="Segoe UI"/>
          <w:b w:val="0"/>
          <w:bCs w:val="0"/>
          <w:shd w:val="clear" w:color="auto" w:fill="FFFFFF"/>
        </w:rPr>
        <w:t xml:space="preserve"> S</w:t>
      </w:r>
      <w:r w:rsidR="00661E84">
        <w:rPr>
          <w:rFonts w:cs="Segoe UI"/>
          <w:b w:val="0"/>
          <w:bCs w:val="0"/>
          <w:shd w:val="clear" w:color="auto" w:fill="FFFFFF"/>
        </w:rPr>
        <w:t>olutions</w:t>
      </w:r>
      <w:r w:rsidRPr="00A83D33">
        <w:rPr>
          <w:rFonts w:cs="Segoe UI"/>
          <w:b w:val="0"/>
          <w:bCs w:val="0"/>
          <w:shd w:val="clear" w:color="auto" w:fill="FFFFFF"/>
        </w:rPr>
        <w:t xml:space="preserve"> team within iA Auto organization. I </w:t>
      </w:r>
      <w:r w:rsidR="00661E84">
        <w:rPr>
          <w:rFonts w:cs="Segoe UI"/>
          <w:b w:val="0"/>
          <w:bCs w:val="0"/>
          <w:shd w:val="clear" w:color="auto" w:fill="FFFFFF"/>
        </w:rPr>
        <w:t xml:space="preserve">was </w:t>
      </w:r>
      <w:r w:rsidRPr="00A83D33">
        <w:rPr>
          <w:rFonts w:cs="Segoe UI"/>
          <w:b w:val="0"/>
          <w:bCs w:val="0"/>
          <w:shd w:val="clear" w:color="auto" w:fill="FFFFFF"/>
        </w:rPr>
        <w:t xml:space="preserve">responsible for the development of </w:t>
      </w:r>
      <w:r w:rsidR="00957557">
        <w:rPr>
          <w:rFonts w:cs="Segoe UI"/>
          <w:b w:val="0"/>
          <w:bCs w:val="0"/>
          <w:shd w:val="clear" w:color="auto" w:fill="FFFFFF"/>
        </w:rPr>
        <w:t>the web solution</w:t>
      </w:r>
      <w:r w:rsidR="00EB2B54">
        <w:rPr>
          <w:rFonts w:cs="Segoe UI"/>
          <w:b w:val="0"/>
          <w:bCs w:val="0"/>
          <w:shd w:val="clear" w:color="auto" w:fill="FFFFFF"/>
        </w:rPr>
        <w:t>s created for a set of selected end-users</w:t>
      </w:r>
      <w:r w:rsidR="0058372D">
        <w:rPr>
          <w:rFonts w:cs="Segoe UI"/>
          <w:b w:val="0"/>
          <w:bCs w:val="0"/>
          <w:shd w:val="clear" w:color="auto" w:fill="FFFFFF"/>
        </w:rPr>
        <w:t xml:space="preserve"> (insurance vendors)</w:t>
      </w:r>
      <w:r w:rsidR="00EB2B54">
        <w:rPr>
          <w:rFonts w:cs="Segoe UI"/>
          <w:b w:val="0"/>
          <w:bCs w:val="0"/>
          <w:shd w:val="clear" w:color="auto" w:fill="FFFFFF"/>
        </w:rPr>
        <w:t>. The team consisted of</w:t>
      </w:r>
      <w:r w:rsidR="006E3C61">
        <w:rPr>
          <w:rFonts w:cs="Segoe UI"/>
          <w:b w:val="0"/>
          <w:bCs w:val="0"/>
          <w:shd w:val="clear" w:color="auto" w:fill="FFFFFF"/>
        </w:rPr>
        <w:t xml:space="preserve"> </w:t>
      </w:r>
      <w:r w:rsidRPr="00A83D33">
        <w:rPr>
          <w:rFonts w:cs="Segoe UI"/>
          <w:b w:val="0"/>
          <w:bCs w:val="0"/>
          <w:shd w:val="clear" w:color="auto" w:fill="FFFFFF"/>
        </w:rPr>
        <w:t>developers</w:t>
      </w:r>
      <w:r w:rsidR="0058372D">
        <w:rPr>
          <w:rFonts w:cs="Segoe UI"/>
          <w:b w:val="0"/>
          <w:bCs w:val="0"/>
          <w:shd w:val="clear" w:color="auto" w:fill="FFFFFF"/>
        </w:rPr>
        <w:t xml:space="preserve"> (4-8)</w:t>
      </w:r>
      <w:r w:rsidRPr="00A83D33">
        <w:rPr>
          <w:rFonts w:cs="Segoe UI"/>
          <w:b w:val="0"/>
          <w:bCs w:val="0"/>
          <w:shd w:val="clear" w:color="auto" w:fill="FFFFFF"/>
        </w:rPr>
        <w:t xml:space="preserve">, </w:t>
      </w:r>
      <w:r w:rsidR="006E3C61">
        <w:rPr>
          <w:rFonts w:cs="Segoe UI"/>
          <w:b w:val="0"/>
          <w:bCs w:val="0"/>
          <w:shd w:val="clear" w:color="auto" w:fill="FFFFFF"/>
        </w:rPr>
        <w:t>business</w:t>
      </w:r>
      <w:r w:rsidR="00EB2B54">
        <w:rPr>
          <w:rFonts w:cs="Segoe UI"/>
          <w:b w:val="0"/>
          <w:bCs w:val="0"/>
          <w:shd w:val="clear" w:color="auto" w:fill="FFFFFF"/>
        </w:rPr>
        <w:t xml:space="preserve"> </w:t>
      </w:r>
      <w:r w:rsidRPr="00A83D33">
        <w:rPr>
          <w:rFonts w:cs="Segoe UI"/>
          <w:b w:val="0"/>
          <w:bCs w:val="0"/>
          <w:shd w:val="clear" w:color="auto" w:fill="FFFFFF"/>
        </w:rPr>
        <w:t>analysts</w:t>
      </w:r>
      <w:r w:rsidR="00B45B1C">
        <w:rPr>
          <w:rFonts w:cs="Segoe UI"/>
          <w:b w:val="0"/>
          <w:bCs w:val="0"/>
          <w:shd w:val="clear" w:color="auto" w:fill="FFFFFF"/>
        </w:rPr>
        <w:t xml:space="preserve"> (2)</w:t>
      </w:r>
      <w:r w:rsidRPr="00A83D33">
        <w:rPr>
          <w:rFonts w:cs="Segoe UI"/>
          <w:b w:val="0"/>
          <w:bCs w:val="0"/>
          <w:shd w:val="clear" w:color="auto" w:fill="FFFFFF"/>
        </w:rPr>
        <w:t xml:space="preserve">, </w:t>
      </w:r>
      <w:r w:rsidR="00B45B1C">
        <w:rPr>
          <w:rFonts w:cs="Segoe UI"/>
          <w:b w:val="0"/>
          <w:bCs w:val="0"/>
          <w:shd w:val="clear" w:color="auto" w:fill="FFFFFF"/>
        </w:rPr>
        <w:t>a scrum m</w:t>
      </w:r>
      <w:r w:rsidRPr="00A83D33">
        <w:rPr>
          <w:rFonts w:cs="Segoe UI"/>
          <w:b w:val="0"/>
          <w:bCs w:val="0"/>
          <w:shd w:val="clear" w:color="auto" w:fill="FFFFFF"/>
        </w:rPr>
        <w:t xml:space="preserve">aster, and </w:t>
      </w:r>
      <w:r w:rsidR="00B45B1C">
        <w:rPr>
          <w:rFonts w:cs="Segoe UI"/>
          <w:b w:val="0"/>
          <w:bCs w:val="0"/>
          <w:shd w:val="clear" w:color="auto" w:fill="FFFFFF"/>
        </w:rPr>
        <w:t xml:space="preserve">a </w:t>
      </w:r>
      <w:r w:rsidRPr="00A83D33">
        <w:rPr>
          <w:rFonts w:cs="Segoe UI"/>
          <w:b w:val="0"/>
          <w:bCs w:val="0"/>
          <w:shd w:val="clear" w:color="auto" w:fill="FFFFFF"/>
        </w:rPr>
        <w:t>Product Owner.</w:t>
      </w:r>
      <w:r w:rsidRPr="00A83D33">
        <w:rPr>
          <w:rFonts w:cs="Segoe UI"/>
          <w:b w:val="0"/>
          <w:bCs w:val="0"/>
        </w:rPr>
        <w:br/>
      </w:r>
      <w:r w:rsidR="00B45B1C">
        <w:rPr>
          <w:rFonts w:cs="Segoe UI"/>
          <w:b w:val="0"/>
          <w:bCs w:val="0"/>
          <w:shd w:val="clear" w:color="auto" w:fill="FFFFFF"/>
        </w:rPr>
        <w:t xml:space="preserve">Our group </w:t>
      </w:r>
      <w:r w:rsidR="005F2B8E">
        <w:rPr>
          <w:rFonts w:cs="Segoe UI"/>
          <w:b w:val="0"/>
          <w:bCs w:val="0"/>
          <w:shd w:val="clear" w:color="auto" w:fill="FFFFFF"/>
        </w:rPr>
        <w:t>analyze, design, develop, and deployed web solution to help customers manage their Insurance Polic</w:t>
      </w:r>
      <w:r w:rsidR="000C411F">
        <w:rPr>
          <w:rFonts w:cs="Segoe UI"/>
          <w:b w:val="0"/>
          <w:bCs w:val="0"/>
          <w:shd w:val="clear" w:color="auto" w:fill="FFFFFF"/>
        </w:rPr>
        <w:t>y online.</w:t>
      </w:r>
      <w:r w:rsidR="000C411F" w:rsidRPr="00A83D33">
        <w:rPr>
          <w:rFonts w:cs="Segoe UI"/>
          <w:b w:val="0"/>
          <w:bCs w:val="0"/>
        </w:rPr>
        <w:t xml:space="preserve"> </w:t>
      </w:r>
      <w:r w:rsidRPr="00A83D33">
        <w:rPr>
          <w:rFonts w:cs="Segoe UI"/>
          <w:b w:val="0"/>
          <w:bCs w:val="0"/>
        </w:rPr>
        <w:br/>
      </w:r>
      <w:r w:rsidR="000C411F">
        <w:rPr>
          <w:rFonts w:cs="Segoe UI"/>
          <w:b w:val="0"/>
          <w:bCs w:val="0"/>
          <w:shd w:val="clear" w:color="auto" w:fill="FFFFFF"/>
        </w:rPr>
        <w:t xml:space="preserve">Part of my role was to </w:t>
      </w:r>
      <w:r w:rsidRPr="00A83D33">
        <w:rPr>
          <w:rFonts w:cs="Segoe UI"/>
          <w:b w:val="0"/>
          <w:bCs w:val="0"/>
          <w:shd w:val="clear" w:color="auto" w:fill="FFFFFF"/>
        </w:rPr>
        <w:t>provide a guide to new developers and actively converse and aid other seasoned developers in their daily tasks.</w:t>
      </w:r>
    </w:p>
    <w:p w14:paraId="19CBEC0F" w14:textId="77777777" w:rsidR="008A307F" w:rsidRDefault="008A307F" w:rsidP="008A307F">
      <w:pPr>
        <w:pStyle w:val="Company"/>
        <w:spacing w:before="0"/>
        <w:rPr>
          <w:bCs w:val="0"/>
        </w:rPr>
      </w:pPr>
    </w:p>
    <w:p w14:paraId="50098CBA" w14:textId="77777777" w:rsidR="008A307F" w:rsidRPr="00813129" w:rsidRDefault="008A307F" w:rsidP="008A307F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19688D2B" w14:textId="77777777" w:rsidR="008A307F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8A307F" w:rsidSect="005036E5"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AFC7D0A" w14:textId="77777777" w:rsidR="008A307F" w:rsidRPr="00F470C9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 w:rsidRPr="00F470C9">
        <w:rPr>
          <w:b w:val="0"/>
          <w:bCs w:val="0"/>
        </w:rPr>
        <w:t>C#</w:t>
      </w:r>
      <w:r>
        <w:rPr>
          <w:b w:val="0"/>
          <w:bCs w:val="0"/>
        </w:rPr>
        <w:t>/</w:t>
      </w:r>
      <w:r w:rsidRPr="00F470C9">
        <w:rPr>
          <w:b w:val="0"/>
          <w:bCs w:val="0"/>
        </w:rPr>
        <w:t>ASP.NET MVC,</w:t>
      </w:r>
    </w:p>
    <w:p w14:paraId="2355E158" w14:textId="77777777" w:rsidR="008A307F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Dapper (micro ORM),</w:t>
      </w:r>
    </w:p>
    <w:p w14:paraId="30B2B859" w14:textId="77777777" w:rsidR="008A307F" w:rsidRPr="002030C8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 Pattern,</w:t>
      </w:r>
    </w:p>
    <w:p w14:paraId="5356FDD5" w14:textId="77777777" w:rsidR="008A307F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MSSQL (T-SQL),</w:t>
      </w:r>
    </w:p>
    <w:p w14:paraId="4B54A381" w14:textId="77777777" w:rsidR="008A307F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DB2,</w:t>
      </w:r>
    </w:p>
    <w:p w14:paraId="09115E83" w14:textId="77777777" w:rsidR="008A307F" w:rsidRPr="002030C8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8A307F" w:rsidRPr="002030C8" w:rsidSect="00204D4F"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ReactJS/Redux,</w:t>
      </w:r>
    </w:p>
    <w:p w14:paraId="7A638879" w14:textId="77777777" w:rsidR="008A307F" w:rsidRDefault="008A307F" w:rsidP="008A307F">
      <w:pPr>
        <w:pStyle w:val="Company"/>
        <w:spacing w:before="0"/>
        <w:rPr>
          <w:b w:val="0"/>
          <w:bCs w:val="0"/>
        </w:rPr>
      </w:pPr>
    </w:p>
    <w:p w14:paraId="577795B2" w14:textId="77777777" w:rsidR="008A307F" w:rsidRDefault="008A307F" w:rsidP="008A307F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21B6C4BA" w14:textId="77777777" w:rsidR="008A307F" w:rsidRDefault="008A307F" w:rsidP="008A307F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8A307F" w:rsidSect="00204D4F">
          <w:footerReference w:type="default" r:id="rId43"/>
          <w:headerReference w:type="first" r:id="rId44"/>
          <w:footerReference w:type="first" r:id="rId45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7BA5DF18" w14:textId="77777777" w:rsidR="008A307F" w:rsidRPr="00FC71A6" w:rsidRDefault="008A307F" w:rsidP="008A307F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TFS/VSTS,</w:t>
      </w:r>
    </w:p>
    <w:p w14:paraId="256C9F85" w14:textId="77777777" w:rsidR="008A307F" w:rsidRPr="00813129" w:rsidRDefault="008A307F" w:rsidP="008A307F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2017</w:t>
      </w:r>
      <w:r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>
        <w:rPr>
          <w:b w:val="0"/>
          <w:bCs w:val="0"/>
        </w:rPr>
        <w:t>,</w:t>
      </w:r>
    </w:p>
    <w:p w14:paraId="53307846" w14:textId="77777777" w:rsidR="008A307F" w:rsidRPr="00BC652A" w:rsidRDefault="008A307F" w:rsidP="008A307F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Server/TSQL,</w:t>
      </w:r>
    </w:p>
    <w:p w14:paraId="479C16A6" w14:textId="35034059" w:rsidR="008A307F" w:rsidRDefault="008A307F">
      <w:pPr>
        <w:rPr>
          <w:rFonts w:ascii="Trebuchet MS" w:hAnsi="Trebuchet MS"/>
          <w:sz w:val="20"/>
        </w:rPr>
      </w:pPr>
    </w:p>
    <w:p w14:paraId="602BC797" w14:textId="6D253117" w:rsidR="002A4F7D" w:rsidRDefault="002A4F7D" w:rsidP="002A4F7D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="008A307F">
        <w:rPr>
          <w:sz w:val="24"/>
          <w:szCs w:val="24"/>
        </w:rPr>
        <w:t xml:space="preserve"> (iA)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E165C7">
        <w:rPr>
          <w:sz w:val="24"/>
          <w:szCs w:val="24"/>
        </w:rPr>
        <w:t>-</w:t>
      </w:r>
      <w:r w:rsidRPr="00D63E4F">
        <w:rPr>
          <w:sz w:val="24"/>
          <w:szCs w:val="24"/>
        </w:rPr>
        <w:t xml:space="preserve"> </w:t>
      </w:r>
      <w:r w:rsidR="00BC652A">
        <w:rPr>
          <w:sz w:val="24"/>
          <w:szCs w:val="24"/>
        </w:rPr>
        <w:t>November</w:t>
      </w:r>
      <w:r>
        <w:rPr>
          <w:sz w:val="24"/>
          <w:szCs w:val="24"/>
        </w:rPr>
        <w:t xml:space="preserve"> 201</w:t>
      </w:r>
      <w:r w:rsidR="00BC652A">
        <w:rPr>
          <w:sz w:val="24"/>
          <w:szCs w:val="24"/>
        </w:rPr>
        <w:t>9</w:t>
      </w:r>
      <w:r>
        <w:rPr>
          <w:sz w:val="24"/>
          <w:szCs w:val="24"/>
        </w:rPr>
        <w:t xml:space="preserve"> – </w:t>
      </w:r>
      <w:r w:rsidR="00624315">
        <w:rPr>
          <w:sz w:val="24"/>
          <w:szCs w:val="24"/>
        </w:rPr>
        <w:t>August 2021</w:t>
      </w:r>
    </w:p>
    <w:p w14:paraId="0A94C878" w14:textId="77777777" w:rsidR="002A4F7D" w:rsidRDefault="002A4F7D" w:rsidP="002A4F7D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Developer</w:t>
      </w:r>
    </w:p>
    <w:p w14:paraId="5E8077EC" w14:textId="2D2B4609" w:rsidR="00BC652A" w:rsidRDefault="00BC652A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Hired as a contractor for</w:t>
      </w:r>
      <w:r w:rsidR="00691F2A">
        <w:rPr>
          <w:b w:val="0"/>
          <w:bCs w:val="0"/>
        </w:rPr>
        <w:t xml:space="preserve"> </w:t>
      </w:r>
      <w:r w:rsidR="00B43167">
        <w:rPr>
          <w:b w:val="0"/>
          <w:bCs w:val="0"/>
        </w:rPr>
        <w:t>initial</w:t>
      </w:r>
      <w:r w:rsidR="00691F2A">
        <w:rPr>
          <w:b w:val="0"/>
          <w:bCs w:val="0"/>
        </w:rPr>
        <w:t xml:space="preserve"> 6 months, converted to full time employee </w:t>
      </w:r>
      <w:r w:rsidR="00B43167">
        <w:rPr>
          <w:b w:val="0"/>
          <w:bCs w:val="0"/>
        </w:rPr>
        <w:t xml:space="preserve">in </w:t>
      </w:r>
      <w:r w:rsidR="00691F2A">
        <w:rPr>
          <w:b w:val="0"/>
          <w:bCs w:val="0"/>
        </w:rPr>
        <w:t xml:space="preserve">March </w:t>
      </w:r>
      <w:r w:rsidR="007336ED">
        <w:rPr>
          <w:b w:val="0"/>
          <w:bCs w:val="0"/>
        </w:rPr>
        <w:t>2020.</w:t>
      </w:r>
      <w:r>
        <w:rPr>
          <w:b w:val="0"/>
          <w:bCs w:val="0"/>
        </w:rPr>
        <w:t xml:space="preserve"> </w:t>
      </w:r>
    </w:p>
    <w:p w14:paraId="0EBB3595" w14:textId="107959F6" w:rsidR="006F19A4" w:rsidRDefault="002A4F7D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</w:t>
      </w:r>
      <w:r w:rsidR="00E24136">
        <w:rPr>
          <w:b w:val="0"/>
          <w:bCs w:val="0"/>
        </w:rPr>
        <w:t>Dealer Services</w:t>
      </w:r>
      <w:r w:rsidR="00904465">
        <w:rPr>
          <w:b w:val="0"/>
          <w:bCs w:val="0"/>
        </w:rPr>
        <w:t xml:space="preserve"> and </w:t>
      </w:r>
      <w:r>
        <w:rPr>
          <w:b w:val="0"/>
          <w:bCs w:val="0"/>
        </w:rPr>
        <w:t>Special Market</w:t>
      </w:r>
      <w:r w:rsidR="00E24136">
        <w:rPr>
          <w:b w:val="0"/>
          <w:bCs w:val="0"/>
        </w:rPr>
        <w:t>s</w:t>
      </w:r>
      <w:r>
        <w:rPr>
          <w:b w:val="0"/>
          <w:bCs w:val="0"/>
        </w:rPr>
        <w:t xml:space="preserve"> department</w:t>
      </w:r>
      <w:r w:rsidR="00E24136">
        <w:rPr>
          <w:b w:val="0"/>
          <w:bCs w:val="0"/>
        </w:rPr>
        <w:t>s</w:t>
      </w:r>
      <w:r>
        <w:rPr>
          <w:b w:val="0"/>
          <w:bCs w:val="0"/>
        </w:rPr>
        <w:t xml:space="preserve">. </w:t>
      </w:r>
    </w:p>
    <w:p w14:paraId="2CB7582F" w14:textId="5F825A9C" w:rsidR="00FF081C" w:rsidRDefault="002A4F7D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Responsible for</w:t>
      </w:r>
      <w:r w:rsidR="006F19A4">
        <w:rPr>
          <w:b w:val="0"/>
          <w:bCs w:val="0"/>
        </w:rPr>
        <w:t xml:space="preserve"> typical </w:t>
      </w:r>
      <w:r w:rsidR="007D760F">
        <w:rPr>
          <w:b w:val="0"/>
          <w:bCs w:val="0"/>
        </w:rPr>
        <w:t>develop</w:t>
      </w:r>
      <w:r w:rsidR="00E24136">
        <w:rPr>
          <w:b w:val="0"/>
          <w:bCs w:val="0"/>
        </w:rPr>
        <w:t>ment</w:t>
      </w:r>
      <w:r w:rsidR="007D760F">
        <w:rPr>
          <w:b w:val="0"/>
          <w:bCs w:val="0"/>
        </w:rPr>
        <w:t xml:space="preserve"> tasks:</w:t>
      </w:r>
      <w:r w:rsidR="00E24136" w:rsidRPr="00E24136">
        <w:rPr>
          <w:b w:val="0"/>
          <w:bCs w:val="0"/>
        </w:rPr>
        <w:t xml:space="preserve"> </w:t>
      </w:r>
      <w:r w:rsidR="00E24136">
        <w:rPr>
          <w:b w:val="0"/>
          <w:bCs w:val="0"/>
        </w:rPr>
        <w:t>delivery of quality code</w:t>
      </w:r>
      <w:r w:rsidR="00CE1C1D">
        <w:rPr>
          <w:b w:val="0"/>
          <w:bCs w:val="0"/>
        </w:rPr>
        <w:t>, unit tested and reviewed by peer developers,</w:t>
      </w:r>
      <w:r w:rsidR="007D760F">
        <w:rPr>
          <w:b w:val="0"/>
          <w:bCs w:val="0"/>
        </w:rPr>
        <w:t xml:space="preserve"> actively participate in all SCRUM ceremonies,</w:t>
      </w:r>
      <w:r w:rsidR="00A65DF8">
        <w:rPr>
          <w:b w:val="0"/>
          <w:bCs w:val="0"/>
        </w:rPr>
        <w:t xml:space="preserve"> provide technical recommendations.</w:t>
      </w:r>
      <w:r>
        <w:rPr>
          <w:b w:val="0"/>
          <w:bCs w:val="0"/>
        </w:rPr>
        <w:t xml:space="preserve"> </w:t>
      </w:r>
    </w:p>
    <w:p w14:paraId="473DA1F7" w14:textId="06C85FB7" w:rsidR="00E93139" w:rsidRDefault="00E93139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I am</w:t>
      </w:r>
      <w:r w:rsidR="00FF081C">
        <w:rPr>
          <w:b w:val="0"/>
          <w:bCs w:val="0"/>
        </w:rPr>
        <w:t xml:space="preserve"> an avid promoter of AGILE philosophy</w:t>
      </w:r>
      <w:r w:rsidR="004E49E9">
        <w:rPr>
          <w:b w:val="0"/>
          <w:bCs w:val="0"/>
        </w:rPr>
        <w:t>,</w:t>
      </w:r>
      <w:r w:rsidR="00FF081C">
        <w:rPr>
          <w:b w:val="0"/>
          <w:bCs w:val="0"/>
        </w:rPr>
        <w:t xml:space="preserve"> </w:t>
      </w:r>
      <w:r w:rsidR="004C0413">
        <w:rPr>
          <w:b w:val="0"/>
          <w:bCs w:val="0"/>
        </w:rPr>
        <w:t>specifically SCRUM methodology (part of Vancouver AGILE meetup)</w:t>
      </w:r>
    </w:p>
    <w:p w14:paraId="08DB6A8E" w14:textId="3F55BE0A" w:rsidR="002A4F7D" w:rsidRDefault="00E93139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Furthermore, </w:t>
      </w:r>
      <w:r w:rsidR="002A4F7D">
        <w:rPr>
          <w:b w:val="0"/>
          <w:bCs w:val="0"/>
        </w:rPr>
        <w:t>I</w:t>
      </w:r>
      <w:r>
        <w:rPr>
          <w:b w:val="0"/>
          <w:bCs w:val="0"/>
        </w:rPr>
        <w:t xml:space="preserve"> am</w:t>
      </w:r>
      <w:r w:rsidR="002A4F7D">
        <w:rPr>
          <w:b w:val="0"/>
          <w:bCs w:val="0"/>
        </w:rPr>
        <w:t xml:space="preserve"> responsible </w:t>
      </w:r>
      <w:r w:rsidR="001D7845">
        <w:rPr>
          <w:b w:val="0"/>
          <w:bCs w:val="0"/>
        </w:rPr>
        <w:t>for delivering</w:t>
      </w:r>
      <w:r w:rsidR="002A4F7D">
        <w:rPr>
          <w:b w:val="0"/>
          <w:bCs w:val="0"/>
        </w:rPr>
        <w:t xml:space="preserve"> user stories</w:t>
      </w:r>
      <w:r w:rsidR="00173545">
        <w:rPr>
          <w:b w:val="0"/>
          <w:bCs w:val="0"/>
        </w:rPr>
        <w:t xml:space="preserve"> for internal and external tools, depending on the current project specification. </w:t>
      </w:r>
      <w:r w:rsidR="005F40F2">
        <w:rPr>
          <w:b w:val="0"/>
          <w:bCs w:val="0"/>
        </w:rPr>
        <w:t>I c</w:t>
      </w:r>
      <w:r w:rsidR="00173545">
        <w:rPr>
          <w:b w:val="0"/>
          <w:bCs w:val="0"/>
        </w:rPr>
        <w:t xml:space="preserve">ontinue </w:t>
      </w:r>
      <w:r w:rsidR="005F40F2">
        <w:rPr>
          <w:b w:val="0"/>
          <w:bCs w:val="0"/>
        </w:rPr>
        <w:t xml:space="preserve">to </w:t>
      </w:r>
      <w:r w:rsidR="00204970">
        <w:rPr>
          <w:b w:val="0"/>
          <w:bCs w:val="0"/>
        </w:rPr>
        <w:t>explor</w:t>
      </w:r>
      <w:r w:rsidR="005F40F2">
        <w:rPr>
          <w:b w:val="0"/>
          <w:bCs w:val="0"/>
        </w:rPr>
        <w:t>e</w:t>
      </w:r>
      <w:r w:rsidR="00204970">
        <w:rPr>
          <w:b w:val="0"/>
          <w:bCs w:val="0"/>
        </w:rPr>
        <w:t xml:space="preserve"> business processes </w:t>
      </w:r>
      <w:r w:rsidR="00A155E2">
        <w:rPr>
          <w:b w:val="0"/>
          <w:bCs w:val="0"/>
        </w:rPr>
        <w:t xml:space="preserve">to </w:t>
      </w:r>
      <w:r w:rsidR="0076671B">
        <w:rPr>
          <w:b w:val="0"/>
          <w:bCs w:val="0"/>
        </w:rPr>
        <w:t>provide</w:t>
      </w:r>
      <w:r w:rsidR="00A155E2">
        <w:rPr>
          <w:b w:val="0"/>
          <w:bCs w:val="0"/>
        </w:rPr>
        <w:t xml:space="preserve"> better collabor</w:t>
      </w:r>
      <w:r w:rsidR="0076671B">
        <w:rPr>
          <w:b w:val="0"/>
          <w:bCs w:val="0"/>
        </w:rPr>
        <w:t>ation</w:t>
      </w:r>
      <w:r w:rsidR="00A155E2">
        <w:rPr>
          <w:b w:val="0"/>
          <w:bCs w:val="0"/>
        </w:rPr>
        <w:t xml:space="preserve"> and support </w:t>
      </w:r>
      <w:r w:rsidR="0076671B">
        <w:rPr>
          <w:b w:val="0"/>
          <w:bCs w:val="0"/>
        </w:rPr>
        <w:t xml:space="preserve">to </w:t>
      </w:r>
      <w:r w:rsidR="00F470C9">
        <w:rPr>
          <w:b w:val="0"/>
          <w:bCs w:val="0"/>
        </w:rPr>
        <w:t>the business.</w:t>
      </w:r>
    </w:p>
    <w:p w14:paraId="59974F95" w14:textId="7EB8AF62" w:rsidR="00386751" w:rsidRDefault="00626286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As a developer, </w:t>
      </w:r>
      <w:r w:rsidR="002852E2">
        <w:rPr>
          <w:b w:val="0"/>
          <w:bCs w:val="0"/>
        </w:rPr>
        <w:t>I am also responsible for</w:t>
      </w:r>
      <w:r>
        <w:rPr>
          <w:b w:val="0"/>
          <w:bCs w:val="0"/>
        </w:rPr>
        <w:t xml:space="preserve"> provid</w:t>
      </w:r>
      <w:r w:rsidR="002852E2">
        <w:rPr>
          <w:b w:val="0"/>
          <w:bCs w:val="0"/>
        </w:rPr>
        <w:t>ing</w:t>
      </w:r>
      <w:r>
        <w:rPr>
          <w:b w:val="0"/>
          <w:bCs w:val="0"/>
        </w:rPr>
        <w:t xml:space="preserve"> </w:t>
      </w:r>
      <w:r w:rsidR="001D7845">
        <w:rPr>
          <w:b w:val="0"/>
          <w:bCs w:val="0"/>
        </w:rPr>
        <w:t>technical</w:t>
      </w:r>
      <w:r>
        <w:rPr>
          <w:b w:val="0"/>
          <w:bCs w:val="0"/>
        </w:rPr>
        <w:t xml:space="preserve"> training </w:t>
      </w:r>
      <w:r w:rsidR="00327DB9">
        <w:rPr>
          <w:b w:val="0"/>
          <w:bCs w:val="0"/>
        </w:rPr>
        <w:t>for team members (</w:t>
      </w:r>
      <w:r w:rsidR="00386751">
        <w:rPr>
          <w:b w:val="0"/>
          <w:bCs w:val="0"/>
        </w:rPr>
        <w:t xml:space="preserve">C#, </w:t>
      </w:r>
      <w:r w:rsidR="00327DB9">
        <w:rPr>
          <w:b w:val="0"/>
          <w:bCs w:val="0"/>
        </w:rPr>
        <w:t>TSQL, Web APIs,</w:t>
      </w:r>
      <w:r w:rsidR="000A7196">
        <w:rPr>
          <w:b w:val="0"/>
          <w:bCs w:val="0"/>
        </w:rPr>
        <w:t xml:space="preserve"> Azure</w:t>
      </w:r>
      <w:r w:rsidR="00B82A6E">
        <w:rPr>
          <w:b w:val="0"/>
          <w:bCs w:val="0"/>
        </w:rPr>
        <w:t xml:space="preserve"> </w:t>
      </w:r>
      <w:r w:rsidR="000A7196">
        <w:rPr>
          <w:b w:val="0"/>
          <w:bCs w:val="0"/>
        </w:rPr>
        <w:t>DevOps</w:t>
      </w:r>
      <w:r w:rsidR="00327DB9">
        <w:rPr>
          <w:b w:val="0"/>
          <w:bCs w:val="0"/>
        </w:rPr>
        <w:t>)</w:t>
      </w:r>
      <w:r w:rsidR="000A7196">
        <w:rPr>
          <w:b w:val="0"/>
          <w:bCs w:val="0"/>
        </w:rPr>
        <w:t>.</w:t>
      </w:r>
      <w:r w:rsidR="00386751">
        <w:rPr>
          <w:b w:val="0"/>
          <w:bCs w:val="0"/>
        </w:rPr>
        <w:t xml:space="preserve"> </w:t>
      </w:r>
    </w:p>
    <w:p w14:paraId="5008F0AD" w14:textId="0883F5E3" w:rsidR="00626286" w:rsidRDefault="002852E2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In </w:t>
      </w:r>
      <w:r w:rsidR="00945A0A">
        <w:rPr>
          <w:b w:val="0"/>
          <w:bCs w:val="0"/>
        </w:rPr>
        <w:t>April 2020, I prepared and pass</w:t>
      </w:r>
      <w:r w:rsidR="00D268E6">
        <w:rPr>
          <w:b w:val="0"/>
          <w:bCs w:val="0"/>
        </w:rPr>
        <w:t>ed</w:t>
      </w:r>
      <w:r w:rsidR="00945A0A">
        <w:rPr>
          <w:b w:val="0"/>
          <w:bCs w:val="0"/>
        </w:rPr>
        <w:t xml:space="preserve"> </w:t>
      </w:r>
      <w:r w:rsidR="001D7845">
        <w:rPr>
          <w:b w:val="0"/>
          <w:bCs w:val="0"/>
        </w:rPr>
        <w:t>the internal</w:t>
      </w:r>
      <w:r w:rsidR="00945A0A">
        <w:rPr>
          <w:b w:val="0"/>
          <w:bCs w:val="0"/>
        </w:rPr>
        <w:t xml:space="preserve"> exam to become Release Manager for Special Markets Department. I am responsible </w:t>
      </w:r>
      <w:r w:rsidR="001D7845">
        <w:rPr>
          <w:b w:val="0"/>
          <w:bCs w:val="0"/>
        </w:rPr>
        <w:t>for setting up</w:t>
      </w:r>
      <w:r w:rsidR="00945A0A">
        <w:rPr>
          <w:b w:val="0"/>
          <w:bCs w:val="0"/>
        </w:rPr>
        <w:t xml:space="preserve">, </w:t>
      </w:r>
      <w:r w:rsidR="00467425">
        <w:rPr>
          <w:b w:val="0"/>
          <w:bCs w:val="0"/>
        </w:rPr>
        <w:t>configuring</w:t>
      </w:r>
      <w:r w:rsidR="00945A0A">
        <w:rPr>
          <w:b w:val="0"/>
          <w:bCs w:val="0"/>
        </w:rPr>
        <w:t xml:space="preserve"> and maintain code repositories</w:t>
      </w:r>
      <w:r w:rsidR="000906CC">
        <w:rPr>
          <w:b w:val="0"/>
          <w:bCs w:val="0"/>
        </w:rPr>
        <w:t>, build</w:t>
      </w:r>
      <w:r w:rsidR="00D268E6">
        <w:rPr>
          <w:b w:val="0"/>
          <w:bCs w:val="0"/>
        </w:rPr>
        <w:t>s</w:t>
      </w:r>
      <w:r w:rsidR="000906CC">
        <w:rPr>
          <w:b w:val="0"/>
          <w:bCs w:val="0"/>
        </w:rPr>
        <w:t xml:space="preserve"> and release pipelines.</w:t>
      </w:r>
    </w:p>
    <w:p w14:paraId="64937D96" w14:textId="77777777" w:rsidR="002A4F7D" w:rsidRDefault="002A4F7D" w:rsidP="002A4F7D">
      <w:pPr>
        <w:pStyle w:val="Company"/>
        <w:spacing w:before="0"/>
        <w:rPr>
          <w:b w:val="0"/>
          <w:bCs w:val="0"/>
          <w:u w:val="single"/>
        </w:rPr>
      </w:pPr>
    </w:p>
    <w:p w14:paraId="0945BF95" w14:textId="77777777" w:rsidR="002A4F7D" w:rsidRPr="00813129" w:rsidRDefault="002A4F7D" w:rsidP="002A4F7D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53D373AC" w14:textId="77777777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A4F7D" w:rsidSect="005036E5">
          <w:footerReference w:type="default" r:id="rId46"/>
          <w:headerReference w:type="first" r:id="rId47"/>
          <w:footerReference w:type="first" r:id="rId48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C74BC57" w14:textId="6AD89DC5" w:rsidR="002A4F7D" w:rsidRPr="00F470C9" w:rsidRDefault="002A4F7D" w:rsidP="00902657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 w:rsidRPr="00F470C9">
        <w:rPr>
          <w:b w:val="0"/>
          <w:bCs w:val="0"/>
        </w:rPr>
        <w:t>C#</w:t>
      </w:r>
      <w:r w:rsidR="00F470C9">
        <w:rPr>
          <w:b w:val="0"/>
          <w:bCs w:val="0"/>
        </w:rPr>
        <w:t>/</w:t>
      </w:r>
      <w:r w:rsidRPr="00F470C9">
        <w:rPr>
          <w:b w:val="0"/>
          <w:bCs w:val="0"/>
        </w:rPr>
        <w:t>ASP.NET MVC</w:t>
      </w:r>
      <w:r w:rsidR="00691F2A" w:rsidRPr="00F470C9">
        <w:rPr>
          <w:b w:val="0"/>
          <w:bCs w:val="0"/>
        </w:rPr>
        <w:t>,</w:t>
      </w:r>
    </w:p>
    <w:p w14:paraId="556A5150" w14:textId="7F13EACB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Dapper (micro</w:t>
      </w:r>
      <w:r w:rsidR="002030C8">
        <w:rPr>
          <w:b w:val="0"/>
          <w:bCs w:val="0"/>
        </w:rPr>
        <w:t xml:space="preserve"> </w:t>
      </w:r>
      <w:r>
        <w:rPr>
          <w:b w:val="0"/>
          <w:bCs w:val="0"/>
        </w:rPr>
        <w:t>ORM)</w:t>
      </w:r>
      <w:r w:rsidR="002030C8">
        <w:rPr>
          <w:b w:val="0"/>
          <w:bCs w:val="0"/>
        </w:rPr>
        <w:t>,</w:t>
      </w:r>
    </w:p>
    <w:p w14:paraId="1F9ECDD6" w14:textId="5FAC7D7C" w:rsidR="002A4F7D" w:rsidRPr="002030C8" w:rsidRDefault="002A4F7D" w:rsidP="002030C8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 Pattern</w:t>
      </w:r>
      <w:r w:rsidR="002030C8">
        <w:rPr>
          <w:b w:val="0"/>
          <w:bCs w:val="0"/>
        </w:rPr>
        <w:t>,</w:t>
      </w:r>
    </w:p>
    <w:p w14:paraId="2A4B3E5F" w14:textId="443905DB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MSSQL (T-SQL)</w:t>
      </w:r>
      <w:r w:rsidR="002030C8">
        <w:rPr>
          <w:b w:val="0"/>
          <w:bCs w:val="0"/>
        </w:rPr>
        <w:t>,</w:t>
      </w:r>
    </w:p>
    <w:p w14:paraId="23A47BC2" w14:textId="731252C2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DB2</w:t>
      </w:r>
      <w:r w:rsidR="002030C8">
        <w:rPr>
          <w:b w:val="0"/>
          <w:bCs w:val="0"/>
        </w:rPr>
        <w:t>,</w:t>
      </w:r>
    </w:p>
    <w:p w14:paraId="6101D319" w14:textId="632BAD39" w:rsidR="002A4F7D" w:rsidRPr="002030C8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A4F7D" w:rsidRPr="002030C8" w:rsidSect="00204D4F">
          <w:footerReference w:type="default" r:id="rId49"/>
          <w:headerReference w:type="first" r:id="rId50"/>
          <w:footerReference w:type="first" r:id="rId51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ReactJ</w:t>
      </w:r>
      <w:r w:rsidR="002030C8">
        <w:rPr>
          <w:b w:val="0"/>
          <w:bCs w:val="0"/>
        </w:rPr>
        <w:t>S</w:t>
      </w:r>
      <w:r>
        <w:rPr>
          <w:b w:val="0"/>
          <w:bCs w:val="0"/>
        </w:rPr>
        <w:t>/Redux</w:t>
      </w:r>
      <w:r w:rsidR="002030C8">
        <w:rPr>
          <w:b w:val="0"/>
          <w:bCs w:val="0"/>
        </w:rPr>
        <w:t>,</w:t>
      </w:r>
    </w:p>
    <w:p w14:paraId="1E0C514F" w14:textId="77777777" w:rsidR="002A4F7D" w:rsidRDefault="002A4F7D" w:rsidP="002A4F7D">
      <w:pPr>
        <w:pStyle w:val="Company"/>
        <w:spacing w:before="0"/>
        <w:rPr>
          <w:b w:val="0"/>
          <w:bCs w:val="0"/>
        </w:rPr>
      </w:pPr>
    </w:p>
    <w:p w14:paraId="5997F467" w14:textId="77777777" w:rsidR="002A4F7D" w:rsidRDefault="002A4F7D" w:rsidP="002A4F7D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3587EFCE" w14:textId="77777777" w:rsidR="002A4F7D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2A4F7D" w:rsidSect="00204D4F">
          <w:footerReference w:type="default" r:id="rId52"/>
          <w:headerReference w:type="first" r:id="rId53"/>
          <w:footerReference w:type="first" r:id="rId54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B078A40" w14:textId="3F516E38" w:rsidR="002A4F7D" w:rsidRPr="00FC71A6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TFS/VSTS</w:t>
      </w:r>
      <w:r w:rsidR="00EB493E">
        <w:rPr>
          <w:b w:val="0"/>
          <w:bCs w:val="0"/>
        </w:rPr>
        <w:t>,</w:t>
      </w:r>
    </w:p>
    <w:p w14:paraId="2B4F9FFA" w14:textId="54B270B4" w:rsidR="002A4F7D" w:rsidRPr="00813129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2017</w:t>
      </w:r>
      <w:r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 w:rsidR="00EB493E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2030C8">
        <w:rPr>
          <w:b w:val="0"/>
          <w:bCs w:val="0"/>
        </w:rPr>
        <w:t>,</w:t>
      </w:r>
    </w:p>
    <w:p w14:paraId="1D83B10B" w14:textId="55801D57" w:rsidR="002A4F7D" w:rsidRPr="00BC652A" w:rsidRDefault="002A4F7D" w:rsidP="00BC652A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</w:t>
      </w:r>
      <w:r w:rsidR="002030C8">
        <w:rPr>
          <w:b w:val="0"/>
          <w:bCs w:val="0"/>
        </w:rPr>
        <w:t>/TSQL,</w:t>
      </w:r>
    </w:p>
    <w:p w14:paraId="2C5954E7" w14:textId="45B91BDA" w:rsidR="006A662A" w:rsidRDefault="006A662A" w:rsidP="006A662A">
      <w:pPr>
        <w:pStyle w:val="Company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Connor Clark and Lunn </w:t>
      </w:r>
      <w:r w:rsidRPr="00D63E4F">
        <w:rPr>
          <w:sz w:val="24"/>
          <w:szCs w:val="24"/>
        </w:rPr>
        <w:t xml:space="preserve">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E165C7">
        <w:rPr>
          <w:sz w:val="24"/>
          <w:szCs w:val="24"/>
        </w:rPr>
        <w:t>-</w:t>
      </w:r>
      <w:r w:rsidRPr="00D63E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July 2019 </w:t>
      </w:r>
      <w:r w:rsidR="002A4F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4F7D">
        <w:rPr>
          <w:sz w:val="24"/>
          <w:szCs w:val="24"/>
        </w:rPr>
        <w:t>November 2019</w:t>
      </w:r>
    </w:p>
    <w:p w14:paraId="7A1AF6A9" w14:textId="77777777" w:rsidR="006A662A" w:rsidRDefault="006A662A" w:rsidP="006A662A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Applications Developer</w:t>
      </w:r>
    </w:p>
    <w:p w14:paraId="77759BF1" w14:textId="77777777" w:rsidR="006A662A" w:rsidRDefault="006A662A" w:rsidP="006A662A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development/IT team delivering and maintaining software applications. Applications are mainly in-house build. All applications and systems are used to support 24/7 security trading operations. Applications and features are delivered using waterfall methodology.  </w:t>
      </w:r>
    </w:p>
    <w:p w14:paraId="75EC51C7" w14:textId="77777777" w:rsidR="006A662A" w:rsidRDefault="006A662A" w:rsidP="006A662A">
      <w:pPr>
        <w:pStyle w:val="Company"/>
        <w:spacing w:before="0"/>
        <w:rPr>
          <w:bCs w:val="0"/>
        </w:rPr>
      </w:pPr>
      <w:r>
        <w:rPr>
          <w:b w:val="0"/>
          <w:bCs w:val="0"/>
        </w:rPr>
        <w:t xml:space="preserve">  </w:t>
      </w:r>
    </w:p>
    <w:p w14:paraId="060A286C" w14:textId="77777777" w:rsidR="006A662A" w:rsidRDefault="006A662A" w:rsidP="006A662A">
      <w:pPr>
        <w:pStyle w:val="Company"/>
        <w:spacing w:before="0"/>
        <w:rPr>
          <w:bCs w:val="0"/>
        </w:rPr>
        <w:sectPr w:rsidR="006A662A" w:rsidSect="005509C1">
          <w:footerReference w:type="default" r:id="rId55"/>
          <w:headerReference w:type="first" r:id="rId56"/>
          <w:footerReference w:type="first" r:id="rId57"/>
          <w:type w:val="continuous"/>
          <w:pgSz w:w="12240" w:h="15840"/>
          <w:pgMar w:top="426" w:right="1080" w:bottom="426" w:left="1080" w:header="90" w:footer="720" w:gutter="0"/>
          <w:cols w:space="720"/>
          <w:titlePg/>
          <w:docGrid w:linePitch="360"/>
        </w:sectPr>
      </w:pPr>
    </w:p>
    <w:p w14:paraId="361E9C85" w14:textId="2420EDEE" w:rsidR="006A662A" w:rsidRDefault="006A662A" w:rsidP="005C5421">
      <w:pPr>
        <w:pStyle w:val="Company"/>
        <w:spacing w:before="0"/>
        <w:ind w:left="360"/>
        <w:rPr>
          <w:b w:val="0"/>
          <w:bCs w:val="0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>:</w:t>
      </w:r>
      <w:r w:rsidR="005C5421">
        <w:rPr>
          <w:b w:val="0"/>
          <w:bCs w:val="0"/>
        </w:rPr>
        <w:br/>
      </w:r>
      <w:r>
        <w:rPr>
          <w:b w:val="0"/>
          <w:bCs w:val="0"/>
        </w:rPr>
        <w:t xml:space="preserve"> </w:t>
      </w:r>
      <w:r w:rsidR="00A025EA">
        <w:rPr>
          <w:b w:val="0"/>
          <w:bCs w:val="0"/>
        </w:rPr>
        <w:br/>
      </w:r>
      <w:r>
        <w:rPr>
          <w:b w:val="0"/>
          <w:bCs w:val="0"/>
        </w:rPr>
        <w:t>VB Script</w:t>
      </w:r>
      <w:r w:rsidR="00B71C6A">
        <w:rPr>
          <w:b w:val="0"/>
          <w:bCs w:val="0"/>
        </w:rPr>
        <w:t>,</w:t>
      </w:r>
    </w:p>
    <w:p w14:paraId="4E6459C3" w14:textId="33C44DC6" w:rsidR="00A025EA" w:rsidRDefault="006A662A" w:rsidP="00ED2E37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C#</w:t>
      </w:r>
      <w:r w:rsidR="00B71C6A">
        <w:rPr>
          <w:b w:val="0"/>
          <w:bCs w:val="0"/>
        </w:rPr>
        <w:t>,</w:t>
      </w:r>
    </w:p>
    <w:p w14:paraId="1F2B7B63" w14:textId="77777777" w:rsidR="00A025EA" w:rsidRDefault="00A025EA" w:rsidP="00A025EA">
      <w:pPr>
        <w:pStyle w:val="Company"/>
        <w:spacing w:before="0"/>
        <w:ind w:left="720"/>
        <w:rPr>
          <w:b w:val="0"/>
          <w:bCs w:val="0"/>
        </w:rPr>
      </w:pPr>
    </w:p>
    <w:p w14:paraId="2781DF4E" w14:textId="432FE330" w:rsidR="00ED2E37" w:rsidRPr="00A025EA" w:rsidRDefault="00ED2E37" w:rsidP="00A025EA">
      <w:pPr>
        <w:pStyle w:val="Company"/>
        <w:spacing w:before="0"/>
        <w:rPr>
          <w:b w:val="0"/>
          <w:bCs w:val="0"/>
        </w:rPr>
      </w:pPr>
      <w:r w:rsidRPr="00A025EA">
        <w:rPr>
          <w:bCs w:val="0"/>
        </w:rPr>
        <w:t>Tools</w:t>
      </w:r>
      <w:r w:rsidRPr="00A025EA">
        <w:rPr>
          <w:b w:val="0"/>
          <w:bCs w:val="0"/>
        </w:rPr>
        <w:t xml:space="preserve">: </w:t>
      </w:r>
    </w:p>
    <w:p w14:paraId="5BAAF055" w14:textId="77777777" w:rsidR="00ED2E37" w:rsidRPr="00FC71A6" w:rsidRDefault="00ED2E37" w:rsidP="00ED2E37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JIRA/Mercurial HG,</w:t>
      </w:r>
    </w:p>
    <w:p w14:paraId="47D2DF72" w14:textId="599C997A" w:rsidR="00ED2E37" w:rsidRDefault="00ED2E37" w:rsidP="00ED2E37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</w:t>
      </w:r>
      <w:r>
        <w:rPr>
          <w:b w:val="0"/>
          <w:bCs w:val="0"/>
        </w:rPr>
        <w:t>9/V</w:t>
      </w:r>
      <w:r w:rsidRPr="00813129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="004F4F05">
        <w:rPr>
          <w:b w:val="0"/>
          <w:bCs w:val="0"/>
        </w:rPr>
        <w:t xml:space="preserve">   </w:t>
      </w:r>
      <w:r w:rsidRPr="00813129">
        <w:rPr>
          <w:b w:val="0"/>
          <w:bCs w:val="0"/>
        </w:rPr>
        <w:t>Code</w:t>
      </w:r>
      <w:r>
        <w:rPr>
          <w:b w:val="0"/>
          <w:bCs w:val="0"/>
        </w:rPr>
        <w:t>,</w:t>
      </w:r>
    </w:p>
    <w:p w14:paraId="4F820E90" w14:textId="77777777" w:rsidR="005C5421" w:rsidRPr="00D86C45" w:rsidRDefault="005C5421" w:rsidP="006A662A">
      <w:pPr>
        <w:pStyle w:val="Company"/>
        <w:spacing w:before="0"/>
        <w:rPr>
          <w:b w:val="0"/>
          <w:bCs w:val="0"/>
        </w:rPr>
        <w:sectPr w:rsidR="005C5421" w:rsidRPr="00D86C45" w:rsidSect="009167EB">
          <w:footerReference w:type="default" r:id="rId58"/>
          <w:headerReference w:type="first" r:id="rId59"/>
          <w:footerReference w:type="first" r:id="rId60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00C0D763" w14:textId="78E70EB4" w:rsidR="00E65F94" w:rsidRDefault="00E65F94" w:rsidP="00467425">
      <w:pPr>
        <w:pStyle w:val="Company"/>
        <w:rPr>
          <w:b w:val="0"/>
          <w:bCs w:val="0"/>
          <w:szCs w:val="24"/>
        </w:rPr>
      </w:pPr>
    </w:p>
    <w:p w14:paraId="63DF0BF9" w14:textId="443AA2B8" w:rsidR="00D86C45" w:rsidRDefault="00D86C45" w:rsidP="00D86C45">
      <w:pPr>
        <w:pStyle w:val="Company"/>
        <w:rPr>
          <w:sz w:val="24"/>
          <w:szCs w:val="24"/>
        </w:rPr>
      </w:pPr>
      <w:r>
        <w:rPr>
          <w:sz w:val="24"/>
          <w:szCs w:val="24"/>
        </w:rPr>
        <w:t xml:space="preserve">Freelance </w:t>
      </w:r>
      <w:r w:rsidRPr="00D63E4F">
        <w:rPr>
          <w:sz w:val="24"/>
          <w:szCs w:val="24"/>
        </w:rPr>
        <w:t xml:space="preserve">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1C165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May 2019 </w:t>
      </w:r>
      <w:r w:rsidR="00F4720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4720E">
        <w:rPr>
          <w:sz w:val="24"/>
          <w:szCs w:val="24"/>
        </w:rPr>
        <w:t>July 2019</w:t>
      </w:r>
    </w:p>
    <w:p w14:paraId="7EDB2D7D" w14:textId="77777777" w:rsidR="00D86C45" w:rsidRDefault="00D86C45" w:rsidP="00D86C45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Full Stack Developer</w:t>
      </w:r>
    </w:p>
    <w:p w14:paraId="396D130A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small development team delivering custom, software solutions on demand. </w:t>
      </w:r>
    </w:p>
    <w:p w14:paraId="28803F93" w14:textId="16A2B58E" w:rsidR="00D86C45" w:rsidRDefault="00D86C45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Created .Net Core Web</w:t>
      </w:r>
      <w:r w:rsidR="008A307F">
        <w:rPr>
          <w:b w:val="0"/>
          <w:bCs w:val="0"/>
        </w:rPr>
        <w:t xml:space="preserve"> </w:t>
      </w:r>
      <w:r>
        <w:rPr>
          <w:b w:val="0"/>
          <w:bCs w:val="0"/>
        </w:rPr>
        <w:t>A</w:t>
      </w:r>
      <w:r w:rsidR="008A307F">
        <w:rPr>
          <w:b w:val="0"/>
          <w:bCs w:val="0"/>
        </w:rPr>
        <w:t>PI</w:t>
      </w:r>
      <w:r w:rsidR="00970AFF">
        <w:rPr>
          <w:b w:val="0"/>
          <w:bCs w:val="0"/>
        </w:rPr>
        <w:t xml:space="preserve"> and React/Redux application to serve as </w:t>
      </w:r>
      <w:r w:rsidR="00DA5445">
        <w:rPr>
          <w:b w:val="0"/>
          <w:bCs w:val="0"/>
        </w:rPr>
        <w:t xml:space="preserve">a </w:t>
      </w:r>
      <w:r w:rsidR="00970AFF">
        <w:rPr>
          <w:b w:val="0"/>
          <w:bCs w:val="0"/>
        </w:rPr>
        <w:t xml:space="preserve">marketing tool for the customer. Web application </w:t>
      </w:r>
      <w:r w:rsidR="00F4720E">
        <w:rPr>
          <w:b w:val="0"/>
          <w:bCs w:val="0"/>
        </w:rPr>
        <w:t>centralizes</w:t>
      </w:r>
      <w:r w:rsidR="00970AFF">
        <w:rPr>
          <w:b w:val="0"/>
          <w:bCs w:val="0"/>
        </w:rPr>
        <w:t xml:space="preserve"> all GitHub projects run by the customer in different areas of software development. Most of the web application components (media, text, configuration) is stored in </w:t>
      </w:r>
      <w:r w:rsidR="00C56E90">
        <w:rPr>
          <w:b w:val="0"/>
          <w:bCs w:val="0"/>
        </w:rPr>
        <w:t>Mongo DB</w:t>
      </w:r>
      <w:r w:rsidR="00970AFF">
        <w:rPr>
          <w:b w:val="0"/>
          <w:bCs w:val="0"/>
        </w:rPr>
        <w:t xml:space="preserve"> and retrieved as needed via backend </w:t>
      </w:r>
      <w:r w:rsidR="00EB493E">
        <w:rPr>
          <w:b w:val="0"/>
          <w:bCs w:val="0"/>
        </w:rPr>
        <w:t>API</w:t>
      </w:r>
      <w:r w:rsidR="00970AFF">
        <w:rPr>
          <w:b w:val="0"/>
          <w:bCs w:val="0"/>
        </w:rPr>
        <w:t>.</w:t>
      </w:r>
    </w:p>
    <w:p w14:paraId="5B13B52E" w14:textId="58A9F2B6" w:rsidR="00D86C45" w:rsidRDefault="00970AFF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My</w:t>
      </w:r>
      <w:r w:rsidR="00D86C45">
        <w:rPr>
          <w:b w:val="0"/>
          <w:bCs w:val="0"/>
        </w:rPr>
        <w:t xml:space="preserve"> responsibilities include</w:t>
      </w:r>
      <w:r w:rsidR="00F4720E">
        <w:rPr>
          <w:b w:val="0"/>
          <w:bCs w:val="0"/>
        </w:rPr>
        <w:t>d</w:t>
      </w:r>
      <w:r w:rsidR="00D86C45">
        <w:rPr>
          <w:b w:val="0"/>
          <w:bCs w:val="0"/>
        </w:rPr>
        <w:t xml:space="preserve"> </w:t>
      </w:r>
      <w:r w:rsidR="00C37699">
        <w:rPr>
          <w:b w:val="0"/>
          <w:bCs w:val="0"/>
        </w:rPr>
        <w:t>but</w:t>
      </w:r>
      <w:r>
        <w:rPr>
          <w:b w:val="0"/>
          <w:bCs w:val="0"/>
        </w:rPr>
        <w:t xml:space="preserve"> not </w:t>
      </w:r>
      <w:r w:rsidR="00D86C45">
        <w:rPr>
          <w:b w:val="0"/>
          <w:bCs w:val="0"/>
        </w:rPr>
        <w:t>limited to deliver features prioritized during backlog grooming</w:t>
      </w:r>
      <w:r w:rsidR="00C37699">
        <w:rPr>
          <w:b w:val="0"/>
          <w:bCs w:val="0"/>
        </w:rPr>
        <w:t xml:space="preserve"> meetings</w:t>
      </w:r>
      <w:r w:rsidR="00D86C45">
        <w:rPr>
          <w:b w:val="0"/>
          <w:bCs w:val="0"/>
        </w:rPr>
        <w:t xml:space="preserve">. Participate in pull request reviews. Act as a point of contact for other team members when issues/problems occur during the sprint. Actively participate in daily, remote standup. Presented the sprint progress during the Sprint review and </w:t>
      </w:r>
      <w:r w:rsidR="001D7845">
        <w:rPr>
          <w:b w:val="0"/>
          <w:bCs w:val="0"/>
        </w:rPr>
        <w:t>participated</w:t>
      </w:r>
      <w:r w:rsidR="00D86C45">
        <w:rPr>
          <w:b w:val="0"/>
          <w:bCs w:val="0"/>
        </w:rPr>
        <w:t xml:space="preserve"> in Sprint retrospective.</w:t>
      </w:r>
    </w:p>
    <w:p w14:paraId="1E1A8A31" w14:textId="77777777" w:rsidR="00D86C45" w:rsidRDefault="00D86C45" w:rsidP="00D86C45">
      <w:pPr>
        <w:pStyle w:val="Company"/>
        <w:spacing w:before="0"/>
        <w:rPr>
          <w:bCs w:val="0"/>
        </w:rPr>
      </w:pPr>
    </w:p>
    <w:p w14:paraId="7B344387" w14:textId="77777777" w:rsidR="00D86C45" w:rsidRPr="00813129" w:rsidRDefault="00D86C45" w:rsidP="00D86C45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1F0F880F" w14:textId="77777777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D86C45" w:rsidSect="005036E5">
          <w:footerReference w:type="default" r:id="rId61"/>
          <w:headerReference w:type="first" r:id="rId62"/>
          <w:footerReference w:type="first" r:id="rId63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1E35E39" w14:textId="6C48F7EE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</w:t>
      </w:r>
      <w:r w:rsidR="00805E72">
        <w:rPr>
          <w:b w:val="0"/>
          <w:bCs w:val="0"/>
        </w:rPr>
        <w:t>#,</w:t>
      </w:r>
    </w:p>
    <w:p w14:paraId="7AA28213" w14:textId="60678B81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.NET Core WebAPI</w:t>
      </w:r>
      <w:r w:rsidR="00805E72">
        <w:rPr>
          <w:b w:val="0"/>
          <w:bCs w:val="0"/>
        </w:rPr>
        <w:t>,</w:t>
      </w:r>
    </w:p>
    <w:p w14:paraId="47651D25" w14:textId="6BEDD84A" w:rsidR="00D86C45" w:rsidRDefault="00C56E90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Mongo DB</w:t>
      </w:r>
      <w:r w:rsidR="00805E72">
        <w:rPr>
          <w:b w:val="0"/>
          <w:bCs w:val="0"/>
        </w:rPr>
        <w:t>,</w:t>
      </w:r>
    </w:p>
    <w:p w14:paraId="0D1BF33B" w14:textId="38A908C8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</w:t>
      </w:r>
      <w:r w:rsidR="00805E72">
        <w:rPr>
          <w:b w:val="0"/>
          <w:bCs w:val="0"/>
        </w:rPr>
        <w:t>/Service</w:t>
      </w:r>
      <w:r>
        <w:rPr>
          <w:b w:val="0"/>
          <w:bCs w:val="0"/>
        </w:rPr>
        <w:t xml:space="preserve"> Pattern</w:t>
      </w:r>
      <w:r w:rsidR="00805E72">
        <w:rPr>
          <w:b w:val="0"/>
          <w:bCs w:val="0"/>
        </w:rPr>
        <w:t>s,</w:t>
      </w:r>
    </w:p>
    <w:p w14:paraId="5D8D1830" w14:textId="02B59105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React/Redux</w:t>
      </w:r>
      <w:r w:rsidR="00805E72">
        <w:rPr>
          <w:b w:val="0"/>
          <w:bCs w:val="0"/>
        </w:rPr>
        <w:t>,</w:t>
      </w:r>
    </w:p>
    <w:p w14:paraId="08E5D065" w14:textId="77777777" w:rsidR="00D86C45" w:rsidRDefault="00D86C45" w:rsidP="00D86C45">
      <w:pPr>
        <w:pStyle w:val="Company"/>
        <w:spacing w:before="0"/>
        <w:rPr>
          <w:b w:val="0"/>
          <w:bCs w:val="0"/>
        </w:rPr>
        <w:sectPr w:rsidR="00D86C45" w:rsidSect="00204D4F">
          <w:footerReference w:type="default" r:id="rId64"/>
          <w:headerReference w:type="first" r:id="rId65"/>
          <w:footerReference w:type="first" r:id="rId66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737855D4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</w:p>
    <w:p w14:paraId="6A81AD7C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0BE95779" w14:textId="77777777" w:rsidR="00D86C45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D86C45" w:rsidSect="00204D4F">
          <w:footerReference w:type="default" r:id="rId67"/>
          <w:headerReference w:type="first" r:id="rId68"/>
          <w:footerReference w:type="first" r:id="rId69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11CD863D" w14:textId="5768517B" w:rsidR="00D86C45" w:rsidRPr="00FC71A6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Git/GitHub</w:t>
      </w:r>
      <w:r w:rsidR="00805E72">
        <w:rPr>
          <w:b w:val="0"/>
          <w:bCs w:val="0"/>
        </w:rPr>
        <w:t>,</w:t>
      </w:r>
    </w:p>
    <w:p w14:paraId="14A39E5D" w14:textId="59A08815" w:rsidR="00D86C45" w:rsidRPr="00813129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</w:t>
      </w:r>
      <w:r>
        <w:rPr>
          <w:b w:val="0"/>
          <w:bCs w:val="0"/>
        </w:rPr>
        <w:t>9/V</w:t>
      </w:r>
      <w:r w:rsidRPr="00813129">
        <w:rPr>
          <w:b w:val="0"/>
          <w:bCs w:val="0"/>
        </w:rPr>
        <w:t>S</w:t>
      </w:r>
      <w:r w:rsidR="00805E72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805E72">
        <w:rPr>
          <w:b w:val="0"/>
          <w:bCs w:val="0"/>
        </w:rPr>
        <w:t>,</w:t>
      </w:r>
      <w:r w:rsidRPr="00813129">
        <w:rPr>
          <w:b w:val="0"/>
          <w:bCs w:val="0"/>
        </w:rPr>
        <w:t xml:space="preserve"> </w:t>
      </w:r>
    </w:p>
    <w:p w14:paraId="7AC63D53" w14:textId="4B37896B" w:rsidR="009167EB" w:rsidRPr="00805E72" w:rsidRDefault="00D86C45" w:rsidP="00805E72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9167EB" w:rsidRPr="00805E72" w:rsidSect="009167EB">
          <w:footerReference w:type="default" r:id="rId70"/>
          <w:headerReference w:type="first" r:id="rId71"/>
          <w:footerReference w:type="first" r:id="rId72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Trello/Slack/Google Hangouts</w:t>
      </w:r>
      <w:r w:rsidR="00805E72">
        <w:rPr>
          <w:b w:val="0"/>
          <w:bCs w:val="0"/>
        </w:rPr>
        <w:t>,</w:t>
      </w:r>
    </w:p>
    <w:p w14:paraId="5702F893" w14:textId="222B9B01" w:rsidR="006E277C" w:rsidRPr="00D86C45" w:rsidRDefault="006E277C" w:rsidP="009167EB">
      <w:pPr>
        <w:pStyle w:val="Company"/>
        <w:spacing w:before="0"/>
        <w:rPr>
          <w:b w:val="0"/>
          <w:bCs w:val="0"/>
        </w:rPr>
      </w:pPr>
    </w:p>
    <w:p w14:paraId="4709ED10" w14:textId="1C4F34FD" w:rsidR="008D4D5B" w:rsidRDefault="008D4D5B" w:rsidP="008D4D5B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="001C165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September 2018 </w:t>
      </w:r>
      <w:r w:rsidR="00862C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E277C">
        <w:rPr>
          <w:sz w:val="24"/>
          <w:szCs w:val="24"/>
        </w:rPr>
        <w:t>May</w:t>
      </w:r>
      <w:r w:rsidR="00862C1B">
        <w:rPr>
          <w:sz w:val="24"/>
          <w:szCs w:val="24"/>
        </w:rPr>
        <w:t xml:space="preserve"> 2019</w:t>
      </w:r>
    </w:p>
    <w:p w14:paraId="7E1DFDDD" w14:textId="77777777" w:rsidR="008D4D5B" w:rsidRDefault="008D4D5B" w:rsidP="008D4D5B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Developer</w:t>
      </w:r>
    </w:p>
    <w:p w14:paraId="74A82123" w14:textId="6358129C" w:rsidR="00177A09" w:rsidRDefault="2C080823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Special Market Solution department. Responsible for delivery of tested, quality </w:t>
      </w:r>
      <w:r w:rsidR="001D7845">
        <w:rPr>
          <w:b w:val="0"/>
          <w:bCs w:val="0"/>
        </w:rPr>
        <w:t>products</w:t>
      </w:r>
      <w:r>
        <w:rPr>
          <w:b w:val="0"/>
          <w:bCs w:val="0"/>
        </w:rPr>
        <w:t xml:space="preserve"> i</w:t>
      </w:r>
      <w:r w:rsidR="00177A09">
        <w:rPr>
          <w:b w:val="0"/>
          <w:bCs w:val="0"/>
        </w:rPr>
        <w:t>n an</w:t>
      </w:r>
      <w:r>
        <w:rPr>
          <w:b w:val="0"/>
          <w:bCs w:val="0"/>
        </w:rPr>
        <w:t xml:space="preserve"> incrementa</w:t>
      </w:r>
      <w:r w:rsidR="00177A09">
        <w:rPr>
          <w:b w:val="0"/>
          <w:bCs w:val="0"/>
        </w:rPr>
        <w:t>l way</w:t>
      </w:r>
      <w:r>
        <w:rPr>
          <w:b w:val="0"/>
          <w:bCs w:val="0"/>
        </w:rPr>
        <w:t xml:space="preserve">. </w:t>
      </w:r>
      <w:r w:rsidR="00177A09">
        <w:rPr>
          <w:b w:val="0"/>
          <w:bCs w:val="0"/>
        </w:rPr>
        <w:t>Project delivered using SCRUM methodology</w:t>
      </w:r>
      <w:r w:rsidR="005A3A7D">
        <w:rPr>
          <w:b w:val="0"/>
          <w:bCs w:val="0"/>
        </w:rPr>
        <w:t xml:space="preserve"> in blocks of 3 weeks sprints.</w:t>
      </w:r>
    </w:p>
    <w:p w14:paraId="72C2614B" w14:textId="2ED2BDAA" w:rsidR="00923BD5" w:rsidRDefault="2C080823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As a developer</w:t>
      </w:r>
      <w:r w:rsidR="002F0780">
        <w:rPr>
          <w:b w:val="0"/>
          <w:bCs w:val="0"/>
        </w:rPr>
        <w:t>, I</w:t>
      </w:r>
      <w:r>
        <w:rPr>
          <w:b w:val="0"/>
          <w:bCs w:val="0"/>
        </w:rPr>
        <w:t xml:space="preserve"> was responsible </w:t>
      </w:r>
      <w:r w:rsidR="001D7845">
        <w:rPr>
          <w:b w:val="0"/>
          <w:bCs w:val="0"/>
        </w:rPr>
        <w:t>for delivering</w:t>
      </w:r>
      <w:r>
        <w:rPr>
          <w:b w:val="0"/>
          <w:bCs w:val="0"/>
        </w:rPr>
        <w:t xml:space="preserve"> user stories across React</w:t>
      </w:r>
      <w:r w:rsidR="00440ABD">
        <w:rPr>
          <w:b w:val="0"/>
          <w:bCs w:val="0"/>
        </w:rPr>
        <w:t>J</w:t>
      </w:r>
      <w:r w:rsidR="006B1865">
        <w:rPr>
          <w:b w:val="0"/>
          <w:bCs w:val="0"/>
        </w:rPr>
        <w:t>S</w:t>
      </w:r>
      <w:r>
        <w:rPr>
          <w:b w:val="0"/>
          <w:bCs w:val="0"/>
        </w:rPr>
        <w:t>, Web APIs, communicated with databases: DB2 and MSSQL.</w:t>
      </w:r>
      <w:r w:rsidR="002F0780">
        <w:rPr>
          <w:b w:val="0"/>
          <w:bCs w:val="0"/>
        </w:rPr>
        <w:t xml:space="preserve"> Architecting communication between components: </w:t>
      </w:r>
      <w:r w:rsidR="00923BD5">
        <w:rPr>
          <w:b w:val="0"/>
          <w:bCs w:val="0"/>
        </w:rPr>
        <w:t>React App plus 4 APIs.</w:t>
      </w:r>
      <w:r>
        <w:rPr>
          <w:b w:val="0"/>
          <w:bCs w:val="0"/>
        </w:rPr>
        <w:t xml:space="preserve"> </w:t>
      </w:r>
    </w:p>
    <w:p w14:paraId="5D7CBA1C" w14:textId="41892440" w:rsidR="00204D4F" w:rsidRDefault="005A3A7D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During this project, </w:t>
      </w:r>
      <w:r w:rsidR="2C080823">
        <w:rPr>
          <w:b w:val="0"/>
          <w:bCs w:val="0"/>
        </w:rPr>
        <w:t>I</w:t>
      </w:r>
      <w:r>
        <w:rPr>
          <w:b w:val="0"/>
          <w:bCs w:val="0"/>
        </w:rPr>
        <w:t xml:space="preserve"> ha</w:t>
      </w:r>
      <w:r w:rsidR="00992CAF">
        <w:rPr>
          <w:b w:val="0"/>
          <w:bCs w:val="0"/>
        </w:rPr>
        <w:t>d</w:t>
      </w:r>
      <w:r w:rsidR="2C080823">
        <w:rPr>
          <w:b w:val="0"/>
          <w:bCs w:val="0"/>
        </w:rPr>
        <w:t xml:space="preserve"> </w:t>
      </w:r>
      <w:r w:rsidR="001D7845">
        <w:rPr>
          <w:b w:val="0"/>
          <w:bCs w:val="0"/>
        </w:rPr>
        <w:t>the opportunity</w:t>
      </w:r>
      <w:r w:rsidR="2C080823">
        <w:rPr>
          <w:b w:val="0"/>
          <w:bCs w:val="0"/>
        </w:rPr>
        <w:t xml:space="preserve"> to facilitate daily SCRUM meetings. </w:t>
      </w:r>
    </w:p>
    <w:p w14:paraId="521132D5" w14:textId="77777777" w:rsidR="00813129" w:rsidRDefault="00813129" w:rsidP="008D4D5B">
      <w:pPr>
        <w:pStyle w:val="Company"/>
        <w:spacing w:before="0"/>
        <w:rPr>
          <w:b w:val="0"/>
          <w:bCs w:val="0"/>
          <w:u w:val="single"/>
        </w:rPr>
      </w:pPr>
    </w:p>
    <w:p w14:paraId="0AC60C3A" w14:textId="0898340B" w:rsidR="00204D4F" w:rsidRPr="00813129" w:rsidRDefault="00204D4F" w:rsidP="008D4D5B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2B46525C" w14:textId="77777777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04D4F" w:rsidSect="005036E5">
          <w:footerReference w:type="default" r:id="rId73"/>
          <w:headerReference w:type="first" r:id="rId74"/>
          <w:footerReference w:type="first" r:id="rId75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CC999FA" w14:textId="5C5B1ED5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C#</w:t>
      </w:r>
      <w:r w:rsidR="00805E72">
        <w:rPr>
          <w:b w:val="0"/>
          <w:bCs w:val="0"/>
        </w:rPr>
        <w:t>,</w:t>
      </w:r>
    </w:p>
    <w:p w14:paraId="73770AD7" w14:textId="4DD0CC47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ASP.NET MVC</w:t>
      </w:r>
      <w:r w:rsidR="00805E72">
        <w:rPr>
          <w:b w:val="0"/>
          <w:bCs w:val="0"/>
        </w:rPr>
        <w:t>,</w:t>
      </w:r>
    </w:p>
    <w:p w14:paraId="5F4E4E6A" w14:textId="4C86A0A6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Dapper (micro</w:t>
      </w:r>
      <w:r w:rsidR="00805E72">
        <w:rPr>
          <w:b w:val="0"/>
          <w:bCs w:val="0"/>
        </w:rPr>
        <w:t xml:space="preserve"> </w:t>
      </w:r>
      <w:r>
        <w:rPr>
          <w:b w:val="0"/>
          <w:bCs w:val="0"/>
        </w:rPr>
        <w:t>ORM)</w:t>
      </w:r>
      <w:r w:rsidR="00805E72">
        <w:rPr>
          <w:b w:val="0"/>
          <w:bCs w:val="0"/>
        </w:rPr>
        <w:t>,</w:t>
      </w:r>
    </w:p>
    <w:p w14:paraId="771315C4" w14:textId="48F13E78" w:rsidR="005036E5" w:rsidRDefault="005036E5" w:rsidP="005036E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</w:t>
      </w:r>
      <w:r w:rsidR="00805E72">
        <w:rPr>
          <w:b w:val="0"/>
          <w:bCs w:val="0"/>
        </w:rPr>
        <w:t>/Service</w:t>
      </w:r>
      <w:r>
        <w:rPr>
          <w:b w:val="0"/>
          <w:bCs w:val="0"/>
        </w:rPr>
        <w:t xml:space="preserve"> Pattern</w:t>
      </w:r>
      <w:r w:rsidR="00805E72">
        <w:rPr>
          <w:b w:val="0"/>
          <w:bCs w:val="0"/>
        </w:rPr>
        <w:t>,</w:t>
      </w:r>
    </w:p>
    <w:p w14:paraId="23A4AA94" w14:textId="2678EBDF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MSSQL</w:t>
      </w:r>
      <w:r w:rsidR="00805E72">
        <w:rPr>
          <w:b w:val="0"/>
          <w:bCs w:val="0"/>
        </w:rPr>
        <w:t>/T-SQL,</w:t>
      </w:r>
    </w:p>
    <w:p w14:paraId="6DFA4E6F" w14:textId="2883B3DE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DB2</w:t>
      </w:r>
      <w:r w:rsidR="00805E72">
        <w:rPr>
          <w:b w:val="0"/>
          <w:bCs w:val="0"/>
        </w:rPr>
        <w:t>,</w:t>
      </w:r>
    </w:p>
    <w:p w14:paraId="796BE3E2" w14:textId="4D035236" w:rsidR="00204D4F" w:rsidRPr="00805E72" w:rsidRDefault="00204D4F" w:rsidP="008D4D5B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04D4F" w:rsidRPr="00805E72" w:rsidSect="00204D4F">
          <w:footerReference w:type="default" r:id="rId76"/>
          <w:headerReference w:type="first" r:id="rId77"/>
          <w:footerReference w:type="first" r:id="rId78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React</w:t>
      </w:r>
      <w:r w:rsidR="00440ABD">
        <w:rPr>
          <w:b w:val="0"/>
          <w:bCs w:val="0"/>
        </w:rPr>
        <w:t>J</w:t>
      </w:r>
      <w:r w:rsidR="00805E72">
        <w:rPr>
          <w:b w:val="0"/>
          <w:bCs w:val="0"/>
        </w:rPr>
        <w:t>S</w:t>
      </w:r>
      <w:r w:rsidR="005C6C80">
        <w:rPr>
          <w:b w:val="0"/>
          <w:bCs w:val="0"/>
        </w:rPr>
        <w:t>/Redux</w:t>
      </w:r>
      <w:r w:rsidR="00805E72">
        <w:rPr>
          <w:b w:val="0"/>
          <w:bCs w:val="0"/>
        </w:rPr>
        <w:t>,</w:t>
      </w:r>
    </w:p>
    <w:p w14:paraId="3DB33CB3" w14:textId="43D264A5" w:rsidR="00204D4F" w:rsidRDefault="00204D4F" w:rsidP="008D4D5B">
      <w:pPr>
        <w:pStyle w:val="Company"/>
        <w:spacing w:before="0"/>
        <w:rPr>
          <w:b w:val="0"/>
          <w:bCs w:val="0"/>
        </w:rPr>
      </w:pPr>
    </w:p>
    <w:p w14:paraId="0EF86968" w14:textId="651CC855" w:rsidR="00813129" w:rsidRDefault="2C080823" w:rsidP="008D4D5B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7462BADD" w14:textId="77777777" w:rsidR="00813129" w:rsidRDefault="00813129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813129" w:rsidSect="00204D4F">
          <w:footerReference w:type="default" r:id="rId79"/>
          <w:headerReference w:type="first" r:id="rId80"/>
          <w:footerReference w:type="first" r:id="rId81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6DF81DA" w14:textId="593F4AD5" w:rsidR="00FC71A6" w:rsidRPr="00FC71A6" w:rsidRDefault="00FC71A6" w:rsidP="00FC71A6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TFS/</w:t>
      </w:r>
      <w:r w:rsidR="2C080823">
        <w:rPr>
          <w:b w:val="0"/>
          <w:bCs w:val="0"/>
        </w:rPr>
        <w:t>VSTS</w:t>
      </w:r>
      <w:r w:rsidR="006B1865">
        <w:rPr>
          <w:b w:val="0"/>
          <w:bCs w:val="0"/>
        </w:rPr>
        <w:t>,</w:t>
      </w:r>
    </w:p>
    <w:p w14:paraId="185E31F3" w14:textId="69B752EC" w:rsidR="00813129" w:rsidRPr="00813129" w:rsidRDefault="2C080823" w:rsidP="005242B4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2017</w:t>
      </w:r>
      <w:r w:rsidR="00813129"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 w:rsidR="00805E72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805E72">
        <w:rPr>
          <w:b w:val="0"/>
          <w:bCs w:val="0"/>
        </w:rPr>
        <w:t>,</w:t>
      </w:r>
      <w:r w:rsidRPr="00813129">
        <w:rPr>
          <w:b w:val="0"/>
          <w:bCs w:val="0"/>
        </w:rPr>
        <w:t xml:space="preserve"> </w:t>
      </w:r>
    </w:p>
    <w:p w14:paraId="4620F12E" w14:textId="6B223D44" w:rsidR="00813129" w:rsidRDefault="2C080823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</w:t>
      </w:r>
      <w:r w:rsidR="00805E72">
        <w:rPr>
          <w:b w:val="0"/>
          <w:bCs w:val="0"/>
        </w:rPr>
        <w:t>,</w:t>
      </w:r>
    </w:p>
    <w:p w14:paraId="135ECEB6" w14:textId="293D4B4E" w:rsidR="008D4D5B" w:rsidRDefault="2C080823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IBM Data Studio</w:t>
      </w:r>
      <w:r w:rsidR="00805E72">
        <w:rPr>
          <w:b w:val="0"/>
          <w:bCs w:val="0"/>
        </w:rPr>
        <w:t>,</w:t>
      </w:r>
    </w:p>
    <w:p w14:paraId="5DD720FB" w14:textId="2E3582C7" w:rsidR="00813129" w:rsidRPr="00805E72" w:rsidRDefault="00813129" w:rsidP="4926613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813129" w:rsidRPr="00805E72" w:rsidSect="00813129">
          <w:footerReference w:type="default" r:id="rId82"/>
          <w:headerReference w:type="first" r:id="rId83"/>
          <w:footerReference w:type="first" r:id="rId84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GIT</w:t>
      </w:r>
      <w:r w:rsidR="00805E72">
        <w:rPr>
          <w:b w:val="0"/>
          <w:bCs w:val="0"/>
        </w:rPr>
        <w:t>/Gitflow,</w:t>
      </w:r>
    </w:p>
    <w:p w14:paraId="256CA8FA" w14:textId="77777777" w:rsidR="008D76FD" w:rsidRDefault="008D76FD" w:rsidP="49266135">
      <w:pPr>
        <w:pStyle w:val="Company"/>
        <w:rPr>
          <w:sz w:val="24"/>
          <w:szCs w:val="24"/>
        </w:rPr>
      </w:pPr>
    </w:p>
    <w:p w14:paraId="57F956B1" w14:textId="24058A78" w:rsidR="00271387" w:rsidRDefault="49266135" w:rsidP="49266135">
      <w:pPr>
        <w:pStyle w:val="Company"/>
        <w:rPr>
          <w:sz w:val="24"/>
          <w:szCs w:val="24"/>
        </w:rPr>
      </w:pPr>
      <w:r w:rsidRPr="49266135">
        <w:rPr>
          <w:sz w:val="24"/>
          <w:szCs w:val="24"/>
        </w:rPr>
        <w:lastRenderedPageBreak/>
        <w:t xml:space="preserve">KORE Software • Vancouver, BC Canada </w:t>
      </w:r>
      <w:r w:rsidR="005520C1">
        <w:rPr>
          <w:sz w:val="24"/>
          <w:szCs w:val="24"/>
        </w:rPr>
        <w:t xml:space="preserve">- </w:t>
      </w:r>
      <w:r w:rsidRPr="49266135">
        <w:rPr>
          <w:sz w:val="24"/>
          <w:szCs w:val="24"/>
        </w:rPr>
        <w:t>May 2018 – September 2018</w:t>
      </w:r>
    </w:p>
    <w:p w14:paraId="01108203" w14:textId="77777777" w:rsidR="00271387" w:rsidRDefault="00271387" w:rsidP="00271387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Application Developer</w:t>
      </w:r>
    </w:p>
    <w:p w14:paraId="305672CD" w14:textId="30D08FE0" w:rsidR="005036E5" w:rsidRDefault="002F6CA4" w:rsidP="00271387">
      <w:pPr>
        <w:pStyle w:val="Company"/>
        <w:spacing w:before="0"/>
        <w:rPr>
          <w:b w:val="0"/>
        </w:rPr>
      </w:pPr>
      <w:r>
        <w:rPr>
          <w:b w:val="0"/>
        </w:rPr>
        <w:t xml:space="preserve">Member of </w:t>
      </w:r>
      <w:r w:rsidR="00271387">
        <w:rPr>
          <w:b w:val="0"/>
        </w:rPr>
        <w:t xml:space="preserve">Platform development team. I </w:t>
      </w:r>
      <w:r>
        <w:rPr>
          <w:b w:val="0"/>
        </w:rPr>
        <w:t xml:space="preserve">was </w:t>
      </w:r>
      <w:r w:rsidR="00271387">
        <w:rPr>
          <w:b w:val="0"/>
        </w:rPr>
        <w:t>responsible for delivering solution to end customer bases of predefined specification. Development is based on main KORE Product: Pro Sport Standard and Premium. Base product sits on top of client’s CRM system (Salesforce, Dynamix, SAP) and manages sports ticket sale, premium seats</w:t>
      </w:r>
      <w:r>
        <w:rPr>
          <w:b w:val="0"/>
        </w:rPr>
        <w:t>,</w:t>
      </w:r>
      <w:r w:rsidR="00271387">
        <w:rPr>
          <w:b w:val="0"/>
        </w:rPr>
        <w:t xml:space="preserve"> and sports campaigns. I work</w:t>
      </w:r>
      <w:r>
        <w:rPr>
          <w:b w:val="0"/>
        </w:rPr>
        <w:t>ed</w:t>
      </w:r>
      <w:r w:rsidR="00271387">
        <w:rPr>
          <w:b w:val="0"/>
        </w:rPr>
        <w:t xml:space="preserve"> with clients making sure solution is adequate to the needs</w:t>
      </w:r>
      <w:r w:rsidR="00805E72">
        <w:rPr>
          <w:b w:val="0"/>
        </w:rPr>
        <w:t xml:space="preserve"> expressed by the customer</w:t>
      </w:r>
      <w:r w:rsidR="00271387">
        <w:rPr>
          <w:b w:val="0"/>
        </w:rPr>
        <w:t>.</w:t>
      </w:r>
    </w:p>
    <w:p w14:paraId="37F3CFF1" w14:textId="1F7D1CD5" w:rsidR="00B47012" w:rsidRDefault="00B47012" w:rsidP="00271387">
      <w:pPr>
        <w:pStyle w:val="Company"/>
        <w:spacing w:before="0"/>
        <w:rPr>
          <w:b w:val="0"/>
        </w:rPr>
      </w:pPr>
    </w:p>
    <w:p w14:paraId="3949F815" w14:textId="77777777" w:rsidR="00D13E30" w:rsidRDefault="00D13E30" w:rsidP="00D13E30">
      <w:pPr>
        <w:pStyle w:val="PositionDescription"/>
        <w:jc w:val="both"/>
        <w:rPr>
          <w:u w:val="single"/>
        </w:rPr>
        <w:sectPr w:rsidR="00D13E30" w:rsidSect="00FE4B2D">
          <w:footerReference w:type="default" r:id="rId85"/>
          <w:headerReference w:type="first" r:id="rId86"/>
          <w:footerReference w:type="first" r:id="rId87"/>
          <w:type w:val="continuous"/>
          <w:pgSz w:w="12240" w:h="15840"/>
          <w:pgMar w:top="993" w:right="1080" w:bottom="540" w:left="1080" w:header="90" w:footer="720" w:gutter="0"/>
          <w:cols w:space="720"/>
          <w:titlePg/>
          <w:docGrid w:linePitch="360"/>
        </w:sectPr>
      </w:pPr>
    </w:p>
    <w:p w14:paraId="45C28225" w14:textId="49DD6D6E" w:rsidR="00D13E30" w:rsidRDefault="00D13E30" w:rsidP="00D13E30">
      <w:pPr>
        <w:pStyle w:val="PositionDescription"/>
        <w:jc w:val="both"/>
      </w:pPr>
      <w:r w:rsidRPr="008B032E">
        <w:rPr>
          <w:b/>
        </w:rPr>
        <w:t>Technologies</w:t>
      </w:r>
      <w:r>
        <w:t>:</w:t>
      </w:r>
    </w:p>
    <w:p w14:paraId="520793AA" w14:textId="3FBA1970" w:rsidR="00D13E30" w:rsidRDefault="006F19A4" w:rsidP="00D13E30">
      <w:pPr>
        <w:pStyle w:val="Position"/>
        <w:numPr>
          <w:ilvl w:val="0"/>
          <w:numId w:val="34"/>
        </w:numPr>
        <w:spacing w:before="0"/>
        <w:ind w:left="567"/>
        <w:jc w:val="both"/>
        <w:rPr>
          <w:b w:val="0"/>
        </w:rPr>
      </w:pPr>
      <w:r>
        <w:rPr>
          <w:b w:val="0"/>
        </w:rPr>
        <w:t>Salesforce</w:t>
      </w:r>
      <w:r w:rsidR="002F6CA4">
        <w:rPr>
          <w:b w:val="0"/>
        </w:rPr>
        <w:t>,</w:t>
      </w:r>
    </w:p>
    <w:p w14:paraId="587EA75A" w14:textId="2A62BF33" w:rsidR="00D13E30" w:rsidRPr="00904465" w:rsidRDefault="00D13E30" w:rsidP="00904465">
      <w:pPr>
        <w:pStyle w:val="Position"/>
        <w:spacing w:before="0"/>
        <w:ind w:left="567"/>
        <w:jc w:val="both"/>
        <w:rPr>
          <w:b w:val="0"/>
        </w:rPr>
      </w:pPr>
    </w:p>
    <w:p w14:paraId="0DE70895" w14:textId="77777777" w:rsidR="00D13E30" w:rsidRDefault="00D13E30" w:rsidP="00D13E30">
      <w:pPr>
        <w:pStyle w:val="PositionDescription"/>
        <w:jc w:val="both"/>
      </w:pPr>
      <w:r w:rsidRPr="008B032E">
        <w:rPr>
          <w:b/>
        </w:rPr>
        <w:t>Tools</w:t>
      </w:r>
      <w:r>
        <w:t xml:space="preserve">: </w:t>
      </w:r>
    </w:p>
    <w:p w14:paraId="6FCBBE90" w14:textId="5A9A8391" w:rsidR="00497CE7" w:rsidRPr="004E1CA6" w:rsidRDefault="004E1CA6" w:rsidP="002F6CA4">
      <w:pPr>
        <w:pStyle w:val="PositionDescription"/>
        <w:numPr>
          <w:ilvl w:val="0"/>
          <w:numId w:val="35"/>
        </w:numPr>
        <w:ind w:left="426"/>
        <w:jc w:val="both"/>
        <w:sectPr w:rsidR="00497CE7" w:rsidRPr="004E1CA6" w:rsidSect="00D13E30">
          <w:footerReference w:type="default" r:id="rId88"/>
          <w:headerReference w:type="first" r:id="rId89"/>
          <w:footerReference w:type="first" r:id="rId90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t>VS</w:t>
      </w:r>
      <w:r w:rsidR="006F19A4">
        <w:t xml:space="preserve"> </w:t>
      </w:r>
      <w:r>
        <w:t>Code</w:t>
      </w:r>
      <w:r w:rsidR="002F6CA4">
        <w:t xml:space="preserve"> (Salesforce Classic)</w:t>
      </w:r>
      <w:r w:rsidR="006F19A4">
        <w:t>,</w:t>
      </w:r>
    </w:p>
    <w:p w14:paraId="0AA33BB2" w14:textId="65BF1D16" w:rsidR="00B47012" w:rsidRDefault="00B47012" w:rsidP="00271387">
      <w:pPr>
        <w:pStyle w:val="Company"/>
        <w:spacing w:before="0"/>
        <w:rPr>
          <w:b w:val="0"/>
        </w:rPr>
      </w:pPr>
    </w:p>
    <w:p w14:paraId="18FE398C" w14:textId="4BC41C94" w:rsidR="00D13E30" w:rsidRDefault="00D13E30" w:rsidP="00271387">
      <w:pPr>
        <w:pStyle w:val="Company"/>
        <w:spacing w:before="0"/>
        <w:rPr>
          <w:b w:val="0"/>
        </w:rPr>
        <w:sectPr w:rsidR="00D13E30" w:rsidSect="00204D4F">
          <w:footerReference w:type="default" r:id="rId91"/>
          <w:headerReference w:type="first" r:id="rId92"/>
          <w:footerReference w:type="first" r:id="rId93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810D9B5" w14:textId="20FC1BCB" w:rsidR="004A0DAC" w:rsidRDefault="004A0DAC" w:rsidP="004A0DAC">
      <w:pPr>
        <w:pStyle w:val="Company"/>
        <w:rPr>
          <w:sz w:val="24"/>
          <w:szCs w:val="24"/>
        </w:rPr>
      </w:pPr>
      <w:r>
        <w:rPr>
          <w:sz w:val="24"/>
          <w:szCs w:val="24"/>
        </w:rPr>
        <w:t>Absolute Software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5520C1">
        <w:rPr>
          <w:sz w:val="24"/>
          <w:szCs w:val="24"/>
        </w:rPr>
        <w:t xml:space="preserve">- </w:t>
      </w:r>
      <w:r>
        <w:rPr>
          <w:sz w:val="24"/>
          <w:szCs w:val="24"/>
        </w:rPr>
        <w:t>March 2015</w:t>
      </w:r>
      <w:r w:rsidRPr="00D63E4F">
        <w:rPr>
          <w:sz w:val="24"/>
          <w:szCs w:val="24"/>
        </w:rPr>
        <w:t xml:space="preserve"> – </w:t>
      </w:r>
      <w:r w:rsidR="00271387">
        <w:rPr>
          <w:sz w:val="24"/>
          <w:szCs w:val="24"/>
        </w:rPr>
        <w:t>May 2018</w:t>
      </w:r>
    </w:p>
    <w:p w14:paraId="1411FDBC" w14:textId="77777777" w:rsidR="00210562" w:rsidRDefault="00210562" w:rsidP="00210562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Application Developer</w:t>
      </w:r>
    </w:p>
    <w:p w14:paraId="411903E5" w14:textId="4A37DCDA" w:rsid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Member of a Business Application Team, responsible for maintaining existing and developing new features based on feedback from shareholders (</w:t>
      </w:r>
      <w:r w:rsidR="00C56E90">
        <w:rPr>
          <w:b w:val="0"/>
        </w:rPr>
        <w:t>i.e.,</w:t>
      </w:r>
      <w:r w:rsidRPr="00EE7CC9">
        <w:rPr>
          <w:b w:val="0"/>
        </w:rPr>
        <w:t xml:space="preserve"> Finance Team</w:t>
      </w:r>
      <w:r w:rsidR="003D5844">
        <w:rPr>
          <w:b w:val="0"/>
        </w:rPr>
        <w:t xml:space="preserve"> </w:t>
      </w:r>
      <w:r>
        <w:rPr>
          <w:b w:val="0"/>
        </w:rPr>
        <w:t xml:space="preserve">Order Management Team). </w:t>
      </w:r>
    </w:p>
    <w:p w14:paraId="07B606A3" w14:textId="77777777" w:rsidR="00EE7CC9" w:rsidRP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Area of responsibility: code, test and maintain three major systems: ORP (Order Processing - .Net</w:t>
      </w:r>
      <w:r w:rsidR="003D5844">
        <w:rPr>
          <w:b w:val="0"/>
        </w:rPr>
        <w:t>/ASP.NET, jQuery</w:t>
      </w:r>
      <w:r w:rsidRPr="00EE7CC9">
        <w:rPr>
          <w:b w:val="0"/>
        </w:rPr>
        <w:t>), NetSuite (financial system), Salesforce.</w:t>
      </w:r>
    </w:p>
    <w:p w14:paraId="50E37762" w14:textId="3BA1D5C7" w:rsidR="003D5844" w:rsidRDefault="003D5844" w:rsidP="00EE7CC9">
      <w:pPr>
        <w:pStyle w:val="Company"/>
        <w:spacing w:before="0"/>
        <w:rPr>
          <w:b w:val="0"/>
        </w:rPr>
      </w:pPr>
      <w:r>
        <w:rPr>
          <w:b w:val="0"/>
        </w:rPr>
        <w:t>Integration development</w:t>
      </w:r>
      <w:r w:rsidR="00EE7CC9" w:rsidRPr="00EE7CC9">
        <w:rPr>
          <w:b w:val="0"/>
        </w:rPr>
        <w:t xml:space="preserve"> using C#, JavaScript</w:t>
      </w:r>
      <w:r>
        <w:rPr>
          <w:b w:val="0"/>
        </w:rPr>
        <w:t xml:space="preserve"> (</w:t>
      </w:r>
      <w:r w:rsidR="000D3A91">
        <w:rPr>
          <w:b w:val="0"/>
        </w:rPr>
        <w:t>Suite Script</w:t>
      </w:r>
      <w:r>
        <w:rPr>
          <w:b w:val="0"/>
        </w:rPr>
        <w:t>)</w:t>
      </w:r>
    </w:p>
    <w:p w14:paraId="0D1A3FEE" w14:textId="17B59AD2" w:rsid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Responsible for data migra</w:t>
      </w:r>
      <w:r>
        <w:rPr>
          <w:b w:val="0"/>
        </w:rPr>
        <w:t>t</w:t>
      </w:r>
      <w:r w:rsidRPr="00EE7CC9">
        <w:rPr>
          <w:b w:val="0"/>
        </w:rPr>
        <w:t>ion between proprietary systems (ORP/MS Dynamics GP/MS CRM to cloud based system NetSuite.</w:t>
      </w:r>
    </w:p>
    <w:p w14:paraId="1FC5AF88" w14:textId="77777777" w:rsidR="00641EAF" w:rsidRPr="00EE7CC9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 xml:space="preserve">Creating and loading store procedures on demand. Checking and verifying many direct SQL queries embedded in C# backend code (direct SQL) or queries wrapped in store procedures and called from C# code. </w:t>
      </w:r>
    </w:p>
    <w:p w14:paraId="7DEBB704" w14:textId="77777777" w:rsidR="00641EAF" w:rsidRPr="00EE7CC9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 xml:space="preserve">Responsible for providing 2nd and 3rd line support for business applications deployed to production environment. </w:t>
      </w:r>
    </w:p>
    <w:p w14:paraId="56D900A6" w14:textId="77777777" w:rsidR="00641EAF" w:rsidRPr="009F0F3E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>Supporting all features written by Business Application Team and applications transferred over from other development teams.</w:t>
      </w:r>
    </w:p>
    <w:p w14:paraId="2D0123C3" w14:textId="77777777" w:rsidR="00B87B64" w:rsidRDefault="00B87B64" w:rsidP="00EE7CC9">
      <w:pPr>
        <w:pStyle w:val="Company"/>
        <w:spacing w:before="0"/>
      </w:pPr>
    </w:p>
    <w:p w14:paraId="50F85C28" w14:textId="77777777" w:rsidR="00FC71A6" w:rsidRDefault="00FC71A6" w:rsidP="00EE7CC9">
      <w:pPr>
        <w:pStyle w:val="Company"/>
        <w:spacing w:before="0"/>
        <w:rPr>
          <w:b w:val="0"/>
        </w:rPr>
      </w:pPr>
      <w:r w:rsidRPr="008B032E">
        <w:t>Technologies</w:t>
      </w:r>
      <w:r>
        <w:rPr>
          <w:b w:val="0"/>
        </w:rPr>
        <w:t>:</w:t>
      </w:r>
    </w:p>
    <w:p w14:paraId="610ACCA8" w14:textId="77777777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  <w:sectPr w:rsidR="00FC71A6" w:rsidSect="00004993">
          <w:footerReference w:type="default" r:id="rId94"/>
          <w:headerReference w:type="first" r:id="rId95"/>
          <w:footerReference w:type="first" r:id="rId96"/>
          <w:type w:val="continuous"/>
          <w:pgSz w:w="12240" w:h="15840"/>
          <w:pgMar w:top="426" w:right="1080" w:bottom="426" w:left="1080" w:header="90" w:footer="720" w:gutter="0"/>
          <w:cols w:space="720"/>
          <w:titlePg/>
          <w:docGrid w:linePitch="360"/>
        </w:sectPr>
      </w:pPr>
    </w:p>
    <w:p w14:paraId="03033EBE" w14:textId="0A1C2609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C#</w:t>
      </w:r>
      <w:r w:rsidR="00C8736B">
        <w:rPr>
          <w:b w:val="0"/>
        </w:rPr>
        <w:t>,</w:t>
      </w:r>
    </w:p>
    <w:p w14:paraId="13339C68" w14:textId="1A725DB0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ADO.NET</w:t>
      </w:r>
      <w:r w:rsidR="00C8736B">
        <w:rPr>
          <w:b w:val="0"/>
        </w:rPr>
        <w:t>,</w:t>
      </w:r>
    </w:p>
    <w:p w14:paraId="613CFF22" w14:textId="5A4423CD" w:rsidR="0021649D" w:rsidRDefault="0021649D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T-SQL</w:t>
      </w:r>
      <w:r w:rsidR="00C8736B">
        <w:rPr>
          <w:b w:val="0"/>
        </w:rPr>
        <w:t>,</w:t>
      </w:r>
    </w:p>
    <w:p w14:paraId="6E50825D" w14:textId="3BE993FE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JavaScript</w:t>
      </w:r>
      <w:r w:rsidR="00C8736B">
        <w:rPr>
          <w:b w:val="0"/>
        </w:rPr>
        <w:t>,</w:t>
      </w:r>
    </w:p>
    <w:p w14:paraId="3A59811C" w14:textId="2A9F2B08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Singleton, fa</w:t>
      </w:r>
      <w:r w:rsidR="00841FA2">
        <w:rPr>
          <w:b w:val="0"/>
        </w:rPr>
        <w:t>c</w:t>
      </w:r>
      <w:r>
        <w:rPr>
          <w:b w:val="0"/>
        </w:rPr>
        <w:t>ade, factory</w:t>
      </w:r>
      <w:r w:rsidR="00841FA2">
        <w:rPr>
          <w:b w:val="0"/>
        </w:rPr>
        <w:t xml:space="preserve"> p</w:t>
      </w:r>
      <w:r w:rsidR="0040415D">
        <w:rPr>
          <w:b w:val="0"/>
        </w:rPr>
        <w:t>atterns</w:t>
      </w:r>
      <w:r w:rsidR="007E521A">
        <w:rPr>
          <w:b w:val="0"/>
        </w:rPr>
        <w:t>,</w:t>
      </w:r>
    </w:p>
    <w:p w14:paraId="7BD02CFB" w14:textId="4ADC2057" w:rsidR="00FC71A6" w:rsidRPr="0021649D" w:rsidRDefault="009F2899" w:rsidP="0021649D">
      <w:pPr>
        <w:pStyle w:val="Company"/>
        <w:numPr>
          <w:ilvl w:val="0"/>
          <w:numId w:val="33"/>
        </w:numPr>
        <w:spacing w:before="0"/>
        <w:rPr>
          <w:b w:val="0"/>
        </w:rPr>
        <w:sectPr w:rsidR="00FC71A6" w:rsidRPr="0021649D" w:rsidSect="00FC71A6">
          <w:footerReference w:type="default" r:id="rId97"/>
          <w:headerReference w:type="first" r:id="rId98"/>
          <w:footerReference w:type="first" r:id="rId99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</w:rPr>
        <w:t>W</w:t>
      </w:r>
      <w:r w:rsidR="007E521A">
        <w:rPr>
          <w:b w:val="0"/>
        </w:rPr>
        <w:t>CF Services,</w:t>
      </w:r>
    </w:p>
    <w:p w14:paraId="2875A60A" w14:textId="68D003B4" w:rsidR="00FC71A6" w:rsidRDefault="00FC71A6" w:rsidP="00EE7CC9">
      <w:pPr>
        <w:pStyle w:val="Company"/>
        <w:spacing w:before="0"/>
        <w:rPr>
          <w:b w:val="0"/>
        </w:rPr>
      </w:pPr>
    </w:p>
    <w:p w14:paraId="0F2B08BB" w14:textId="5961836E" w:rsidR="0021649D" w:rsidRDefault="0021649D" w:rsidP="00EE7CC9">
      <w:pPr>
        <w:pStyle w:val="Company"/>
        <w:spacing w:before="0"/>
        <w:rPr>
          <w:b w:val="0"/>
        </w:rPr>
      </w:pPr>
      <w:r w:rsidRPr="008B032E">
        <w:t>Tools</w:t>
      </w:r>
      <w:r>
        <w:rPr>
          <w:b w:val="0"/>
        </w:rPr>
        <w:t>:</w:t>
      </w:r>
    </w:p>
    <w:p w14:paraId="385A2711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  <w:sectPr w:rsidR="0021649D" w:rsidSect="00204D4F">
          <w:footerReference w:type="default" r:id="rId100"/>
          <w:headerReference w:type="first" r:id="rId101"/>
          <w:footerReference w:type="first" r:id="rId102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DCCE667" w14:textId="2455F49A" w:rsidR="0021649D" w:rsidRP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Visual Studio 2015/2017</w:t>
      </w:r>
      <w:r w:rsidR="009F2899">
        <w:rPr>
          <w:b w:val="0"/>
        </w:rPr>
        <w:t>,</w:t>
      </w:r>
    </w:p>
    <w:p w14:paraId="545185D2" w14:textId="77777777" w:rsidR="0021649D" w:rsidRPr="00FC71A6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MS SQL Server 2018/2016,</w:t>
      </w:r>
      <w:r w:rsidRPr="00FC71A6">
        <w:rPr>
          <w:b w:val="0"/>
        </w:rPr>
        <w:t xml:space="preserve"> </w:t>
      </w:r>
    </w:p>
    <w:p w14:paraId="5687BAA8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 xml:space="preserve">JIRA, </w:t>
      </w:r>
    </w:p>
    <w:p w14:paraId="3010920E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 xml:space="preserve">TFS, </w:t>
      </w:r>
    </w:p>
    <w:p w14:paraId="0CFBF5CB" w14:textId="4C83B183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GIT</w:t>
      </w:r>
      <w:r w:rsidR="009F2899">
        <w:rPr>
          <w:b w:val="0"/>
        </w:rPr>
        <w:t>,</w:t>
      </w:r>
      <w:r>
        <w:rPr>
          <w:b w:val="0"/>
        </w:rPr>
        <w:t xml:space="preserve"> </w:t>
      </w:r>
    </w:p>
    <w:p w14:paraId="1C88B8B8" w14:textId="77777777" w:rsidR="0021649D" w:rsidRDefault="0021649D" w:rsidP="00EE7CC9">
      <w:pPr>
        <w:pStyle w:val="Company"/>
        <w:spacing w:before="0"/>
        <w:rPr>
          <w:b w:val="0"/>
        </w:rPr>
        <w:sectPr w:rsidR="0021649D" w:rsidSect="0021649D">
          <w:footerReference w:type="default" r:id="rId103"/>
          <w:headerReference w:type="first" r:id="rId104"/>
          <w:footerReference w:type="first" r:id="rId105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286B5DB3" w14:textId="75997E21" w:rsidR="0021649D" w:rsidRDefault="0021649D" w:rsidP="00EE7CC9">
      <w:pPr>
        <w:pStyle w:val="Company"/>
        <w:spacing w:before="0"/>
        <w:rPr>
          <w:b w:val="0"/>
        </w:rPr>
      </w:pPr>
    </w:p>
    <w:p w14:paraId="31ADEAE3" w14:textId="345E3A71" w:rsidR="00116BF3" w:rsidRDefault="00B00C5F" w:rsidP="00E802D7">
      <w:pPr>
        <w:pStyle w:val="Company"/>
        <w:rPr>
          <w:sz w:val="24"/>
          <w:szCs w:val="24"/>
        </w:rPr>
      </w:pPr>
      <w:r w:rsidRPr="00D63E4F">
        <w:rPr>
          <w:sz w:val="24"/>
          <w:szCs w:val="24"/>
        </w:rPr>
        <w:t xml:space="preserve">January 2013 </w:t>
      </w:r>
      <w:r w:rsidR="00116BF3" w:rsidRPr="00D63E4F">
        <w:rPr>
          <w:sz w:val="24"/>
          <w:szCs w:val="24"/>
        </w:rPr>
        <w:t>–</w:t>
      </w:r>
      <w:r w:rsidRPr="00D63E4F">
        <w:rPr>
          <w:sz w:val="24"/>
          <w:szCs w:val="24"/>
        </w:rPr>
        <w:t xml:space="preserve"> </w:t>
      </w:r>
      <w:r w:rsidR="00F40E32">
        <w:rPr>
          <w:sz w:val="24"/>
          <w:szCs w:val="24"/>
        </w:rPr>
        <w:t>August 2014</w:t>
      </w:r>
      <w:r w:rsidR="00E802D7">
        <w:rPr>
          <w:sz w:val="24"/>
          <w:szCs w:val="24"/>
        </w:rPr>
        <w:t xml:space="preserve"> - </w:t>
      </w:r>
      <w:r w:rsidR="003803CB">
        <w:rPr>
          <w:sz w:val="24"/>
          <w:szCs w:val="24"/>
        </w:rPr>
        <w:t>Software Engineer</w:t>
      </w:r>
      <w:r w:rsidR="00E802D7">
        <w:rPr>
          <w:sz w:val="24"/>
          <w:szCs w:val="24"/>
        </w:rPr>
        <w:t xml:space="preserve"> - </w:t>
      </w:r>
      <w:r w:rsidR="00E802D7" w:rsidRPr="00D63E4F">
        <w:rPr>
          <w:sz w:val="24"/>
          <w:szCs w:val="24"/>
        </w:rPr>
        <w:t>SAS Institute • Glasgow, Scotland</w:t>
      </w:r>
    </w:p>
    <w:p w14:paraId="7A130223" w14:textId="7B5C507D" w:rsidR="006133FC" w:rsidRDefault="006133FC" w:rsidP="004215B8">
      <w:pPr>
        <w:pStyle w:val="Position"/>
        <w:spacing w:before="0"/>
        <w:jc w:val="both"/>
        <w:rPr>
          <w:b w:val="0"/>
          <w:u w:val="single"/>
        </w:rPr>
        <w:sectPr w:rsidR="006133FC" w:rsidSect="00204D4F">
          <w:footerReference w:type="default" r:id="rId106"/>
          <w:headerReference w:type="first" r:id="rId107"/>
          <w:footerReference w:type="first" r:id="rId108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10FB59BE" w14:textId="486CE3E2" w:rsidR="005A6C9E" w:rsidRPr="00753C39" w:rsidRDefault="00D647D4" w:rsidP="00E802D7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br/>
      </w:r>
      <w:r w:rsidR="00B00C5F" w:rsidRPr="00D63E4F">
        <w:rPr>
          <w:sz w:val="24"/>
          <w:szCs w:val="24"/>
        </w:rPr>
        <w:t>September 2011 – January 2013</w:t>
      </w:r>
      <w:r w:rsidR="00E802D7">
        <w:rPr>
          <w:sz w:val="24"/>
          <w:szCs w:val="24"/>
        </w:rPr>
        <w:t xml:space="preserve"> - Jun</w:t>
      </w:r>
      <w:r w:rsidR="005A6C9E">
        <w:rPr>
          <w:sz w:val="24"/>
          <w:szCs w:val="24"/>
        </w:rPr>
        <w:t>ior Developer</w:t>
      </w:r>
      <w:r w:rsidR="00E802D7">
        <w:rPr>
          <w:sz w:val="24"/>
          <w:szCs w:val="24"/>
        </w:rPr>
        <w:t xml:space="preserve"> - </w:t>
      </w:r>
      <w:r w:rsidR="00E802D7" w:rsidRPr="00D63E4F">
        <w:rPr>
          <w:sz w:val="24"/>
          <w:szCs w:val="24"/>
        </w:rPr>
        <w:t>Exmos • Grangemouth</w:t>
      </w:r>
      <w:r w:rsidR="001D7845">
        <w:rPr>
          <w:sz w:val="24"/>
          <w:szCs w:val="24"/>
        </w:rPr>
        <w:t>, Scotland</w:t>
      </w:r>
    </w:p>
    <w:p w14:paraId="1EF7835D" w14:textId="5212BE17" w:rsidR="00CE371E" w:rsidRDefault="00CE371E">
      <w:pPr>
        <w:rPr>
          <w:rFonts w:ascii="Trebuchet MS" w:hAnsi="Trebuchet MS"/>
          <w:b/>
          <w:szCs w:val="24"/>
        </w:rPr>
      </w:pPr>
    </w:p>
    <w:p w14:paraId="07DEE553" w14:textId="4628EDC3" w:rsidR="00EA519E" w:rsidRDefault="00EA519E" w:rsidP="00EA519E">
      <w:pPr>
        <w:pStyle w:val="Accomplishments"/>
        <w:numPr>
          <w:ilvl w:val="0"/>
          <w:numId w:val="0"/>
        </w:numPr>
        <w:ind w:left="4320"/>
        <w:rPr>
          <w:b/>
          <w:sz w:val="24"/>
          <w:szCs w:val="24"/>
        </w:rPr>
      </w:pPr>
      <w:r w:rsidRPr="00EA519E">
        <w:rPr>
          <w:b/>
          <w:sz w:val="24"/>
          <w:szCs w:val="24"/>
        </w:rPr>
        <w:t>EDUCATION</w:t>
      </w:r>
      <w:r w:rsidR="00FE4B2D">
        <w:rPr>
          <w:b/>
          <w:sz w:val="24"/>
          <w:szCs w:val="24"/>
        </w:rPr>
        <w:t>/CERTS</w:t>
      </w:r>
    </w:p>
    <w:p w14:paraId="4429823F" w14:textId="77777777" w:rsidR="008E5B39" w:rsidRDefault="008E5B39" w:rsidP="00EA519E">
      <w:pPr>
        <w:pStyle w:val="Accomplishments"/>
        <w:numPr>
          <w:ilvl w:val="0"/>
          <w:numId w:val="0"/>
        </w:numPr>
        <w:ind w:left="4320"/>
        <w:rPr>
          <w:b/>
          <w:sz w:val="24"/>
          <w:szCs w:val="24"/>
        </w:rPr>
      </w:pPr>
    </w:p>
    <w:p w14:paraId="3E406500" w14:textId="77777777" w:rsidR="00DB7F33" w:rsidRDefault="00952110" w:rsidP="00DB7F33">
      <w:pPr>
        <w:spacing w:line="360" w:lineRule="auto"/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/>
          <w:sz w:val="20"/>
          <w:u w:val="single"/>
        </w:rPr>
        <w:t>AZ-900 – Azure Fundamentals</w:t>
      </w:r>
    </w:p>
    <w:p w14:paraId="5A957B6D" w14:textId="60AB1CD8" w:rsidR="00271B5B" w:rsidRPr="00DB7F33" w:rsidRDefault="00DB7F33" w:rsidP="00DB7F33">
      <w:pPr>
        <w:pStyle w:val="ListParagraph"/>
        <w:numPr>
          <w:ilvl w:val="0"/>
          <w:numId w:val="42"/>
        </w:numPr>
        <w:spacing w:line="360" w:lineRule="auto"/>
        <w:ind w:left="0" w:firstLine="360"/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Cs/>
          <w:sz w:val="20"/>
        </w:rPr>
        <w:t xml:space="preserve">Certification </w:t>
      </w:r>
      <w:r w:rsidR="00196C81">
        <w:rPr>
          <w:rFonts w:ascii="Trebuchet MS" w:hAnsi="Trebuchet MS"/>
          <w:bCs/>
          <w:sz w:val="20"/>
        </w:rPr>
        <w:t>exam, August 2023</w:t>
      </w:r>
      <w:r w:rsidR="00FE4B2D" w:rsidRPr="00DB7F33">
        <w:rPr>
          <w:rFonts w:ascii="Trebuchet MS" w:hAnsi="Trebuchet MS"/>
          <w:b/>
          <w:sz w:val="20"/>
          <w:u w:val="single"/>
        </w:rPr>
        <w:br/>
      </w:r>
      <w:r w:rsidR="00271B5B" w:rsidRPr="00DB7F33">
        <w:rPr>
          <w:rFonts w:ascii="Trebuchet MS" w:hAnsi="Trebuchet MS"/>
          <w:b/>
          <w:sz w:val="20"/>
          <w:u w:val="single"/>
        </w:rPr>
        <w:t>Applied Software Development (program/Certificate)</w:t>
      </w:r>
    </w:p>
    <w:p w14:paraId="1A96ABF8" w14:textId="7E21C20D" w:rsidR="00CE371E" w:rsidRPr="00271B5B" w:rsidRDefault="00F3092C" w:rsidP="00271B5B">
      <w:pPr>
        <w:pStyle w:val="ListParagraph"/>
        <w:numPr>
          <w:ilvl w:val="0"/>
          <w:numId w:val="42"/>
        </w:numPr>
        <w:spacing w:line="360" w:lineRule="auto"/>
        <w:rPr>
          <w:rFonts w:ascii="Trebuchet MS" w:hAnsi="Trebuchet MS"/>
          <w:b/>
          <w:sz w:val="20"/>
          <w:u w:val="single"/>
        </w:rPr>
      </w:pPr>
      <w:r w:rsidRPr="00271B5B">
        <w:rPr>
          <w:rFonts w:ascii="Trebuchet MS" w:hAnsi="Trebuchet MS"/>
          <w:sz w:val="20"/>
        </w:rPr>
        <w:t>B</w:t>
      </w:r>
      <w:r w:rsidR="00CE371E" w:rsidRPr="00271B5B">
        <w:rPr>
          <w:rFonts w:ascii="Trebuchet MS" w:hAnsi="Trebuchet MS"/>
          <w:sz w:val="20"/>
        </w:rPr>
        <w:t xml:space="preserve">ritish </w:t>
      </w:r>
      <w:r w:rsidRPr="00271B5B">
        <w:rPr>
          <w:rFonts w:ascii="Trebuchet MS" w:hAnsi="Trebuchet MS"/>
          <w:sz w:val="20"/>
        </w:rPr>
        <w:t>C</w:t>
      </w:r>
      <w:r w:rsidR="00CE371E" w:rsidRPr="00271B5B">
        <w:rPr>
          <w:rFonts w:ascii="Trebuchet MS" w:hAnsi="Trebuchet MS"/>
          <w:sz w:val="20"/>
        </w:rPr>
        <w:t xml:space="preserve">olumbia </w:t>
      </w:r>
      <w:r w:rsidRPr="00271B5B">
        <w:rPr>
          <w:rFonts w:ascii="Trebuchet MS" w:hAnsi="Trebuchet MS"/>
          <w:sz w:val="20"/>
        </w:rPr>
        <w:t>I</w:t>
      </w:r>
      <w:r w:rsidR="00CE371E" w:rsidRPr="00271B5B">
        <w:rPr>
          <w:rFonts w:ascii="Trebuchet MS" w:hAnsi="Trebuchet MS"/>
          <w:sz w:val="20"/>
        </w:rPr>
        <w:t xml:space="preserve">nstitute of </w:t>
      </w:r>
      <w:r w:rsidRPr="00271B5B">
        <w:rPr>
          <w:rFonts w:ascii="Trebuchet MS" w:hAnsi="Trebuchet MS"/>
          <w:sz w:val="20"/>
        </w:rPr>
        <w:t>T</w:t>
      </w:r>
      <w:r w:rsidR="00CE371E" w:rsidRPr="00271B5B">
        <w:rPr>
          <w:rFonts w:ascii="Trebuchet MS" w:hAnsi="Trebuchet MS"/>
          <w:sz w:val="20"/>
        </w:rPr>
        <w:t>echnology</w:t>
      </w:r>
      <w:r w:rsidRPr="00271B5B">
        <w:rPr>
          <w:rFonts w:ascii="Trebuchet MS" w:hAnsi="Trebuchet MS"/>
          <w:sz w:val="20"/>
        </w:rPr>
        <w:t xml:space="preserve"> – Part Time</w:t>
      </w:r>
      <w:r w:rsidR="00271B5B">
        <w:rPr>
          <w:rFonts w:ascii="Trebuchet MS" w:hAnsi="Trebuchet MS"/>
          <w:sz w:val="20"/>
        </w:rPr>
        <w:t xml:space="preserve"> study</w:t>
      </w:r>
      <w:r w:rsidR="008E5B39">
        <w:rPr>
          <w:rFonts w:ascii="Trebuchet MS" w:hAnsi="Trebuchet MS"/>
          <w:sz w:val="20"/>
        </w:rPr>
        <w:t xml:space="preserve"> </w:t>
      </w:r>
      <w:r w:rsidR="005E1DF1">
        <w:rPr>
          <w:rFonts w:ascii="Trebuchet MS" w:hAnsi="Trebuchet MS"/>
          <w:sz w:val="20"/>
        </w:rPr>
        <w:t>–</w:t>
      </w:r>
      <w:r w:rsidR="008E5B39">
        <w:rPr>
          <w:rFonts w:ascii="Trebuchet MS" w:hAnsi="Trebuchet MS"/>
          <w:sz w:val="20"/>
        </w:rPr>
        <w:t xml:space="preserve"> </w:t>
      </w:r>
      <w:r w:rsidR="002174AB">
        <w:rPr>
          <w:rFonts w:ascii="Trebuchet MS" w:hAnsi="Trebuchet MS"/>
          <w:sz w:val="20"/>
        </w:rPr>
        <w:t>finished</w:t>
      </w:r>
      <w:r w:rsidR="005E1DF1">
        <w:rPr>
          <w:rFonts w:ascii="Trebuchet MS" w:hAnsi="Trebuchet MS"/>
          <w:sz w:val="20"/>
        </w:rPr>
        <w:t xml:space="preserve"> December 2021</w:t>
      </w:r>
    </w:p>
    <w:p w14:paraId="1F9D6614" w14:textId="0C70455A" w:rsidR="000259B0" w:rsidRPr="000259B0" w:rsidRDefault="000259B0" w:rsidP="000259B0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b/>
          <w:sz w:val="20"/>
          <w:u w:val="single"/>
        </w:rPr>
        <w:t>Advanced .NET Development (program/Certificate)</w:t>
      </w:r>
    </w:p>
    <w:p w14:paraId="1F94054A" w14:textId="4425AA84" w:rsidR="00692B3E" w:rsidRPr="000259B0" w:rsidRDefault="00692B3E" w:rsidP="000259B0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sz w:val="20"/>
        </w:rPr>
        <w:t>British Columbia Institute of Technology – Part Time</w:t>
      </w:r>
      <w:r w:rsidR="00271B5B">
        <w:rPr>
          <w:rFonts w:ascii="Trebuchet MS" w:hAnsi="Trebuchet MS"/>
          <w:sz w:val="20"/>
        </w:rPr>
        <w:t xml:space="preserve"> study</w:t>
      </w:r>
      <w:r w:rsidR="008E5B39">
        <w:rPr>
          <w:rFonts w:ascii="Trebuchet MS" w:hAnsi="Trebuchet MS"/>
          <w:sz w:val="20"/>
        </w:rPr>
        <w:t xml:space="preserve"> </w:t>
      </w:r>
      <w:r w:rsidR="005E1DF1">
        <w:rPr>
          <w:rFonts w:ascii="Trebuchet MS" w:hAnsi="Trebuchet MS"/>
          <w:sz w:val="20"/>
        </w:rPr>
        <w:t>–</w:t>
      </w:r>
      <w:r w:rsidR="008E5B39">
        <w:rPr>
          <w:rFonts w:ascii="Trebuchet MS" w:hAnsi="Trebuchet MS"/>
          <w:sz w:val="20"/>
        </w:rPr>
        <w:t xml:space="preserve"> finished</w:t>
      </w:r>
      <w:r w:rsidR="005E1DF1">
        <w:rPr>
          <w:rFonts w:ascii="Trebuchet MS" w:hAnsi="Trebuchet MS"/>
          <w:sz w:val="20"/>
        </w:rPr>
        <w:t xml:space="preserve"> </w:t>
      </w:r>
      <w:r w:rsidR="00245EA1">
        <w:rPr>
          <w:rFonts w:ascii="Trebuchet MS" w:hAnsi="Trebuchet MS"/>
          <w:sz w:val="20"/>
        </w:rPr>
        <w:t>December 2021</w:t>
      </w:r>
    </w:p>
    <w:p w14:paraId="39666010" w14:textId="3136B24D" w:rsidR="00062770" w:rsidRPr="000259B0" w:rsidRDefault="00F83CF6" w:rsidP="00062770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b/>
          <w:sz w:val="20"/>
          <w:u w:val="single"/>
        </w:rPr>
        <w:lastRenderedPageBreak/>
        <w:t>Post Graduate Diploma</w:t>
      </w:r>
      <w:r w:rsidR="007B3DCC" w:rsidRPr="000259B0">
        <w:rPr>
          <w:rFonts w:ascii="Trebuchet MS" w:hAnsi="Trebuchet MS"/>
          <w:b/>
          <w:sz w:val="20"/>
          <w:u w:val="single"/>
        </w:rPr>
        <w:t xml:space="preserve">: </w:t>
      </w:r>
      <w:r w:rsidR="00062770" w:rsidRPr="000259B0">
        <w:rPr>
          <w:rFonts w:ascii="Trebuchet MS" w:hAnsi="Trebuchet MS"/>
          <w:b/>
          <w:sz w:val="20"/>
          <w:u w:val="single"/>
        </w:rPr>
        <w:t xml:space="preserve">.Net Web Systems Development </w:t>
      </w:r>
    </w:p>
    <w:p w14:paraId="7E71A189" w14:textId="3ED61326" w:rsidR="00BE4E5D" w:rsidRPr="00F83CF6" w:rsidRDefault="00F63243" w:rsidP="00F83CF6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sz w:val="20"/>
        </w:rPr>
      </w:pPr>
      <w:r w:rsidRPr="00F83CF6">
        <w:rPr>
          <w:rFonts w:ascii="Trebuchet MS" w:hAnsi="Trebuchet MS"/>
          <w:sz w:val="20"/>
        </w:rPr>
        <w:t>Glasgow Caledonian University</w:t>
      </w:r>
      <w:r w:rsidR="00BE4E5D" w:rsidRPr="00F83CF6">
        <w:rPr>
          <w:rFonts w:ascii="Trebuchet MS" w:hAnsi="Trebuchet MS"/>
          <w:sz w:val="20"/>
        </w:rPr>
        <w:t xml:space="preserve"> </w:t>
      </w:r>
      <w:r w:rsidR="000259B0">
        <w:rPr>
          <w:rFonts w:ascii="Trebuchet MS" w:hAnsi="Trebuchet MS"/>
          <w:sz w:val="20"/>
        </w:rPr>
        <w:t>–</w:t>
      </w:r>
      <w:r w:rsidR="00BE4E5D" w:rsidRPr="00F83CF6">
        <w:rPr>
          <w:rFonts w:ascii="Trebuchet MS" w:hAnsi="Trebuchet MS"/>
          <w:sz w:val="20"/>
        </w:rPr>
        <w:t xml:space="preserve"> </w:t>
      </w:r>
      <w:r w:rsidRPr="00F83CF6">
        <w:rPr>
          <w:rFonts w:ascii="Trebuchet MS" w:hAnsi="Trebuchet MS"/>
          <w:sz w:val="20"/>
        </w:rPr>
        <w:t>P</w:t>
      </w:r>
      <w:r w:rsidR="000259B0">
        <w:rPr>
          <w:rFonts w:ascii="Trebuchet MS" w:hAnsi="Trebuchet MS"/>
          <w:sz w:val="20"/>
        </w:rPr>
        <w:t>art Time study</w:t>
      </w:r>
      <w:r w:rsidR="008E5B39">
        <w:rPr>
          <w:rFonts w:ascii="Trebuchet MS" w:hAnsi="Trebuchet MS"/>
          <w:sz w:val="20"/>
        </w:rPr>
        <w:t xml:space="preserve"> - finished</w:t>
      </w:r>
    </w:p>
    <w:p w14:paraId="7BA72B18" w14:textId="75003146" w:rsidR="00F63243" w:rsidRDefault="00F63243" w:rsidP="00596B59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596B59">
        <w:rPr>
          <w:rFonts w:ascii="Trebuchet MS" w:hAnsi="Trebuchet MS"/>
          <w:b/>
          <w:sz w:val="20"/>
          <w:u w:val="single"/>
        </w:rPr>
        <w:t>M</w:t>
      </w:r>
      <w:r w:rsidR="00057C6F">
        <w:rPr>
          <w:rFonts w:ascii="Trebuchet MS" w:hAnsi="Trebuchet MS"/>
          <w:b/>
          <w:sz w:val="20"/>
          <w:u w:val="single"/>
        </w:rPr>
        <w:t>CS</w:t>
      </w:r>
      <w:r w:rsidRPr="00596B59">
        <w:rPr>
          <w:rFonts w:ascii="Trebuchet MS" w:hAnsi="Trebuchet MS"/>
          <w:b/>
          <w:sz w:val="20"/>
          <w:u w:val="single"/>
        </w:rPr>
        <w:t xml:space="preserve"> in Computer Science and Networking</w:t>
      </w:r>
    </w:p>
    <w:p w14:paraId="6A03D3A7" w14:textId="0BC4D3D4" w:rsidR="00B92DA9" w:rsidRPr="00467425" w:rsidRDefault="00596B59" w:rsidP="00467425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sz w:val="20"/>
        </w:rPr>
      </w:pPr>
      <w:r w:rsidRPr="00F83CF6">
        <w:rPr>
          <w:rFonts w:ascii="Trebuchet MS" w:hAnsi="Trebuchet MS"/>
          <w:sz w:val="20"/>
        </w:rPr>
        <w:t xml:space="preserve">Wroclaw University of Technology – Full Time study </w:t>
      </w:r>
      <w:r w:rsidR="008E5B39">
        <w:rPr>
          <w:rFonts w:ascii="Trebuchet MS" w:hAnsi="Trebuchet MS"/>
          <w:sz w:val="20"/>
        </w:rPr>
        <w:t>- finished</w:t>
      </w:r>
    </w:p>
    <w:p w14:paraId="7C55FDF7" w14:textId="6CC51D83" w:rsidR="00EC5C6A" w:rsidRDefault="00EA519E" w:rsidP="00B7413A">
      <w:pPr>
        <w:pStyle w:val="SectionHeader"/>
        <w:spacing w:after="0"/>
      </w:pPr>
      <w:r>
        <w:t>PROJECT</w:t>
      </w:r>
      <w:r w:rsidR="00A521AD">
        <w:t xml:space="preserve"> Examples:</w:t>
      </w:r>
      <w:r w:rsidR="00C8736B">
        <w:t xml:space="preserve"> Description | Tools | Technologies</w:t>
      </w:r>
    </w:p>
    <w:p w14:paraId="55F2152E" w14:textId="1CBB6266" w:rsidR="00196C81" w:rsidRDefault="00196C81">
      <w:pPr>
        <w:rPr>
          <w:rFonts w:ascii="Trebuchet MS" w:hAnsi="Trebuchet MS"/>
          <w:b/>
          <w:sz w:val="22"/>
          <w:szCs w:val="22"/>
          <w:u w:val="single"/>
        </w:rPr>
      </w:pPr>
    </w:p>
    <w:p w14:paraId="16D7BDA9" w14:textId="6B38F26C" w:rsidR="00AE67F5" w:rsidRPr="00F63243" w:rsidRDefault="00AE67F5" w:rsidP="00AE67F5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 xml:space="preserve">Upgrade and move </w:t>
      </w:r>
      <w:r w:rsidR="0093315D">
        <w:rPr>
          <w:rFonts w:ascii="Trebuchet MS" w:hAnsi="Trebuchet MS"/>
          <w:b/>
          <w:sz w:val="22"/>
          <w:szCs w:val="22"/>
          <w:u w:val="single"/>
        </w:rPr>
        <w:t>O</w:t>
      </w:r>
      <w:r w:rsidR="003E6A10">
        <w:rPr>
          <w:rFonts w:ascii="Trebuchet MS" w:hAnsi="Trebuchet MS"/>
          <w:b/>
          <w:sz w:val="22"/>
          <w:szCs w:val="22"/>
          <w:u w:val="single"/>
        </w:rPr>
        <w:t xml:space="preserve">rder </w:t>
      </w:r>
      <w:r w:rsidR="0093315D">
        <w:rPr>
          <w:rFonts w:ascii="Trebuchet MS" w:hAnsi="Trebuchet MS"/>
          <w:b/>
          <w:sz w:val="22"/>
          <w:szCs w:val="22"/>
          <w:u w:val="single"/>
        </w:rPr>
        <w:t>P</w:t>
      </w:r>
      <w:r w:rsidR="003E6A10">
        <w:rPr>
          <w:rFonts w:ascii="Trebuchet MS" w:hAnsi="Trebuchet MS"/>
          <w:b/>
          <w:sz w:val="22"/>
          <w:szCs w:val="22"/>
          <w:u w:val="single"/>
        </w:rPr>
        <w:t>rocessing services between related companies</w:t>
      </w:r>
    </w:p>
    <w:p w14:paraId="0487621B" w14:textId="77777777" w:rsidR="00327F4C" w:rsidRDefault="00327F4C" w:rsidP="00AE67F5">
      <w:pPr>
        <w:ind w:left="284"/>
        <w:rPr>
          <w:rFonts w:ascii="Trebuchet MS" w:hAnsi="Trebuchet MS"/>
          <w:b/>
          <w:sz w:val="22"/>
          <w:szCs w:val="22"/>
        </w:rPr>
        <w:sectPr w:rsidR="00327F4C" w:rsidSect="00204D4F">
          <w:footerReference w:type="default" r:id="rId109"/>
          <w:headerReference w:type="first" r:id="rId110"/>
          <w:footerReference w:type="first" r:id="rId111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D93C4FF" w14:textId="0E5F9943" w:rsidR="00AE67F5" w:rsidRPr="00F63243" w:rsidRDefault="00AE67F5" w:rsidP="00AE67F5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58F96B36" w14:textId="77777777" w:rsidR="00AE67F5" w:rsidRPr="00F63243" w:rsidRDefault="00AE67F5" w:rsidP="00AE67F5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AE67F5" w:rsidRPr="00F63243" w:rsidSect="00327F4C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7392EB21" w14:textId="707EF14E" w:rsidR="00AE67F5" w:rsidRPr="00F63243" w:rsidRDefault="003E6A10" w:rsidP="00AE67F5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Azure DevOps</w:t>
      </w:r>
    </w:p>
    <w:p w14:paraId="2236DAF7" w14:textId="0A5AEBA7" w:rsidR="00AE67F5" w:rsidRDefault="003E6A10" w:rsidP="00AE67F5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YAML</w:t>
      </w:r>
      <w:r w:rsidR="00AE67F5" w:rsidRPr="00F63243">
        <w:rPr>
          <w:rFonts w:ascii="Trebuchet MS" w:hAnsi="Trebuchet MS"/>
          <w:sz w:val="20"/>
        </w:rPr>
        <w:t xml:space="preserve">, </w:t>
      </w:r>
    </w:p>
    <w:p w14:paraId="0558566B" w14:textId="77777777" w:rsidR="00CF7D94" w:rsidRDefault="00045086" w:rsidP="00CF7D94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GitHub Enterprise</w:t>
      </w:r>
      <w:r w:rsidR="00CF7D94">
        <w:rPr>
          <w:rFonts w:ascii="Trebuchet MS" w:hAnsi="Trebuchet MS"/>
          <w:sz w:val="20"/>
        </w:rPr>
        <w:tab/>
      </w:r>
      <w:r w:rsidR="00CF7D94">
        <w:rPr>
          <w:rFonts w:ascii="Trebuchet MS" w:hAnsi="Trebuchet MS"/>
          <w:sz w:val="20"/>
        </w:rPr>
        <w:tab/>
      </w:r>
      <w:r w:rsidR="00CF7D94">
        <w:rPr>
          <w:rFonts w:ascii="Trebuchet MS" w:hAnsi="Trebuchet MS"/>
          <w:sz w:val="20"/>
        </w:rPr>
        <w:tab/>
      </w:r>
    </w:p>
    <w:p w14:paraId="6F873A17" w14:textId="097269FA" w:rsidR="00CF7D94" w:rsidRPr="00CF7D94" w:rsidRDefault="00CF7D94" w:rsidP="00327F4C">
      <w:pPr>
        <w:ind w:firstLine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31CC6AB5" w14:textId="6D13141D" w:rsidR="00CF7D94" w:rsidRPr="00F63243" w:rsidRDefault="00CF7D94" w:rsidP="00CF7D94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Web </w:t>
      </w:r>
      <w:r>
        <w:rPr>
          <w:rFonts w:ascii="Trebuchet MS" w:hAnsi="Trebuchet MS"/>
          <w:sz w:val="20"/>
        </w:rPr>
        <w:t>API</w:t>
      </w:r>
      <w:r w:rsidR="0066123E">
        <w:rPr>
          <w:rFonts w:ascii="Trebuchet MS" w:hAnsi="Trebuchet MS"/>
          <w:sz w:val="20"/>
        </w:rPr>
        <w:t>,</w:t>
      </w:r>
    </w:p>
    <w:p w14:paraId="0A268064" w14:textId="77777777" w:rsidR="00CF7D94" w:rsidRPr="00F63243" w:rsidRDefault="00CF7D94" w:rsidP="00CF7D94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02183F9E" w14:textId="77777777" w:rsidR="00CF7D94" w:rsidRPr="00F63243" w:rsidRDefault="00CF7D94" w:rsidP="00CF7D94">
      <w:pPr>
        <w:ind w:left="284" w:firstLine="436"/>
        <w:rPr>
          <w:rFonts w:ascii="Trebuchet MS" w:hAnsi="Trebuchet MS"/>
          <w:sz w:val="22"/>
          <w:szCs w:val="22"/>
        </w:rPr>
        <w:sectPr w:rsidR="00CF7D94" w:rsidRPr="00F63243" w:rsidSect="00327F4C">
          <w:footerReference w:type="default" r:id="rId112"/>
          <w:headerReference w:type="first" r:id="rId113"/>
          <w:footerReference w:type="first" r:id="rId114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774D4838" w14:textId="77777777" w:rsidR="00CF7D94" w:rsidRPr="00F63243" w:rsidRDefault="00CF7D94" w:rsidP="00CF7D94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VS20</w:t>
      </w:r>
      <w:r>
        <w:rPr>
          <w:rFonts w:ascii="Trebuchet MS" w:hAnsi="Trebuchet MS"/>
          <w:sz w:val="20"/>
        </w:rPr>
        <w:t>22</w:t>
      </w:r>
      <w:r w:rsidRPr="00F63243">
        <w:rPr>
          <w:rFonts w:ascii="Trebuchet MS" w:hAnsi="Trebuchet MS"/>
          <w:sz w:val="20"/>
        </w:rPr>
        <w:t xml:space="preserve">, </w:t>
      </w:r>
    </w:p>
    <w:p w14:paraId="235A72CC" w14:textId="0514B3A5" w:rsidR="00AE67F5" w:rsidRPr="00F63243" w:rsidRDefault="00CF7D94" w:rsidP="00F27DF3">
      <w:pPr>
        <w:ind w:left="284" w:firstLine="436"/>
        <w:rPr>
          <w:rFonts w:ascii="Trebuchet MS" w:hAnsi="Trebuchet MS"/>
          <w:sz w:val="22"/>
          <w:szCs w:val="22"/>
        </w:rPr>
        <w:sectPr w:rsidR="00AE67F5" w:rsidRPr="00F63243" w:rsidSect="00B6438F">
          <w:footerReference w:type="default" r:id="rId115"/>
          <w:headerReference w:type="first" r:id="rId116"/>
          <w:footerReference w:type="first" r:id="rId117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 w:rsidRPr="00F63243">
        <w:rPr>
          <w:rFonts w:ascii="Trebuchet MS" w:hAnsi="Trebuchet MS"/>
          <w:sz w:val="20"/>
        </w:rPr>
        <w:t>VS Cod</w:t>
      </w:r>
    </w:p>
    <w:p w14:paraId="5FF2CE01" w14:textId="269E6EEE" w:rsidR="00AE67F5" w:rsidRPr="00F63243" w:rsidRDefault="00AE67F5" w:rsidP="0066123E">
      <w:pPr>
        <w:rPr>
          <w:rFonts w:ascii="Trebuchet MS" w:hAnsi="Trebuchet MS"/>
          <w:b/>
          <w:sz w:val="22"/>
          <w:szCs w:val="22"/>
        </w:rPr>
      </w:pPr>
    </w:p>
    <w:p w14:paraId="29981742" w14:textId="2C3D86FF" w:rsidR="00AE67F5" w:rsidRDefault="00AE67F5" w:rsidP="006521A5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>
        <w:rPr>
          <w:rFonts w:ascii="Trebuchet MS" w:hAnsi="Trebuchet MS"/>
          <w:sz w:val="20"/>
        </w:rPr>
        <w:t xml:space="preserve"> </w:t>
      </w:r>
      <w:r w:rsidR="00A7468B">
        <w:rPr>
          <w:rFonts w:ascii="Trebuchet MS" w:hAnsi="Trebuchet MS"/>
          <w:sz w:val="20"/>
        </w:rPr>
        <w:t xml:space="preserve">I was tasked to move our Team’s last project </w:t>
      </w:r>
      <w:r w:rsidR="007D7DD0">
        <w:rPr>
          <w:rFonts w:ascii="Trebuchet MS" w:hAnsi="Trebuchet MS"/>
          <w:sz w:val="20"/>
        </w:rPr>
        <w:t xml:space="preserve">in </w:t>
      </w:r>
      <w:r w:rsidR="00E82DDA">
        <w:rPr>
          <w:rFonts w:ascii="Trebuchet MS" w:hAnsi="Trebuchet MS"/>
          <w:sz w:val="20"/>
        </w:rPr>
        <w:t>TeamCity to Azure DevOps.</w:t>
      </w:r>
      <w:r w:rsidR="006521A5">
        <w:rPr>
          <w:rFonts w:ascii="Trebuchet MS" w:hAnsi="Trebuchet MS"/>
          <w:sz w:val="20"/>
        </w:rPr>
        <w:t xml:space="preserve"> </w:t>
      </w:r>
      <w:r w:rsidR="007D7DD0">
        <w:rPr>
          <w:rFonts w:ascii="Trebuchet MS" w:hAnsi="Trebuchet MS"/>
          <w:sz w:val="20"/>
        </w:rPr>
        <w:t>Also, t</w:t>
      </w:r>
      <w:r w:rsidR="006521A5">
        <w:rPr>
          <w:rFonts w:ascii="Trebuchet MS" w:hAnsi="Trebuchet MS"/>
          <w:sz w:val="20"/>
        </w:rPr>
        <w:t xml:space="preserve">he project was the last one written in </w:t>
      </w:r>
      <w:r w:rsidR="007B1FE0">
        <w:rPr>
          <w:rFonts w:ascii="Trebuchet MS" w:hAnsi="Trebuchet MS"/>
          <w:sz w:val="20"/>
        </w:rPr>
        <w:t xml:space="preserve">.Net Framework. The idea was to upgrade the project to </w:t>
      </w:r>
      <w:r w:rsidR="00285BB3">
        <w:rPr>
          <w:rFonts w:ascii="Trebuchet MS" w:hAnsi="Trebuchet MS"/>
          <w:sz w:val="20"/>
        </w:rPr>
        <w:t xml:space="preserve">the latest dotnet and deploy via Azure DevOps. Other services were deployed using </w:t>
      </w:r>
      <w:r w:rsidR="009E584A">
        <w:rPr>
          <w:rFonts w:ascii="Trebuchet MS" w:hAnsi="Trebuchet MS"/>
          <w:sz w:val="20"/>
        </w:rPr>
        <w:t>YAML temples, the idea was to reuse the same temple as other services were using.</w:t>
      </w:r>
      <w:r w:rsidR="007D7DD0">
        <w:rPr>
          <w:rFonts w:ascii="Trebuchet MS" w:hAnsi="Trebuchet MS"/>
          <w:sz w:val="20"/>
        </w:rPr>
        <w:t xml:space="preserve"> That was all services would have the same</w:t>
      </w:r>
      <w:r w:rsidR="00840900">
        <w:rPr>
          <w:rFonts w:ascii="Trebuchet MS" w:hAnsi="Trebuchet MS"/>
          <w:sz w:val="20"/>
        </w:rPr>
        <w:t>, configurable and source controlled based for CI/CD.</w:t>
      </w:r>
      <w:r w:rsidR="006F37B6">
        <w:rPr>
          <w:rFonts w:ascii="Trebuchet MS" w:hAnsi="Trebuchet MS"/>
          <w:sz w:val="20"/>
        </w:rPr>
        <w:br/>
        <w:t xml:space="preserve">Another point was to migrate the source code between two different organizations within the same large enterprise GitHub account. </w:t>
      </w:r>
    </w:p>
    <w:p w14:paraId="52977105" w14:textId="77777777" w:rsidR="00AE67F5" w:rsidRDefault="00AE67F5" w:rsidP="00FF50C2">
      <w:pPr>
        <w:rPr>
          <w:rFonts w:ascii="Trebuchet MS" w:hAnsi="Trebuchet MS"/>
          <w:b/>
          <w:sz w:val="22"/>
          <w:szCs w:val="22"/>
          <w:u w:val="single"/>
        </w:rPr>
      </w:pPr>
    </w:p>
    <w:p w14:paraId="216FA299" w14:textId="0C432B20" w:rsidR="00FF50C2" w:rsidRPr="00F63243" w:rsidRDefault="00FF50C2" w:rsidP="00FF50C2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O</w:t>
      </w:r>
      <w:r w:rsidR="00D01603">
        <w:rPr>
          <w:rFonts w:ascii="Trebuchet MS" w:hAnsi="Trebuchet MS"/>
          <w:b/>
          <w:sz w:val="22"/>
          <w:szCs w:val="22"/>
          <w:u w:val="single"/>
        </w:rPr>
        <w:t>nline C</w:t>
      </w:r>
      <w:r w:rsidR="00603DC4">
        <w:rPr>
          <w:rFonts w:ascii="Trebuchet MS" w:hAnsi="Trebuchet MS"/>
          <w:b/>
          <w:sz w:val="22"/>
          <w:szCs w:val="22"/>
          <w:u w:val="single"/>
        </w:rPr>
        <w:t>ompensation Statement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 (</w:t>
      </w:r>
      <w:r w:rsidR="00603DC4">
        <w:rPr>
          <w:rFonts w:ascii="Trebuchet MS" w:hAnsi="Trebuchet MS"/>
          <w:b/>
          <w:sz w:val="22"/>
          <w:szCs w:val="22"/>
          <w:u w:val="single"/>
        </w:rPr>
        <w:t>OCS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) – </w:t>
      </w:r>
      <w:r w:rsidR="00603DC4">
        <w:rPr>
          <w:rFonts w:ascii="Trebuchet MS" w:hAnsi="Trebuchet MS"/>
          <w:b/>
          <w:sz w:val="22"/>
          <w:szCs w:val="22"/>
          <w:u w:val="single"/>
        </w:rPr>
        <w:t>Insurance Broker</w:t>
      </w:r>
      <w:r w:rsidR="000B43B1">
        <w:rPr>
          <w:rFonts w:ascii="Trebuchet MS" w:hAnsi="Trebuchet MS"/>
          <w:b/>
          <w:sz w:val="22"/>
          <w:szCs w:val="22"/>
          <w:u w:val="single"/>
        </w:rPr>
        <w:t>s and Broker Administrators</w:t>
      </w:r>
      <w:r w:rsidRPr="00F63243">
        <w:rPr>
          <w:rFonts w:ascii="Trebuchet MS" w:hAnsi="Trebuchet MS"/>
          <w:b/>
          <w:sz w:val="22"/>
          <w:szCs w:val="22"/>
          <w:u w:val="single"/>
        </w:rPr>
        <w:t>:</w:t>
      </w:r>
    </w:p>
    <w:p w14:paraId="52BD7969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49E782F7" w14:textId="77777777" w:rsidR="00FF50C2" w:rsidRPr="00F63243" w:rsidRDefault="00FF50C2" w:rsidP="00FF50C2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FF50C2" w:rsidRPr="00F63243" w:rsidSect="00204D4F">
          <w:footerReference w:type="default" r:id="rId118"/>
          <w:headerReference w:type="first" r:id="rId119"/>
          <w:footerReference w:type="first" r:id="rId120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198250E" w14:textId="6B1F5380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</w:t>
      </w:r>
      <w:r w:rsidR="003A120B">
        <w:rPr>
          <w:rFonts w:ascii="Trebuchet MS" w:hAnsi="Trebuchet MS"/>
          <w:sz w:val="20"/>
        </w:rPr>
        <w:t xml:space="preserve">t </w:t>
      </w:r>
      <w:r w:rsidR="00F72B2D">
        <w:rPr>
          <w:rFonts w:ascii="Trebuchet MS" w:hAnsi="Trebuchet MS"/>
          <w:sz w:val="20"/>
        </w:rPr>
        <w:t>(Axios/Redux)</w:t>
      </w:r>
      <w:r w:rsidRPr="00F63243">
        <w:rPr>
          <w:rFonts w:ascii="Trebuchet MS" w:hAnsi="Trebuchet MS"/>
          <w:sz w:val="20"/>
        </w:rPr>
        <w:t xml:space="preserve"> </w:t>
      </w:r>
    </w:p>
    <w:p w14:paraId="54D2766E" w14:textId="55C47CFD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C#; NET 4.</w:t>
      </w:r>
      <w:r w:rsidR="000B43B1">
        <w:rPr>
          <w:rFonts w:ascii="Trebuchet MS" w:hAnsi="Trebuchet MS"/>
          <w:sz w:val="20"/>
        </w:rPr>
        <w:t>8</w:t>
      </w:r>
      <w:r w:rsidRPr="00F63243">
        <w:rPr>
          <w:rFonts w:ascii="Trebuchet MS" w:hAnsi="Trebuchet MS"/>
          <w:sz w:val="20"/>
        </w:rPr>
        <w:t xml:space="preserve">, </w:t>
      </w:r>
    </w:p>
    <w:p w14:paraId="29164CD4" w14:textId="05865FC7" w:rsidR="00FF50C2" w:rsidRPr="00F63243" w:rsidRDefault="000B43B1" w:rsidP="00FF50C2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Web</w:t>
      </w:r>
      <w:r w:rsidR="00FF50C2" w:rsidRPr="00F63243">
        <w:rPr>
          <w:rFonts w:ascii="Trebuchet MS" w:hAnsi="Trebuchet MS"/>
          <w:sz w:val="20"/>
        </w:rPr>
        <w:t>API</w:t>
      </w:r>
      <w:r>
        <w:rPr>
          <w:rFonts w:ascii="Trebuchet MS" w:hAnsi="Trebuchet MS"/>
          <w:sz w:val="20"/>
        </w:rPr>
        <w:t>(s)</w:t>
      </w:r>
      <w:r w:rsidR="00FF50C2" w:rsidRPr="00F63243">
        <w:rPr>
          <w:rFonts w:ascii="Trebuchet MS" w:hAnsi="Trebuchet MS"/>
          <w:sz w:val="20"/>
        </w:rPr>
        <w:t xml:space="preserve">, </w:t>
      </w:r>
    </w:p>
    <w:p w14:paraId="578E25F3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179C0A55" w14:textId="4384040E" w:rsidR="00FF50C2" w:rsidRPr="00F63243" w:rsidRDefault="00FF50C2" w:rsidP="000B43B1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0B43B1">
        <w:rPr>
          <w:rFonts w:ascii="Trebuchet MS" w:hAnsi="Trebuchet MS"/>
          <w:sz w:val="20"/>
        </w:rPr>
        <w:t>,</w:t>
      </w:r>
      <w:r w:rsidRPr="00F63243">
        <w:rPr>
          <w:rFonts w:ascii="Trebuchet MS" w:hAnsi="Trebuchet MS"/>
          <w:sz w:val="20"/>
        </w:rPr>
        <w:t xml:space="preserve"> </w:t>
      </w:r>
    </w:p>
    <w:p w14:paraId="5845114F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  <w:sectPr w:rsidR="00FF50C2" w:rsidRPr="00F63243" w:rsidSect="00B6438F">
          <w:footerReference w:type="default" r:id="rId121"/>
          <w:headerReference w:type="first" r:id="rId122"/>
          <w:footerReference w:type="first" r:id="rId123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6CB5D78B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171AD327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7B23491E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13B90ED2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2"/>
          <w:szCs w:val="22"/>
        </w:rPr>
        <w:sectPr w:rsidR="00FF50C2" w:rsidRPr="00F63243" w:rsidSect="00204D4F">
          <w:footerReference w:type="default" r:id="rId124"/>
          <w:headerReference w:type="first" r:id="rId125"/>
          <w:footerReference w:type="first" r:id="rId126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D7A38C6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VS201</w:t>
      </w:r>
      <w:r>
        <w:rPr>
          <w:rFonts w:ascii="Trebuchet MS" w:hAnsi="Trebuchet MS"/>
          <w:sz w:val="20"/>
        </w:rPr>
        <w:t>9</w:t>
      </w:r>
      <w:r w:rsidRPr="00F63243">
        <w:rPr>
          <w:rFonts w:ascii="Trebuchet MS" w:hAnsi="Trebuchet MS"/>
          <w:sz w:val="20"/>
        </w:rPr>
        <w:t xml:space="preserve">, </w:t>
      </w:r>
    </w:p>
    <w:p w14:paraId="14E0DD66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19A40E3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65B80C18" w14:textId="0CB88C51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</w:p>
    <w:p w14:paraId="60B4E76F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</w:p>
    <w:p w14:paraId="171F6AB0" w14:textId="64240DDE" w:rsidR="00FF50C2" w:rsidRPr="00F63243" w:rsidRDefault="000B43B1" w:rsidP="00FF50C2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Azure</w:t>
      </w:r>
      <w:r w:rsidR="003A120B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DevOps</w:t>
      </w:r>
    </w:p>
    <w:p w14:paraId="2B4CA1DA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  <w:sectPr w:rsidR="00FF50C2" w:rsidRPr="00F63243" w:rsidSect="00B6438F">
          <w:footerReference w:type="default" r:id="rId127"/>
          <w:headerReference w:type="first" r:id="rId128"/>
          <w:footerReference w:type="first" r:id="rId129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35E9FFB6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</w:p>
    <w:p w14:paraId="63C72D04" w14:textId="3DA22622" w:rsidR="00FF50C2" w:rsidRDefault="00FF50C2" w:rsidP="004B779A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4B779A">
        <w:rPr>
          <w:rFonts w:ascii="Trebuchet MS" w:hAnsi="Trebuchet MS"/>
          <w:sz w:val="20"/>
        </w:rPr>
        <w:t xml:space="preserve">Create and </w:t>
      </w:r>
      <w:r w:rsidR="000F3782">
        <w:rPr>
          <w:rFonts w:ascii="Trebuchet MS" w:hAnsi="Trebuchet MS"/>
          <w:sz w:val="20"/>
        </w:rPr>
        <w:t>deliver tools for external insurance brokers and insurance broker administrators.</w:t>
      </w:r>
      <w:r w:rsidR="007650B7">
        <w:rPr>
          <w:rFonts w:ascii="Trebuchet MS" w:hAnsi="Trebuchet MS"/>
          <w:sz w:val="20"/>
        </w:rPr>
        <w:t xml:space="preserve"> Project </w:t>
      </w:r>
      <w:r w:rsidR="004B5F11">
        <w:rPr>
          <w:rFonts w:ascii="Trebuchet MS" w:hAnsi="Trebuchet MS"/>
          <w:sz w:val="20"/>
        </w:rPr>
        <w:t xml:space="preserve">encompasses two web interfaces: internal and external. Internal </w:t>
      </w:r>
      <w:r w:rsidR="00BC789F">
        <w:rPr>
          <w:rFonts w:ascii="Trebuchet MS" w:hAnsi="Trebuchet MS"/>
          <w:sz w:val="20"/>
        </w:rPr>
        <w:t xml:space="preserve">for inhouse staff for managing access and statement authorization. External for broker and broker admin to view, validate, download their monthly </w:t>
      </w:r>
      <w:r w:rsidR="009F65E1">
        <w:rPr>
          <w:rFonts w:ascii="Trebuchet MS" w:hAnsi="Trebuchet MS"/>
          <w:sz w:val="20"/>
        </w:rPr>
        <w:t xml:space="preserve">insurance </w:t>
      </w:r>
      <w:r w:rsidR="002B5A7F">
        <w:rPr>
          <w:rFonts w:ascii="Trebuchet MS" w:hAnsi="Trebuchet MS"/>
          <w:sz w:val="20"/>
        </w:rPr>
        <w:t>sales and revenue</w:t>
      </w:r>
      <w:r w:rsidR="009F65E1">
        <w:rPr>
          <w:rFonts w:ascii="Trebuchet MS" w:hAnsi="Trebuchet MS"/>
          <w:sz w:val="20"/>
        </w:rPr>
        <w:t xml:space="preserve">. Both solutions </w:t>
      </w:r>
      <w:r w:rsidR="008925A5">
        <w:rPr>
          <w:rFonts w:ascii="Trebuchet MS" w:hAnsi="Trebuchet MS"/>
          <w:sz w:val="20"/>
        </w:rPr>
        <w:t>use</w:t>
      </w:r>
      <w:r w:rsidR="009F65E1">
        <w:rPr>
          <w:rFonts w:ascii="Trebuchet MS" w:hAnsi="Trebuchet MS"/>
          <w:sz w:val="20"/>
        </w:rPr>
        <w:t xml:space="preserve"> React as frontend library, ASP.NET </w:t>
      </w:r>
      <w:r w:rsidR="00AE3925">
        <w:rPr>
          <w:rFonts w:ascii="Trebuchet MS" w:hAnsi="Trebuchet MS"/>
          <w:sz w:val="20"/>
        </w:rPr>
        <w:t>application and WebAPI to handle backend operations (WebAPI written in C#).</w:t>
      </w:r>
      <w:r w:rsidR="008925A5">
        <w:rPr>
          <w:rFonts w:ascii="Trebuchet MS" w:hAnsi="Trebuchet MS"/>
          <w:sz w:val="20"/>
        </w:rPr>
        <w:t xml:space="preserve"> </w:t>
      </w:r>
      <w:r w:rsidR="00AE3925">
        <w:rPr>
          <w:rFonts w:ascii="Trebuchet MS" w:hAnsi="Trebuchet MS"/>
          <w:sz w:val="20"/>
        </w:rPr>
        <w:t xml:space="preserve"> </w:t>
      </w:r>
    </w:p>
    <w:p w14:paraId="20F1A93E" w14:textId="38B4D2B9" w:rsidR="00AE3925" w:rsidRDefault="004561EC" w:rsidP="004B779A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Solution is also using scheduler </w:t>
      </w:r>
      <w:r w:rsidR="00A2501C">
        <w:rPr>
          <w:rFonts w:ascii="Trebuchet MS" w:hAnsi="Trebuchet MS"/>
          <w:sz w:val="20"/>
        </w:rPr>
        <w:t>(</w:t>
      </w:r>
      <w:r w:rsidR="004608CF">
        <w:rPr>
          <w:rFonts w:ascii="Trebuchet MS" w:hAnsi="Trebuchet MS"/>
          <w:sz w:val="20"/>
        </w:rPr>
        <w:t>hosted in mainframe</w:t>
      </w:r>
      <w:r w:rsidR="00A2501C">
        <w:rPr>
          <w:rFonts w:ascii="Trebuchet MS" w:hAnsi="Trebuchet MS"/>
          <w:sz w:val="20"/>
        </w:rPr>
        <w:t>)</w:t>
      </w:r>
      <w:r w:rsidR="004608CF">
        <w:rPr>
          <w:rFonts w:ascii="Trebuchet MS" w:hAnsi="Trebuchet MS"/>
          <w:sz w:val="20"/>
        </w:rPr>
        <w:t xml:space="preserve"> to automate email notifications sent to insurance brokers. Email notification </w:t>
      </w:r>
      <w:r w:rsidR="002D2D30">
        <w:rPr>
          <w:rFonts w:ascii="Trebuchet MS" w:hAnsi="Trebuchet MS"/>
          <w:sz w:val="20"/>
        </w:rPr>
        <w:t>service is hosted inhouse with authentication hosted in Azure (JWT)</w:t>
      </w:r>
    </w:p>
    <w:p w14:paraId="6B9A6256" w14:textId="77777777" w:rsidR="00FF50C2" w:rsidRDefault="00FF50C2" w:rsidP="000A7E30">
      <w:pPr>
        <w:rPr>
          <w:rFonts w:ascii="Trebuchet MS" w:hAnsi="Trebuchet MS"/>
          <w:b/>
          <w:sz w:val="22"/>
          <w:szCs w:val="22"/>
          <w:u w:val="single"/>
        </w:rPr>
      </w:pPr>
    </w:p>
    <w:p w14:paraId="5DA15F43" w14:textId="2180F742" w:rsidR="000A7E30" w:rsidRPr="00F63243" w:rsidRDefault="000A7E30" w:rsidP="000A7E30">
      <w:pPr>
        <w:rPr>
          <w:rFonts w:ascii="Trebuchet MS" w:hAnsi="Trebuchet MS"/>
          <w:b/>
          <w:sz w:val="22"/>
          <w:szCs w:val="22"/>
          <w:u w:val="single"/>
        </w:rPr>
      </w:pP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My Client Space (MCS) – </w:t>
      </w:r>
      <w:r w:rsidR="00DD6DC9">
        <w:rPr>
          <w:rFonts w:ascii="Trebuchet MS" w:hAnsi="Trebuchet MS"/>
          <w:b/>
          <w:sz w:val="22"/>
          <w:szCs w:val="22"/>
          <w:u w:val="single"/>
        </w:rPr>
        <w:t xml:space="preserve">Insurance </w:t>
      </w:r>
      <w:r w:rsidRPr="00F63243">
        <w:rPr>
          <w:rFonts w:ascii="Trebuchet MS" w:hAnsi="Trebuchet MS"/>
          <w:b/>
          <w:sz w:val="22"/>
          <w:szCs w:val="22"/>
          <w:u w:val="single"/>
        </w:rPr>
        <w:t>Plan Adm</w:t>
      </w:r>
      <w:r w:rsidR="00DD6DC9">
        <w:rPr>
          <w:rFonts w:ascii="Trebuchet MS" w:hAnsi="Trebuchet MS"/>
          <w:b/>
          <w:sz w:val="22"/>
          <w:szCs w:val="22"/>
          <w:u w:val="single"/>
        </w:rPr>
        <w:t>inistrator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 Portal:</w:t>
      </w:r>
    </w:p>
    <w:p w14:paraId="0AEDCFAE" w14:textId="77777777" w:rsidR="00E438ED" w:rsidRPr="00F63243" w:rsidRDefault="49266135" w:rsidP="00E438ED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0783313A" w14:textId="77777777" w:rsidR="00B6438F" w:rsidRPr="00F63243" w:rsidRDefault="00B6438F" w:rsidP="00E438ED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B6438F" w:rsidRPr="00F63243" w:rsidSect="00C56E90">
          <w:footerReference w:type="default" r:id="rId130"/>
          <w:headerReference w:type="first" r:id="rId131"/>
          <w:footerReference w:type="first" r:id="rId132"/>
          <w:type w:val="continuous"/>
          <w:pgSz w:w="12240" w:h="15840"/>
          <w:pgMar w:top="426" w:right="1080" w:bottom="284" w:left="1080" w:header="90" w:footer="720" w:gutter="0"/>
          <w:cols w:space="720"/>
          <w:titlePg/>
          <w:docGrid w:linePitch="360"/>
        </w:sectPr>
      </w:pPr>
    </w:p>
    <w:p w14:paraId="28085011" w14:textId="2B074655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React</w:t>
      </w:r>
      <w:r w:rsidR="00440ABD">
        <w:rPr>
          <w:rFonts w:ascii="Trebuchet MS" w:hAnsi="Trebuchet MS"/>
          <w:sz w:val="20"/>
        </w:rPr>
        <w:t>J</w:t>
      </w:r>
      <w:r w:rsidR="00C8736B">
        <w:rPr>
          <w:rFonts w:ascii="Trebuchet MS" w:hAnsi="Trebuchet MS"/>
          <w:sz w:val="20"/>
        </w:rPr>
        <w:t>S</w:t>
      </w:r>
      <w:r w:rsidR="00245EA1">
        <w:rPr>
          <w:rFonts w:ascii="Trebuchet MS" w:hAnsi="Trebuchet MS"/>
          <w:sz w:val="20"/>
        </w:rPr>
        <w:t>/Redux/Saga/</w:t>
      </w:r>
      <w:r w:rsidR="00615D44">
        <w:rPr>
          <w:rFonts w:ascii="Trebuchet MS" w:hAnsi="Trebuchet MS"/>
          <w:sz w:val="20"/>
        </w:rPr>
        <w:t>Axios</w:t>
      </w:r>
      <w:r w:rsidRPr="00F63243">
        <w:rPr>
          <w:rFonts w:ascii="Trebuchet MS" w:hAnsi="Trebuchet MS"/>
          <w:sz w:val="20"/>
        </w:rPr>
        <w:t xml:space="preserve">, </w:t>
      </w:r>
    </w:p>
    <w:p w14:paraId="7A99C689" w14:textId="77777777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C#; NET 4.6, </w:t>
      </w:r>
    </w:p>
    <w:p w14:paraId="4F16EB5A" w14:textId="4FB6B08D" w:rsidR="00087A92" w:rsidRPr="00F63243" w:rsidRDefault="00F31E0C" w:rsidP="00E438ED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REST </w:t>
      </w:r>
      <w:r w:rsidR="49266135" w:rsidRPr="00F63243">
        <w:rPr>
          <w:rFonts w:ascii="Trebuchet MS" w:hAnsi="Trebuchet MS"/>
          <w:sz w:val="20"/>
        </w:rPr>
        <w:t xml:space="preserve">API, </w:t>
      </w:r>
    </w:p>
    <w:p w14:paraId="37138D82" w14:textId="77777777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067B0319" w14:textId="52E55E2A" w:rsidR="00B6438F" w:rsidRPr="00F63243" w:rsidRDefault="00B6438F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412E23">
        <w:rPr>
          <w:rFonts w:ascii="Trebuchet MS" w:hAnsi="Trebuchet MS"/>
          <w:sz w:val="20"/>
        </w:rPr>
        <w:t>,</w:t>
      </w:r>
      <w:r w:rsidR="49266135" w:rsidRPr="00F63243">
        <w:rPr>
          <w:rFonts w:ascii="Trebuchet MS" w:hAnsi="Trebuchet MS"/>
          <w:sz w:val="20"/>
        </w:rPr>
        <w:t xml:space="preserve"> </w:t>
      </w:r>
    </w:p>
    <w:p w14:paraId="73BA12D3" w14:textId="529A59FC" w:rsidR="007C4783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DB2 </w:t>
      </w:r>
    </w:p>
    <w:p w14:paraId="6E35A1CE" w14:textId="77777777" w:rsidR="00B6438F" w:rsidRPr="00F63243" w:rsidRDefault="00B6438F" w:rsidP="49266135">
      <w:pPr>
        <w:ind w:left="284"/>
        <w:rPr>
          <w:rFonts w:ascii="Trebuchet MS" w:hAnsi="Trebuchet MS"/>
          <w:sz w:val="22"/>
          <w:szCs w:val="22"/>
        </w:rPr>
        <w:sectPr w:rsidR="00B6438F" w:rsidRPr="00F63243" w:rsidSect="00B6438F">
          <w:footerReference w:type="default" r:id="rId133"/>
          <w:headerReference w:type="first" r:id="rId134"/>
          <w:footerReference w:type="first" r:id="rId135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5225BB5B" w14:textId="4F042CC0" w:rsidR="00E438ED" w:rsidRPr="00F63243" w:rsidRDefault="49266135" w:rsidP="49266135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03FAD755" w14:textId="0BB1B629" w:rsidR="007C4783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4596DDAE" w14:textId="77777777" w:rsidR="00E438ED" w:rsidRPr="00F63243" w:rsidRDefault="49266135" w:rsidP="49266135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7BBFF943" w14:textId="77777777" w:rsidR="00B6438F" w:rsidRPr="00F63243" w:rsidRDefault="00B6438F" w:rsidP="00E438ED">
      <w:pPr>
        <w:ind w:left="284" w:firstLine="436"/>
        <w:rPr>
          <w:rFonts w:ascii="Trebuchet MS" w:hAnsi="Trebuchet MS"/>
          <w:sz w:val="22"/>
          <w:szCs w:val="22"/>
        </w:rPr>
        <w:sectPr w:rsidR="00B6438F" w:rsidRPr="00F63243" w:rsidSect="00204D4F">
          <w:footerReference w:type="default" r:id="rId136"/>
          <w:headerReference w:type="first" r:id="rId137"/>
          <w:footerReference w:type="first" r:id="rId138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B47866F" w14:textId="67BB99C3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VS201</w:t>
      </w:r>
      <w:r w:rsidR="00412E23">
        <w:rPr>
          <w:rFonts w:ascii="Trebuchet MS" w:hAnsi="Trebuchet MS"/>
          <w:sz w:val="20"/>
        </w:rPr>
        <w:t>9</w:t>
      </w:r>
      <w:r w:rsidRPr="00F63243">
        <w:rPr>
          <w:rFonts w:ascii="Trebuchet MS" w:hAnsi="Trebuchet MS"/>
          <w:sz w:val="20"/>
        </w:rPr>
        <w:t xml:space="preserve">, </w:t>
      </w:r>
    </w:p>
    <w:p w14:paraId="267E537F" w14:textId="77777777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5480E2F" w14:textId="77777777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6724D59D" w14:textId="70751E3F" w:rsidR="000A7E30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IBM Data Studio</w:t>
      </w:r>
      <w:r w:rsidR="004B779A">
        <w:rPr>
          <w:rFonts w:ascii="Trebuchet MS" w:hAnsi="Trebuchet MS"/>
          <w:sz w:val="20"/>
        </w:rPr>
        <w:t>,</w:t>
      </w:r>
    </w:p>
    <w:p w14:paraId="3B8EDB98" w14:textId="581653B7" w:rsidR="00B6438F" w:rsidRPr="00F63243" w:rsidRDefault="00B6438F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  <w:r w:rsidR="004B779A">
        <w:rPr>
          <w:rFonts w:ascii="Trebuchet MS" w:hAnsi="Trebuchet MS"/>
          <w:sz w:val="20"/>
        </w:rPr>
        <w:t>,</w:t>
      </w:r>
    </w:p>
    <w:p w14:paraId="24A66748" w14:textId="063C6D01" w:rsidR="00B6438F" w:rsidRPr="00F63243" w:rsidRDefault="000B43B1" w:rsidP="00E438ED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Azure</w:t>
      </w:r>
      <w:r w:rsidR="00F27DF3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DevOps</w:t>
      </w:r>
    </w:p>
    <w:p w14:paraId="06139149" w14:textId="77777777" w:rsidR="00B6438F" w:rsidRPr="00F63243" w:rsidRDefault="00B6438F" w:rsidP="000A7E30">
      <w:pPr>
        <w:ind w:left="284"/>
        <w:rPr>
          <w:rFonts w:ascii="Trebuchet MS" w:hAnsi="Trebuchet MS"/>
          <w:sz w:val="22"/>
          <w:szCs w:val="22"/>
        </w:rPr>
        <w:sectPr w:rsidR="00B6438F" w:rsidRPr="00F63243" w:rsidSect="00B6438F">
          <w:footerReference w:type="default" r:id="rId139"/>
          <w:headerReference w:type="first" r:id="rId140"/>
          <w:footerReference w:type="first" r:id="rId141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5A7CEAB7" w14:textId="77777777" w:rsidR="004215B8" w:rsidRPr="00F63243" w:rsidRDefault="004215B8" w:rsidP="000A7E30">
      <w:pPr>
        <w:ind w:left="284"/>
        <w:rPr>
          <w:rFonts w:ascii="Trebuchet MS" w:hAnsi="Trebuchet MS"/>
          <w:b/>
          <w:sz w:val="22"/>
          <w:szCs w:val="22"/>
        </w:rPr>
      </w:pPr>
    </w:p>
    <w:p w14:paraId="2F0AD9B8" w14:textId="77777777" w:rsidR="00D5099A" w:rsidRDefault="000A7E30" w:rsidP="000A7E30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BA3AC9" w:rsidRPr="00145200">
        <w:rPr>
          <w:rFonts w:ascii="Trebuchet MS" w:hAnsi="Trebuchet MS"/>
          <w:sz w:val="20"/>
        </w:rPr>
        <w:t>external facing</w:t>
      </w:r>
      <w:r w:rsidR="00004993" w:rsidRPr="00145200">
        <w:rPr>
          <w:rFonts w:ascii="Trebuchet MS" w:hAnsi="Trebuchet MS"/>
          <w:sz w:val="20"/>
        </w:rPr>
        <w:t xml:space="preserve"> </w:t>
      </w:r>
      <w:r w:rsidR="00897CA2">
        <w:rPr>
          <w:rFonts w:ascii="Trebuchet MS" w:hAnsi="Trebuchet MS"/>
          <w:sz w:val="20"/>
        </w:rPr>
        <w:t>user interface</w:t>
      </w:r>
      <w:r w:rsidR="00BA3AC9" w:rsidRPr="00145200">
        <w:rPr>
          <w:rFonts w:ascii="Trebuchet MS" w:hAnsi="Trebuchet MS"/>
          <w:sz w:val="20"/>
        </w:rPr>
        <w:t>, part of Industrial Alliance web portal.</w:t>
      </w:r>
    </w:p>
    <w:p w14:paraId="7D07368F" w14:textId="3E49C4AC" w:rsidR="000A7E30" w:rsidRPr="00145200" w:rsidRDefault="000A7E30" w:rsidP="000A7E30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Main shareholders: </w:t>
      </w:r>
      <w:r w:rsidR="00BA3AC9" w:rsidRPr="00145200">
        <w:rPr>
          <w:rFonts w:ascii="Trebuchet MS" w:hAnsi="Trebuchet MS"/>
          <w:sz w:val="20"/>
        </w:rPr>
        <w:t>Policy Plan Administrators and Policy Members</w:t>
      </w:r>
      <w:r w:rsidR="00235F23">
        <w:rPr>
          <w:rFonts w:ascii="Trebuchet MS" w:hAnsi="Trebuchet MS"/>
          <w:sz w:val="20"/>
        </w:rPr>
        <w:t>.</w:t>
      </w:r>
    </w:p>
    <w:p w14:paraId="69BB2053" w14:textId="2E9FDF00" w:rsidR="00BA3AC9" w:rsidRDefault="49266135" w:rsidP="49266135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>Web portal to allow Policy Admins to manage their policy</w:t>
      </w:r>
      <w:r w:rsidR="00235F23">
        <w:rPr>
          <w:rFonts w:ascii="Trebuchet MS" w:hAnsi="Trebuchet MS"/>
          <w:sz w:val="20"/>
        </w:rPr>
        <w:t>’s</w:t>
      </w:r>
      <w:r w:rsidRPr="00145200">
        <w:rPr>
          <w:rFonts w:ascii="Trebuchet MS" w:hAnsi="Trebuchet MS"/>
          <w:sz w:val="20"/>
        </w:rPr>
        <w:t xml:space="preserve"> members</w:t>
      </w:r>
      <w:r w:rsidR="00004993" w:rsidRPr="00145200">
        <w:rPr>
          <w:rFonts w:ascii="Trebuchet MS" w:hAnsi="Trebuchet MS"/>
          <w:sz w:val="20"/>
        </w:rPr>
        <w:t xml:space="preserve"> (Create/Retrieve/</w:t>
      </w:r>
      <w:r w:rsidR="00A50B6B" w:rsidRPr="00145200">
        <w:rPr>
          <w:rFonts w:ascii="Trebuchet MS" w:hAnsi="Trebuchet MS"/>
          <w:sz w:val="20"/>
        </w:rPr>
        <w:t>Update/Delete</w:t>
      </w:r>
      <w:r w:rsidR="00235F23">
        <w:rPr>
          <w:rFonts w:ascii="Trebuchet MS" w:hAnsi="Trebuchet MS"/>
          <w:sz w:val="20"/>
        </w:rPr>
        <w:t xml:space="preserve"> policy members</w:t>
      </w:r>
      <w:r w:rsidR="00561D4D" w:rsidRPr="00145200">
        <w:rPr>
          <w:rFonts w:ascii="Trebuchet MS" w:hAnsi="Trebuchet MS"/>
          <w:sz w:val="20"/>
        </w:rPr>
        <w:t>). V</w:t>
      </w:r>
      <w:r w:rsidRPr="00145200">
        <w:rPr>
          <w:rFonts w:ascii="Trebuchet MS" w:hAnsi="Trebuchet MS"/>
          <w:sz w:val="20"/>
        </w:rPr>
        <w:t>iew</w:t>
      </w:r>
      <w:r w:rsidR="00561D4D" w:rsidRPr="00145200">
        <w:rPr>
          <w:rFonts w:ascii="Trebuchet MS" w:hAnsi="Trebuchet MS"/>
          <w:sz w:val="20"/>
        </w:rPr>
        <w:t>ing</w:t>
      </w:r>
      <w:r w:rsidRPr="00145200">
        <w:rPr>
          <w:rFonts w:ascii="Trebuchet MS" w:hAnsi="Trebuchet MS"/>
          <w:sz w:val="20"/>
        </w:rPr>
        <w:t xml:space="preserve"> insurance policy, including viewing monthly bills, generate policy certificates on request, order additional insurance coverage.</w:t>
      </w:r>
    </w:p>
    <w:p w14:paraId="463ACB4E" w14:textId="6759FAFA" w:rsidR="00507B13" w:rsidRDefault="00507B13" w:rsidP="49266135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Application consists of React Application, </w:t>
      </w:r>
      <w:r w:rsidR="005C3CF5">
        <w:rPr>
          <w:rFonts w:ascii="Trebuchet MS" w:hAnsi="Trebuchet MS"/>
          <w:sz w:val="20"/>
        </w:rPr>
        <w:t xml:space="preserve">security API, Gateway API, </w:t>
      </w:r>
      <w:r w:rsidR="00037EC8">
        <w:rPr>
          <w:rFonts w:ascii="Trebuchet MS" w:hAnsi="Trebuchet MS"/>
          <w:sz w:val="20"/>
        </w:rPr>
        <w:t xml:space="preserve">DB2 </w:t>
      </w:r>
      <w:r w:rsidR="00F27DF3">
        <w:rPr>
          <w:rFonts w:ascii="Trebuchet MS" w:hAnsi="Trebuchet MS"/>
          <w:sz w:val="20"/>
        </w:rPr>
        <w:t>Web</w:t>
      </w:r>
      <w:r w:rsidR="00037EC8">
        <w:rPr>
          <w:rFonts w:ascii="Trebuchet MS" w:hAnsi="Trebuchet MS"/>
          <w:sz w:val="20"/>
        </w:rPr>
        <w:t xml:space="preserve">API, SQL </w:t>
      </w:r>
      <w:r w:rsidR="00F27DF3">
        <w:rPr>
          <w:rFonts w:ascii="Trebuchet MS" w:hAnsi="Trebuchet MS"/>
          <w:sz w:val="20"/>
        </w:rPr>
        <w:t>W</w:t>
      </w:r>
      <w:r w:rsidR="00037EC8">
        <w:rPr>
          <w:rFonts w:ascii="Trebuchet MS" w:hAnsi="Trebuchet MS"/>
          <w:sz w:val="20"/>
        </w:rPr>
        <w:t>ebAPI.</w:t>
      </w:r>
    </w:p>
    <w:p w14:paraId="7E8EA94A" w14:textId="42018620" w:rsidR="00DD6DC9" w:rsidRDefault="00DD6DC9" w:rsidP="00DD6DC9">
      <w:pPr>
        <w:rPr>
          <w:rFonts w:ascii="Trebuchet MS" w:hAnsi="Trebuchet MS"/>
          <w:sz w:val="20"/>
        </w:rPr>
      </w:pPr>
    </w:p>
    <w:p w14:paraId="7CE3855D" w14:textId="68BA3272" w:rsidR="00DD6DC9" w:rsidRPr="00F63243" w:rsidRDefault="00DD6DC9" w:rsidP="00DD6DC9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Certificate Generation Interface</w:t>
      </w:r>
    </w:p>
    <w:p w14:paraId="3F803D17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35B48262" w14:textId="77777777" w:rsidR="00DD6DC9" w:rsidRPr="00F63243" w:rsidRDefault="00DD6DC9" w:rsidP="00DD6DC9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DD6DC9" w:rsidRPr="00F63243" w:rsidSect="00204D4F">
          <w:footerReference w:type="default" r:id="rId142"/>
          <w:headerReference w:type="first" r:id="rId143"/>
          <w:footerReference w:type="first" r:id="rId144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8FABA13" w14:textId="63AEA37A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React</w:t>
      </w:r>
      <w:r>
        <w:rPr>
          <w:rFonts w:ascii="Trebuchet MS" w:hAnsi="Trebuchet MS"/>
          <w:sz w:val="20"/>
        </w:rPr>
        <w:t>J</w:t>
      </w:r>
      <w:r w:rsidR="00AC6679">
        <w:rPr>
          <w:rFonts w:ascii="Trebuchet MS" w:hAnsi="Trebuchet MS"/>
          <w:sz w:val="20"/>
        </w:rPr>
        <w:t>S/Redux</w:t>
      </w:r>
      <w:r w:rsidR="00615D44">
        <w:rPr>
          <w:rFonts w:ascii="Trebuchet MS" w:hAnsi="Trebuchet MS"/>
          <w:sz w:val="20"/>
        </w:rPr>
        <w:t>/Saga/Axios</w:t>
      </w:r>
      <w:r w:rsidRPr="00F63243">
        <w:rPr>
          <w:rFonts w:ascii="Trebuchet MS" w:hAnsi="Trebuchet MS"/>
          <w:sz w:val="20"/>
        </w:rPr>
        <w:t xml:space="preserve">, </w:t>
      </w:r>
    </w:p>
    <w:p w14:paraId="75C147E3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C#; NET 4.6, </w:t>
      </w:r>
    </w:p>
    <w:p w14:paraId="12EFB94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REST </w:t>
      </w:r>
      <w:r w:rsidRPr="00F63243">
        <w:rPr>
          <w:rFonts w:ascii="Trebuchet MS" w:hAnsi="Trebuchet MS"/>
          <w:sz w:val="20"/>
        </w:rPr>
        <w:t xml:space="preserve">API, </w:t>
      </w:r>
    </w:p>
    <w:p w14:paraId="11A32B77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3BC72BD4" w14:textId="42A9A605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AC6679">
        <w:rPr>
          <w:rFonts w:ascii="Trebuchet MS" w:hAnsi="Trebuchet MS"/>
          <w:sz w:val="20"/>
        </w:rPr>
        <w:t>,</w:t>
      </w:r>
    </w:p>
    <w:p w14:paraId="62E93550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DB2 </w:t>
      </w:r>
    </w:p>
    <w:p w14:paraId="27AF1AFA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  <w:sectPr w:rsidR="00DD6DC9" w:rsidRPr="00F63243" w:rsidSect="00B6438F">
          <w:footerReference w:type="default" r:id="rId145"/>
          <w:headerReference w:type="first" r:id="rId146"/>
          <w:footerReference w:type="first" r:id="rId147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03AAA54B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4493D1C3" w14:textId="44588420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75E3036C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2107416B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2"/>
          <w:szCs w:val="22"/>
        </w:rPr>
        <w:sectPr w:rsidR="00DD6DC9" w:rsidRPr="00F63243" w:rsidSect="00204D4F">
          <w:footerReference w:type="default" r:id="rId148"/>
          <w:headerReference w:type="first" r:id="rId149"/>
          <w:footerReference w:type="first" r:id="rId150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E657107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VS2017, </w:t>
      </w:r>
    </w:p>
    <w:p w14:paraId="04ADD42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BB01E3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4E838269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IBM Data Studio,</w:t>
      </w:r>
    </w:p>
    <w:p w14:paraId="262EE7F6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</w:p>
    <w:p w14:paraId="70859ED5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VSTS</w:t>
      </w:r>
    </w:p>
    <w:p w14:paraId="512B42BF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  <w:sectPr w:rsidR="00DD6DC9" w:rsidRPr="00F63243" w:rsidSect="00B6438F">
          <w:footerReference w:type="default" r:id="rId151"/>
          <w:headerReference w:type="first" r:id="rId152"/>
          <w:footerReference w:type="first" r:id="rId153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03AC6C7C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</w:p>
    <w:p w14:paraId="3655BE07" w14:textId="77777777" w:rsidR="00412E23" w:rsidRDefault="00DD6DC9" w:rsidP="00DD6DC9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412E23">
        <w:rPr>
          <w:rFonts w:ascii="Trebuchet MS" w:hAnsi="Trebuchet MS"/>
          <w:sz w:val="20"/>
        </w:rPr>
        <w:t>Internal</w:t>
      </w:r>
      <w:r w:rsidRPr="00145200">
        <w:rPr>
          <w:rFonts w:ascii="Trebuchet MS" w:hAnsi="Trebuchet MS"/>
          <w:sz w:val="20"/>
        </w:rPr>
        <w:t xml:space="preserve"> facing </w:t>
      </w:r>
      <w:r w:rsidR="00412E23">
        <w:rPr>
          <w:rFonts w:ascii="Trebuchet MS" w:hAnsi="Trebuchet MS"/>
          <w:sz w:val="20"/>
        </w:rPr>
        <w:t>application</w:t>
      </w:r>
      <w:r w:rsidRPr="00145200">
        <w:rPr>
          <w:rFonts w:ascii="Trebuchet MS" w:hAnsi="Trebuchet MS"/>
          <w:sz w:val="20"/>
        </w:rPr>
        <w:t xml:space="preserve">, part of </w:t>
      </w:r>
      <w:r w:rsidR="00412E23">
        <w:rPr>
          <w:rFonts w:ascii="Trebuchet MS" w:hAnsi="Trebuchet MS"/>
          <w:sz w:val="20"/>
        </w:rPr>
        <w:t>Special Markets intranet portal</w:t>
      </w:r>
      <w:r w:rsidRPr="00145200">
        <w:rPr>
          <w:rFonts w:ascii="Trebuchet MS" w:hAnsi="Trebuchet MS"/>
          <w:sz w:val="20"/>
        </w:rPr>
        <w:t xml:space="preserve">. </w:t>
      </w:r>
    </w:p>
    <w:p w14:paraId="08CA9563" w14:textId="4EB3BDCB" w:rsidR="00DD6DC9" w:rsidRPr="00145200" w:rsidRDefault="00DD6DC9" w:rsidP="00DD6DC9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Main shareholders: </w:t>
      </w:r>
      <w:r w:rsidR="00412E23">
        <w:rPr>
          <w:rFonts w:ascii="Trebuchet MS" w:hAnsi="Trebuchet MS"/>
          <w:sz w:val="20"/>
        </w:rPr>
        <w:t>Support Department</w:t>
      </w:r>
      <w:r w:rsidR="00F65F03">
        <w:rPr>
          <w:rFonts w:ascii="Trebuchet MS" w:hAnsi="Trebuchet MS"/>
          <w:sz w:val="20"/>
        </w:rPr>
        <w:t>.</w:t>
      </w:r>
    </w:p>
    <w:p w14:paraId="4F835869" w14:textId="56DD58A0" w:rsidR="00DD6DC9" w:rsidRDefault="00DD6DC9" w:rsidP="001929B8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Web portal to allow </w:t>
      </w:r>
      <w:r w:rsidR="00F65F03">
        <w:rPr>
          <w:rFonts w:ascii="Trebuchet MS" w:hAnsi="Trebuchet MS"/>
          <w:sz w:val="20"/>
        </w:rPr>
        <w:t xml:space="preserve">verify, print </w:t>
      </w:r>
      <w:r w:rsidR="00AC6679">
        <w:rPr>
          <w:rFonts w:ascii="Trebuchet MS" w:hAnsi="Trebuchet MS"/>
          <w:sz w:val="20"/>
        </w:rPr>
        <w:t>and</w:t>
      </w:r>
      <w:r w:rsidR="00F65F03">
        <w:rPr>
          <w:rFonts w:ascii="Trebuchet MS" w:hAnsi="Trebuchet MS"/>
          <w:sz w:val="20"/>
        </w:rPr>
        <w:t xml:space="preserve"> reprint (on-request) proof of insurance</w:t>
      </w:r>
      <w:r w:rsidRPr="00145200">
        <w:rPr>
          <w:rFonts w:ascii="Trebuchet MS" w:hAnsi="Trebuchet MS"/>
          <w:sz w:val="20"/>
        </w:rPr>
        <w:t>.</w:t>
      </w:r>
    </w:p>
    <w:p w14:paraId="37D6EFAD" w14:textId="11511BAA" w:rsidR="001929B8" w:rsidRDefault="001929B8" w:rsidP="001929B8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Application consists of React Application (UI), security API, Gateway API, </w:t>
      </w:r>
      <w:r w:rsidR="008D76FD">
        <w:rPr>
          <w:rFonts w:ascii="Trebuchet MS" w:hAnsi="Trebuchet MS"/>
          <w:sz w:val="20"/>
        </w:rPr>
        <w:t>WebAPI</w:t>
      </w:r>
      <w:r w:rsidR="00D25A6B">
        <w:rPr>
          <w:rFonts w:ascii="Trebuchet MS" w:hAnsi="Trebuchet MS"/>
          <w:sz w:val="20"/>
        </w:rPr>
        <w:t xml:space="preserve"> </w:t>
      </w:r>
      <w:r w:rsidR="004D06E3">
        <w:rPr>
          <w:rFonts w:ascii="Trebuchet MS" w:hAnsi="Trebuchet MS"/>
          <w:sz w:val="20"/>
        </w:rPr>
        <w:t>for data access</w:t>
      </w:r>
      <w:r>
        <w:rPr>
          <w:rFonts w:ascii="Trebuchet MS" w:hAnsi="Trebuchet MS"/>
          <w:sz w:val="20"/>
        </w:rPr>
        <w:t>.</w:t>
      </w:r>
    </w:p>
    <w:p w14:paraId="764F58D1" w14:textId="24247BA2" w:rsidR="000A7E30" w:rsidRPr="00F63243" w:rsidRDefault="000A7E30" w:rsidP="49266135">
      <w:pPr>
        <w:rPr>
          <w:rFonts w:ascii="Trebuchet MS" w:hAnsi="Trebuchet MS"/>
          <w:sz w:val="22"/>
          <w:szCs w:val="22"/>
        </w:rPr>
      </w:pPr>
    </w:p>
    <w:p w14:paraId="4BCEA21F" w14:textId="51F95555" w:rsidR="00897CA2" w:rsidRDefault="00897CA2">
      <w:pPr>
        <w:rPr>
          <w:rFonts w:ascii="Trebuchet MS" w:hAnsi="Trebuchet MS"/>
          <w:b/>
          <w:bCs/>
          <w:sz w:val="22"/>
          <w:szCs w:val="22"/>
          <w:u w:val="single"/>
        </w:rPr>
      </w:pPr>
    </w:p>
    <w:p w14:paraId="3E946995" w14:textId="467383F1" w:rsidR="00CC1283" w:rsidRPr="0063481F" w:rsidRDefault="00CC1283" w:rsidP="00396FBA">
      <w:pPr>
        <w:rPr>
          <w:sz w:val="22"/>
          <w:szCs w:val="22"/>
        </w:rPr>
      </w:pPr>
    </w:p>
    <w:sectPr w:rsidR="00CC1283" w:rsidRPr="0063481F" w:rsidSect="00204D4F">
      <w:footerReference w:type="default" r:id="rId154"/>
      <w:headerReference w:type="first" r:id="rId155"/>
      <w:footerReference w:type="first" r:id="rId156"/>
      <w:type w:val="continuous"/>
      <w:pgSz w:w="12240" w:h="15840"/>
      <w:pgMar w:top="426" w:right="1080" w:bottom="540" w:left="108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9470E" w14:textId="77777777" w:rsidR="00244643" w:rsidRDefault="00244643">
      <w:r>
        <w:separator/>
      </w:r>
    </w:p>
  </w:endnote>
  <w:endnote w:type="continuationSeparator" w:id="0">
    <w:p w14:paraId="4DD0AEE1" w14:textId="77777777" w:rsidR="00244643" w:rsidRDefault="00244643">
      <w:r>
        <w:continuationSeparator/>
      </w:r>
    </w:p>
  </w:endnote>
  <w:endnote w:type="continuationNotice" w:id="1">
    <w:p w14:paraId="5F978DCC" w14:textId="77777777" w:rsidR="00244643" w:rsidRDefault="00244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1C60BBEE" w14:textId="77777777" w:rsidTr="007E178E">
      <w:trPr>
        <w:trHeight w:val="300"/>
      </w:trPr>
      <w:tc>
        <w:tcPr>
          <w:tcW w:w="3360" w:type="dxa"/>
        </w:tcPr>
        <w:p w14:paraId="54FB8849" w14:textId="7E2F286D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4D80323" w14:textId="2763529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3DEEA99" w14:textId="37F58BB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FE7D9E3" w14:textId="67DFBF43" w:rsidR="007E178E" w:rsidRDefault="007E178E" w:rsidP="007E178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1D7845" w14:paraId="07580840" w14:textId="77777777" w:rsidTr="007E178E">
      <w:trPr>
        <w:trHeight w:val="300"/>
      </w:trPr>
      <w:tc>
        <w:tcPr>
          <w:tcW w:w="3360" w:type="dxa"/>
        </w:tcPr>
        <w:p w14:paraId="550FDA23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3360" w:type="dxa"/>
        </w:tcPr>
        <w:p w14:paraId="5C305857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3360" w:type="dxa"/>
        </w:tcPr>
        <w:p w14:paraId="45B9E376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574145AE" w14:textId="77777777" w:rsidR="001D7845" w:rsidRDefault="001D7845" w:rsidP="007E178E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2E0A2CC8" w14:textId="77777777" w:rsidTr="007E178E">
      <w:trPr>
        <w:trHeight w:val="300"/>
      </w:trPr>
      <w:tc>
        <w:tcPr>
          <w:tcW w:w="3360" w:type="dxa"/>
        </w:tcPr>
        <w:p w14:paraId="49966301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2960F5C8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07C1BA06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5764BBC3" w14:textId="77777777" w:rsidR="00AE022C" w:rsidRDefault="00AE022C" w:rsidP="007E178E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4D663F63" w14:textId="77777777" w:rsidTr="007E178E">
      <w:trPr>
        <w:trHeight w:val="300"/>
      </w:trPr>
      <w:tc>
        <w:tcPr>
          <w:tcW w:w="3360" w:type="dxa"/>
        </w:tcPr>
        <w:p w14:paraId="531A60D6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3601E1D6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01419E65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669AA9BB" w14:textId="77777777" w:rsidR="00AE022C" w:rsidRDefault="00AE022C" w:rsidP="007E178E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022C" w14:paraId="74A5D68A" w14:textId="77777777" w:rsidTr="007E178E">
      <w:trPr>
        <w:trHeight w:val="300"/>
      </w:trPr>
      <w:tc>
        <w:tcPr>
          <w:tcW w:w="1560" w:type="dxa"/>
        </w:tcPr>
        <w:p w14:paraId="6328455F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1560" w:type="dxa"/>
        </w:tcPr>
        <w:p w14:paraId="1AFA30F2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1560" w:type="dxa"/>
        </w:tcPr>
        <w:p w14:paraId="0B3468D1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19246A51" w14:textId="77777777" w:rsidR="00AE022C" w:rsidRDefault="00AE022C" w:rsidP="007E178E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022C" w14:paraId="5B740A15" w14:textId="77777777" w:rsidTr="007E178E">
      <w:trPr>
        <w:trHeight w:val="300"/>
      </w:trPr>
      <w:tc>
        <w:tcPr>
          <w:tcW w:w="1560" w:type="dxa"/>
        </w:tcPr>
        <w:p w14:paraId="7B7539F7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1560" w:type="dxa"/>
        </w:tcPr>
        <w:p w14:paraId="5B3DB9D5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1560" w:type="dxa"/>
        </w:tcPr>
        <w:p w14:paraId="6A0EF904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0DB3BC98" w14:textId="77777777" w:rsidR="00AE022C" w:rsidRDefault="00AE022C" w:rsidP="007E178E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0F6CECF9" w14:textId="77777777" w:rsidTr="007E178E">
      <w:trPr>
        <w:trHeight w:val="300"/>
      </w:trPr>
      <w:tc>
        <w:tcPr>
          <w:tcW w:w="3360" w:type="dxa"/>
        </w:tcPr>
        <w:p w14:paraId="762DA882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50A68C58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2062F565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60CBD8A8" w14:textId="77777777" w:rsidR="00AE022C" w:rsidRDefault="00AE022C" w:rsidP="007E178E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4A9150FF" w14:textId="77777777" w:rsidTr="007E178E">
      <w:trPr>
        <w:trHeight w:val="300"/>
      </w:trPr>
      <w:tc>
        <w:tcPr>
          <w:tcW w:w="3360" w:type="dxa"/>
        </w:tcPr>
        <w:p w14:paraId="4AF75B2A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0E714901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2B0A70AC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43DD30A9" w14:textId="77777777" w:rsidR="00AE022C" w:rsidRDefault="00AE022C" w:rsidP="007E178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459F015E" w14:textId="77777777" w:rsidTr="007E178E">
      <w:trPr>
        <w:trHeight w:val="300"/>
      </w:trPr>
      <w:tc>
        <w:tcPr>
          <w:tcW w:w="3360" w:type="dxa"/>
        </w:tcPr>
        <w:p w14:paraId="0582EFCC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0B361AD6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35B04049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00044C9E" w14:textId="77777777" w:rsidR="008A307F" w:rsidRDefault="008A307F" w:rsidP="007E178E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28CDE516" w14:textId="77777777" w:rsidTr="007E178E">
      <w:trPr>
        <w:trHeight w:val="300"/>
      </w:trPr>
      <w:tc>
        <w:tcPr>
          <w:tcW w:w="3360" w:type="dxa"/>
        </w:tcPr>
        <w:p w14:paraId="540BD471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64E1D9C7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476C8241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7DDA3EED" w14:textId="77777777" w:rsidR="008A307F" w:rsidRDefault="008A307F" w:rsidP="007E178E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8A307F" w14:paraId="1DE7B53F" w14:textId="77777777" w:rsidTr="007E178E">
      <w:trPr>
        <w:trHeight w:val="300"/>
      </w:trPr>
      <w:tc>
        <w:tcPr>
          <w:tcW w:w="1560" w:type="dxa"/>
        </w:tcPr>
        <w:p w14:paraId="608B0810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1560" w:type="dxa"/>
        </w:tcPr>
        <w:p w14:paraId="50C144F3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1560" w:type="dxa"/>
        </w:tcPr>
        <w:p w14:paraId="217EF0C7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5D20F924" w14:textId="77777777" w:rsidR="008A307F" w:rsidRDefault="008A307F" w:rsidP="007E1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DEDD4AA" w14:textId="77777777" w:rsidTr="007E178E">
      <w:trPr>
        <w:trHeight w:val="300"/>
      </w:trPr>
      <w:tc>
        <w:tcPr>
          <w:tcW w:w="3360" w:type="dxa"/>
        </w:tcPr>
        <w:p w14:paraId="6F1C7404" w14:textId="417BD0E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25D66ED" w14:textId="0CEB8C78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73947D1" w14:textId="5E34887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90ADBA5" w14:textId="68310CC8" w:rsidR="007E178E" w:rsidRDefault="007E178E" w:rsidP="007E178E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8A307F" w14:paraId="2513EC8E" w14:textId="77777777" w:rsidTr="007E178E">
      <w:trPr>
        <w:trHeight w:val="300"/>
      </w:trPr>
      <w:tc>
        <w:tcPr>
          <w:tcW w:w="1560" w:type="dxa"/>
        </w:tcPr>
        <w:p w14:paraId="6163768A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1560" w:type="dxa"/>
        </w:tcPr>
        <w:p w14:paraId="3FC76898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1560" w:type="dxa"/>
        </w:tcPr>
        <w:p w14:paraId="60046E9A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0866B890" w14:textId="77777777" w:rsidR="008A307F" w:rsidRDefault="008A307F" w:rsidP="007E178E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37C068F2" w14:textId="77777777" w:rsidTr="007E178E">
      <w:trPr>
        <w:trHeight w:val="300"/>
      </w:trPr>
      <w:tc>
        <w:tcPr>
          <w:tcW w:w="3360" w:type="dxa"/>
        </w:tcPr>
        <w:p w14:paraId="46115E40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235992F8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3E680624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6B86EBE5" w14:textId="77777777" w:rsidR="008A307F" w:rsidRDefault="008A307F" w:rsidP="007E178E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3A34B429" w14:textId="77777777" w:rsidTr="007E178E">
      <w:trPr>
        <w:trHeight w:val="300"/>
      </w:trPr>
      <w:tc>
        <w:tcPr>
          <w:tcW w:w="3360" w:type="dxa"/>
        </w:tcPr>
        <w:p w14:paraId="6EA1DEAF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52E8E2FF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4B59418E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12F05EFD" w14:textId="77777777" w:rsidR="008A307F" w:rsidRDefault="008A307F" w:rsidP="007E178E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14D5FED" w14:textId="77777777" w:rsidTr="007E178E">
      <w:trPr>
        <w:trHeight w:val="300"/>
      </w:trPr>
      <w:tc>
        <w:tcPr>
          <w:tcW w:w="3360" w:type="dxa"/>
        </w:tcPr>
        <w:p w14:paraId="427FEFC7" w14:textId="2499A1D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FEBFAEE" w14:textId="16B76B8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22CA5E5" w14:textId="3F9FD7B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1586EF9" w14:textId="52755423" w:rsidR="007E178E" w:rsidRDefault="007E178E" w:rsidP="007E178E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FD62A46" w14:textId="77777777" w:rsidTr="007E178E">
      <w:trPr>
        <w:trHeight w:val="300"/>
      </w:trPr>
      <w:tc>
        <w:tcPr>
          <w:tcW w:w="3360" w:type="dxa"/>
        </w:tcPr>
        <w:p w14:paraId="334F54D7" w14:textId="6E139765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6359E79" w14:textId="6DF1567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D36948A" w14:textId="2CF13A0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29D31D4" w14:textId="6DCAED51" w:rsidR="007E178E" w:rsidRDefault="007E178E" w:rsidP="007E178E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524BAD6" w14:textId="77777777" w:rsidTr="007E178E">
      <w:trPr>
        <w:trHeight w:val="300"/>
      </w:trPr>
      <w:tc>
        <w:tcPr>
          <w:tcW w:w="1560" w:type="dxa"/>
        </w:tcPr>
        <w:p w14:paraId="149AC225" w14:textId="6E298D77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346D631" w14:textId="4EECAF71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12C5DA3" w14:textId="2948DA6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5B4235E" w14:textId="37224F61" w:rsidR="007E178E" w:rsidRDefault="007E178E" w:rsidP="007E178E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703DB4F" w14:textId="77777777" w:rsidTr="007E178E">
      <w:trPr>
        <w:trHeight w:val="300"/>
      </w:trPr>
      <w:tc>
        <w:tcPr>
          <w:tcW w:w="1560" w:type="dxa"/>
        </w:tcPr>
        <w:p w14:paraId="4FD5AA40" w14:textId="1E480E0E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42668A2" w14:textId="286246C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DE6C7FB" w14:textId="0751C9A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EE24C65" w14:textId="6B5A75BD" w:rsidR="007E178E" w:rsidRDefault="007E178E" w:rsidP="007E178E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52D1686" w14:textId="77777777" w:rsidTr="007E178E">
      <w:trPr>
        <w:trHeight w:val="300"/>
      </w:trPr>
      <w:tc>
        <w:tcPr>
          <w:tcW w:w="3360" w:type="dxa"/>
        </w:tcPr>
        <w:p w14:paraId="58A8F2E1" w14:textId="0A67885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C520FF6" w14:textId="0DD867F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DA5F588" w14:textId="377E11F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387B806" w14:textId="71D9D088" w:rsidR="007E178E" w:rsidRDefault="007E178E" w:rsidP="007E178E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99B0519" w14:textId="77777777" w:rsidTr="007E178E">
      <w:trPr>
        <w:trHeight w:val="300"/>
      </w:trPr>
      <w:tc>
        <w:tcPr>
          <w:tcW w:w="3360" w:type="dxa"/>
        </w:tcPr>
        <w:p w14:paraId="70C937BD" w14:textId="7D99C39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A7055A1" w14:textId="094E3049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BB14608" w14:textId="66119AD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D662D9F" w14:textId="14DDE67B" w:rsidR="007E178E" w:rsidRDefault="007E178E" w:rsidP="007E178E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1DD0C275" w14:textId="77777777" w:rsidTr="007E178E">
      <w:trPr>
        <w:trHeight w:val="300"/>
      </w:trPr>
      <w:tc>
        <w:tcPr>
          <w:tcW w:w="3360" w:type="dxa"/>
        </w:tcPr>
        <w:p w14:paraId="55DC43F7" w14:textId="1B4768A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BC211AB" w14:textId="67BC275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4C6B34E" w14:textId="2BA5DFD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A13ED72" w14:textId="6D403F00" w:rsidR="007E178E" w:rsidRDefault="007E178E" w:rsidP="007E17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007E178E" w14:paraId="6FD71022" w14:textId="77777777" w:rsidTr="007E178E">
      <w:trPr>
        <w:trHeight w:val="300"/>
      </w:trPr>
      <w:tc>
        <w:tcPr>
          <w:tcW w:w="960" w:type="dxa"/>
        </w:tcPr>
        <w:p w14:paraId="63F07536" w14:textId="413A109A" w:rsidR="007E178E" w:rsidRDefault="007E178E" w:rsidP="007E178E">
          <w:pPr>
            <w:pStyle w:val="Header"/>
            <w:ind w:left="-115"/>
          </w:pPr>
        </w:p>
      </w:tc>
      <w:tc>
        <w:tcPr>
          <w:tcW w:w="960" w:type="dxa"/>
        </w:tcPr>
        <w:p w14:paraId="1F7C593E" w14:textId="739F005B" w:rsidR="007E178E" w:rsidRDefault="007E178E" w:rsidP="007E178E">
          <w:pPr>
            <w:pStyle w:val="Header"/>
            <w:jc w:val="center"/>
          </w:pPr>
        </w:p>
      </w:tc>
      <w:tc>
        <w:tcPr>
          <w:tcW w:w="960" w:type="dxa"/>
        </w:tcPr>
        <w:p w14:paraId="70CF0F2F" w14:textId="2BACAA9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729FD50" w14:textId="2C20335F" w:rsidR="007E178E" w:rsidRDefault="007E178E" w:rsidP="007E178E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5E182CE" w14:textId="77777777" w:rsidTr="007E178E">
      <w:trPr>
        <w:trHeight w:val="300"/>
      </w:trPr>
      <w:tc>
        <w:tcPr>
          <w:tcW w:w="3360" w:type="dxa"/>
        </w:tcPr>
        <w:p w14:paraId="752D2D29" w14:textId="2DBFDCDB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94E2D00" w14:textId="2CF95BFD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F2BBA8A" w14:textId="2C17658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D8AD08D" w14:textId="57757A7C" w:rsidR="007E178E" w:rsidRDefault="007E178E" w:rsidP="007E178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2F5C1A2D" w14:textId="77777777" w:rsidTr="007E178E">
      <w:trPr>
        <w:trHeight w:val="300"/>
      </w:trPr>
      <w:tc>
        <w:tcPr>
          <w:tcW w:w="1560" w:type="dxa"/>
        </w:tcPr>
        <w:p w14:paraId="6E2D4C7A" w14:textId="5996C732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1367452A" w14:textId="22CE4AE0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7DD15DF" w14:textId="568EF13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394609D" w14:textId="1FF8690E" w:rsidR="007E178E" w:rsidRDefault="007E178E" w:rsidP="007E178E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3DD5A36" w14:textId="77777777" w:rsidTr="007E178E">
      <w:trPr>
        <w:trHeight w:val="300"/>
      </w:trPr>
      <w:tc>
        <w:tcPr>
          <w:tcW w:w="1560" w:type="dxa"/>
        </w:tcPr>
        <w:p w14:paraId="0A0EE319" w14:textId="3F97866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36E20D34" w14:textId="0111664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3BB280B" w14:textId="7F4439F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CDCF52F" w14:textId="42BB9D55" w:rsidR="007E178E" w:rsidRDefault="007E178E" w:rsidP="007E178E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6A5DEAC" w14:textId="77777777" w:rsidTr="007E178E">
      <w:trPr>
        <w:trHeight w:val="300"/>
      </w:trPr>
      <w:tc>
        <w:tcPr>
          <w:tcW w:w="3360" w:type="dxa"/>
        </w:tcPr>
        <w:p w14:paraId="0E15D20A" w14:textId="3F1BB82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F659F5F" w14:textId="17E77F10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6D9A2735" w14:textId="370A057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70C9F9F" w14:textId="73B81417" w:rsidR="007E178E" w:rsidRDefault="007E178E" w:rsidP="007E178E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D1F5CE6" w14:textId="77777777" w:rsidTr="007E178E">
      <w:trPr>
        <w:trHeight w:val="300"/>
      </w:trPr>
      <w:tc>
        <w:tcPr>
          <w:tcW w:w="3360" w:type="dxa"/>
        </w:tcPr>
        <w:p w14:paraId="7BAD19E9" w14:textId="7BE0EDFA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D359831" w14:textId="11F15CE6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44E247A" w14:textId="3F629F2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1A5D936" w14:textId="6D0BBC93" w:rsidR="007E178E" w:rsidRDefault="007E178E" w:rsidP="007E178E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70AE367" w14:textId="77777777" w:rsidTr="007E178E">
      <w:trPr>
        <w:trHeight w:val="300"/>
      </w:trPr>
      <w:tc>
        <w:tcPr>
          <w:tcW w:w="1560" w:type="dxa"/>
        </w:tcPr>
        <w:p w14:paraId="0417B0B6" w14:textId="5EF9EA1C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EC61B4C" w14:textId="7188E015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EEC7F91" w14:textId="7F10C48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39E789F" w14:textId="13782547" w:rsidR="007E178E" w:rsidRDefault="007E178E" w:rsidP="007E178E">
    <w:pPr>
      <w:pStyle w:val="Foo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74A425A" w14:textId="77777777" w:rsidTr="007E178E">
      <w:trPr>
        <w:trHeight w:val="300"/>
      </w:trPr>
      <w:tc>
        <w:tcPr>
          <w:tcW w:w="1560" w:type="dxa"/>
        </w:tcPr>
        <w:p w14:paraId="1CF7AA62" w14:textId="22E670D3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AA87997" w14:textId="40411752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21D9E1B" w14:textId="7F39AD6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F638667" w14:textId="1F7524A8" w:rsidR="007E178E" w:rsidRDefault="007E178E" w:rsidP="007E178E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766C4F2" w14:textId="77777777" w:rsidTr="007E178E">
      <w:trPr>
        <w:trHeight w:val="300"/>
      </w:trPr>
      <w:tc>
        <w:tcPr>
          <w:tcW w:w="3360" w:type="dxa"/>
        </w:tcPr>
        <w:p w14:paraId="6068280F" w14:textId="135A2289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7722694" w14:textId="20BF5BF4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1F69657" w14:textId="501611B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48D48D8" w14:textId="103D8CC4" w:rsidR="007E178E" w:rsidRDefault="007E178E" w:rsidP="007E178E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F918FD1" w14:textId="77777777" w:rsidTr="007E178E">
      <w:trPr>
        <w:trHeight w:val="300"/>
      </w:trPr>
      <w:tc>
        <w:tcPr>
          <w:tcW w:w="3360" w:type="dxa"/>
        </w:tcPr>
        <w:p w14:paraId="0B7A301F" w14:textId="0EC37F95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0F0C6E0" w14:textId="179F4FD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32E06DF" w14:textId="5D5A3E4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3B71FF9" w14:textId="2F74221D" w:rsidR="007E178E" w:rsidRDefault="007E178E" w:rsidP="007E178E">
    <w:pPr>
      <w:pStyle w:val="Footer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2F47903" w14:textId="77777777" w:rsidTr="007E178E">
      <w:trPr>
        <w:trHeight w:val="300"/>
      </w:trPr>
      <w:tc>
        <w:tcPr>
          <w:tcW w:w="1560" w:type="dxa"/>
        </w:tcPr>
        <w:p w14:paraId="34C98C36" w14:textId="30020E6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80FA19D" w14:textId="551CB556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3832291" w14:textId="2781457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5327C3B" w14:textId="3DB0150F" w:rsidR="007E178E" w:rsidRDefault="007E178E" w:rsidP="007E178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007E178E" w14:paraId="30430EE9" w14:textId="77777777" w:rsidTr="007E178E">
      <w:trPr>
        <w:trHeight w:val="300"/>
      </w:trPr>
      <w:tc>
        <w:tcPr>
          <w:tcW w:w="960" w:type="dxa"/>
        </w:tcPr>
        <w:p w14:paraId="411A300C" w14:textId="6AE4A837" w:rsidR="007E178E" w:rsidRDefault="007E178E" w:rsidP="007E178E">
          <w:pPr>
            <w:pStyle w:val="Header"/>
            <w:ind w:left="-115"/>
          </w:pPr>
        </w:p>
      </w:tc>
      <w:tc>
        <w:tcPr>
          <w:tcW w:w="960" w:type="dxa"/>
        </w:tcPr>
        <w:p w14:paraId="7304C0B3" w14:textId="14CE0F50" w:rsidR="007E178E" w:rsidRDefault="007E178E" w:rsidP="007E178E">
          <w:pPr>
            <w:pStyle w:val="Header"/>
            <w:jc w:val="center"/>
          </w:pPr>
        </w:p>
      </w:tc>
      <w:tc>
        <w:tcPr>
          <w:tcW w:w="960" w:type="dxa"/>
        </w:tcPr>
        <w:p w14:paraId="2D9100CB" w14:textId="579B624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DE54FB8" w14:textId="5767A1B6" w:rsidR="007E178E" w:rsidRDefault="007E178E" w:rsidP="007E178E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2F53BF2" w14:textId="77777777" w:rsidTr="007E178E">
      <w:trPr>
        <w:trHeight w:val="300"/>
      </w:trPr>
      <w:tc>
        <w:tcPr>
          <w:tcW w:w="1560" w:type="dxa"/>
        </w:tcPr>
        <w:p w14:paraId="622260C2" w14:textId="53BF8A87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B616722" w14:textId="57427A28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3F9109DF" w14:textId="2481833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5F3831C" w14:textId="7638F495" w:rsidR="007E178E" w:rsidRDefault="007E178E" w:rsidP="007E178E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131F40DA" w14:textId="77777777" w:rsidTr="007E178E">
      <w:trPr>
        <w:trHeight w:val="300"/>
      </w:trPr>
      <w:tc>
        <w:tcPr>
          <w:tcW w:w="3360" w:type="dxa"/>
        </w:tcPr>
        <w:p w14:paraId="20239876" w14:textId="580D82D6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05FCB85" w14:textId="7670B3DA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B36F66E" w14:textId="449D3A0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2066D54" w14:textId="75FAA131" w:rsidR="007E178E" w:rsidRDefault="007E178E" w:rsidP="007E178E">
    <w:pPr>
      <w:pStyle w:val="Footer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89F22E7" w14:textId="77777777" w:rsidTr="007E178E">
      <w:trPr>
        <w:trHeight w:val="300"/>
      </w:trPr>
      <w:tc>
        <w:tcPr>
          <w:tcW w:w="3360" w:type="dxa"/>
        </w:tcPr>
        <w:p w14:paraId="4069E0D2" w14:textId="41A8825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063DB20" w14:textId="58A8C41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5BA2D12" w14:textId="4F49323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C53D488" w14:textId="655150D4" w:rsidR="007E178E" w:rsidRDefault="007E178E" w:rsidP="007E178E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646FD9CC" w14:textId="77777777" w:rsidTr="007E178E">
      <w:trPr>
        <w:trHeight w:val="300"/>
      </w:trPr>
      <w:tc>
        <w:tcPr>
          <w:tcW w:w="1560" w:type="dxa"/>
        </w:tcPr>
        <w:p w14:paraId="38CDCF77" w14:textId="46924734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96FEC17" w14:textId="0B6A798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313965B1" w14:textId="239179E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1C30468" w14:textId="3F6CE75F" w:rsidR="007E178E" w:rsidRDefault="007E178E" w:rsidP="007E178E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E2C6438" w14:textId="77777777" w:rsidTr="007E178E">
      <w:trPr>
        <w:trHeight w:val="300"/>
      </w:trPr>
      <w:tc>
        <w:tcPr>
          <w:tcW w:w="1560" w:type="dxa"/>
        </w:tcPr>
        <w:p w14:paraId="439298C7" w14:textId="648A0732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701D604" w14:textId="57010B6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A524D65" w14:textId="25D3988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BDAA405" w14:textId="6302F488" w:rsidR="007E178E" w:rsidRDefault="007E178E" w:rsidP="007E178E">
    <w:pPr>
      <w:pStyle w:val="Footer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AB168FA" w14:textId="77777777" w:rsidTr="007E178E">
      <w:trPr>
        <w:trHeight w:val="300"/>
      </w:trPr>
      <w:tc>
        <w:tcPr>
          <w:tcW w:w="3360" w:type="dxa"/>
        </w:tcPr>
        <w:p w14:paraId="30E15D5D" w14:textId="25607ED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1891DB5" w14:textId="3D168384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4B8A5A1" w14:textId="349D54B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0A7D2BD" w14:textId="6BBE9103" w:rsidR="007E178E" w:rsidRDefault="007E178E" w:rsidP="007E178E">
    <w:pPr>
      <w:pStyle w:val="Foo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0639706" w14:textId="77777777" w:rsidTr="007E178E">
      <w:trPr>
        <w:trHeight w:val="300"/>
      </w:trPr>
      <w:tc>
        <w:tcPr>
          <w:tcW w:w="3360" w:type="dxa"/>
        </w:tcPr>
        <w:p w14:paraId="173FFE3B" w14:textId="478054E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97336AE" w14:textId="1E3D571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14CE911" w14:textId="40A453A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310E996" w14:textId="3CA3946E" w:rsidR="007E178E" w:rsidRDefault="007E178E" w:rsidP="007E178E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0E99A39" w14:textId="77777777" w:rsidTr="007E178E">
      <w:trPr>
        <w:trHeight w:val="300"/>
      </w:trPr>
      <w:tc>
        <w:tcPr>
          <w:tcW w:w="1560" w:type="dxa"/>
        </w:tcPr>
        <w:p w14:paraId="21AB3803" w14:textId="3D2AA319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D968765" w14:textId="0CDE1307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8A9D5AE" w14:textId="51B1BDD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81C6E05" w14:textId="77915C49" w:rsidR="007E178E" w:rsidRDefault="007E178E" w:rsidP="007E178E">
    <w:pPr>
      <w:pStyle w:val="Footer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368BF55" w14:textId="77777777" w:rsidTr="007E178E">
      <w:trPr>
        <w:trHeight w:val="300"/>
      </w:trPr>
      <w:tc>
        <w:tcPr>
          <w:tcW w:w="1560" w:type="dxa"/>
        </w:tcPr>
        <w:p w14:paraId="59CFCEF9" w14:textId="3997E6C6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BEEA41E" w14:textId="537769CC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FBBB700" w14:textId="0651FE5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FFA85DC" w14:textId="30F031B1" w:rsidR="007E178E" w:rsidRDefault="007E178E" w:rsidP="007E178E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B9591DF" w14:textId="77777777" w:rsidTr="007E178E">
      <w:trPr>
        <w:trHeight w:val="300"/>
      </w:trPr>
      <w:tc>
        <w:tcPr>
          <w:tcW w:w="3360" w:type="dxa"/>
        </w:tcPr>
        <w:p w14:paraId="5006A71F" w14:textId="7FB583E8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370DBF3" w14:textId="200EDF4E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674F6D1" w14:textId="0A1D418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97B0511" w14:textId="4A3F4592" w:rsidR="007E178E" w:rsidRDefault="007E178E" w:rsidP="007E178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1D7845" w14:paraId="27DFA710" w14:textId="77777777" w:rsidTr="007E178E">
      <w:trPr>
        <w:trHeight w:val="300"/>
      </w:trPr>
      <w:tc>
        <w:tcPr>
          <w:tcW w:w="3360" w:type="dxa"/>
        </w:tcPr>
        <w:p w14:paraId="24EE7561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3360" w:type="dxa"/>
        </w:tcPr>
        <w:p w14:paraId="6B19CB20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3360" w:type="dxa"/>
        </w:tcPr>
        <w:p w14:paraId="57927000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4A18DC57" w14:textId="77777777" w:rsidR="001D7845" w:rsidRDefault="001D7845" w:rsidP="007E178E">
    <w:pPr>
      <w:pStyle w:val="Footer"/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F6D8C4A" w14:textId="77777777" w:rsidTr="007E178E">
      <w:trPr>
        <w:trHeight w:val="300"/>
      </w:trPr>
      <w:tc>
        <w:tcPr>
          <w:tcW w:w="3360" w:type="dxa"/>
        </w:tcPr>
        <w:p w14:paraId="37C3F5E7" w14:textId="5D289F4B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70051E7" w14:textId="42C0B7DA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142BC20" w14:textId="2909C7A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103BA9D" w14:textId="4883CB5F" w:rsidR="007E178E" w:rsidRDefault="007E178E" w:rsidP="007E178E">
    <w:pPr>
      <w:pStyle w:val="Footer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277114B5" w14:textId="77777777" w:rsidTr="007E178E">
      <w:trPr>
        <w:trHeight w:val="300"/>
      </w:trPr>
      <w:tc>
        <w:tcPr>
          <w:tcW w:w="1560" w:type="dxa"/>
        </w:tcPr>
        <w:p w14:paraId="63E713E2" w14:textId="7C79A971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BD65D5B" w14:textId="6AA78676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FE5C4B2" w14:textId="711FC38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972E33F" w14:textId="1F9D71E4" w:rsidR="007E178E" w:rsidRDefault="007E178E" w:rsidP="007E178E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0694DD7" w14:textId="77777777" w:rsidTr="007E178E">
      <w:trPr>
        <w:trHeight w:val="300"/>
      </w:trPr>
      <w:tc>
        <w:tcPr>
          <w:tcW w:w="1560" w:type="dxa"/>
        </w:tcPr>
        <w:p w14:paraId="75D40BB6" w14:textId="6C0E5CB3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9D038F6" w14:textId="10A4B50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88CAE9C" w14:textId="32B806D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BBD496F" w14:textId="510864AA" w:rsidR="007E178E" w:rsidRDefault="007E178E" w:rsidP="007E178E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565987A" w14:textId="77777777" w:rsidTr="007E178E">
      <w:trPr>
        <w:trHeight w:val="300"/>
      </w:trPr>
      <w:tc>
        <w:tcPr>
          <w:tcW w:w="3360" w:type="dxa"/>
        </w:tcPr>
        <w:p w14:paraId="3846C1A8" w14:textId="51E08319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A64A4DC" w14:textId="1A6BE34D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0922CBA" w14:textId="309E2DE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3C4D03A" w14:textId="43C04CDD" w:rsidR="007E178E" w:rsidRDefault="007E178E" w:rsidP="007E178E">
    <w:pPr>
      <w:pStyle w:val="Footer"/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63D0818" w14:textId="77777777" w:rsidTr="007E178E">
      <w:trPr>
        <w:trHeight w:val="300"/>
      </w:trPr>
      <w:tc>
        <w:tcPr>
          <w:tcW w:w="3360" w:type="dxa"/>
        </w:tcPr>
        <w:p w14:paraId="292BA98E" w14:textId="096F158D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0D16655" w14:textId="4D1D74DE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FF10858" w14:textId="0E86DED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62FADCE" w14:textId="7CD3852A" w:rsidR="007E178E" w:rsidRDefault="007E178E" w:rsidP="007E178E">
    <w:pPr>
      <w:pStyle w:val="Foo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3941A7B" w14:textId="77777777" w:rsidTr="007E178E">
      <w:trPr>
        <w:trHeight w:val="300"/>
      </w:trPr>
      <w:tc>
        <w:tcPr>
          <w:tcW w:w="3360" w:type="dxa"/>
        </w:tcPr>
        <w:p w14:paraId="3AD2D8F7" w14:textId="787D8F2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091E5BB" w14:textId="5459C7E2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CB7FF86" w14:textId="69173DF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D1F5ED0" w14:textId="2E208442" w:rsidR="007E178E" w:rsidRDefault="007E178E" w:rsidP="007E178E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8363607" w14:textId="77777777" w:rsidTr="007E178E">
      <w:trPr>
        <w:trHeight w:val="300"/>
      </w:trPr>
      <w:tc>
        <w:tcPr>
          <w:tcW w:w="3360" w:type="dxa"/>
        </w:tcPr>
        <w:p w14:paraId="59461343" w14:textId="20F75BA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6D86EC6" w14:textId="3F9DC0F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5426848" w14:textId="2EC7D46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EC54C58" w14:textId="63855FC2" w:rsidR="007E178E" w:rsidRDefault="007E178E" w:rsidP="007E178E">
    <w:pPr>
      <w:pStyle w:val="Footer"/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08854D6" w14:textId="77777777" w:rsidTr="007E178E">
      <w:trPr>
        <w:trHeight w:val="300"/>
      </w:trPr>
      <w:tc>
        <w:tcPr>
          <w:tcW w:w="1560" w:type="dxa"/>
        </w:tcPr>
        <w:p w14:paraId="6B4CE6C7" w14:textId="4149C9F5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31FCAB1C" w14:textId="2973D93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E90D076" w14:textId="4F68BEB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3BD064B" w14:textId="59D26966" w:rsidR="007E178E" w:rsidRDefault="007E178E" w:rsidP="007E178E">
    <w:pPr>
      <w:pStyle w:val="Foo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3975C7B" w14:textId="77777777" w:rsidTr="007E178E">
      <w:trPr>
        <w:trHeight w:val="300"/>
      </w:trPr>
      <w:tc>
        <w:tcPr>
          <w:tcW w:w="1560" w:type="dxa"/>
        </w:tcPr>
        <w:p w14:paraId="0B2CFBC4" w14:textId="08A3A801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5F50F35" w14:textId="4CA9CBB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2FB998C" w14:textId="6CCB5BC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9F4DA31" w14:textId="61CDA82A" w:rsidR="007E178E" w:rsidRDefault="007E178E" w:rsidP="007E178E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E906C27" w14:textId="77777777" w:rsidTr="007E178E">
      <w:trPr>
        <w:trHeight w:val="300"/>
      </w:trPr>
      <w:tc>
        <w:tcPr>
          <w:tcW w:w="3360" w:type="dxa"/>
        </w:tcPr>
        <w:p w14:paraId="1676A1C9" w14:textId="32F84D94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D1EE947" w14:textId="27D35F6E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A1FB1F6" w14:textId="130F449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DEF6D19" w14:textId="3F5FA942" w:rsidR="007E178E" w:rsidRDefault="007E178E" w:rsidP="007E178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1D7845" w14:paraId="33B2F3E3" w14:textId="77777777" w:rsidTr="007E178E">
      <w:trPr>
        <w:trHeight w:val="300"/>
      </w:trPr>
      <w:tc>
        <w:tcPr>
          <w:tcW w:w="3360" w:type="dxa"/>
        </w:tcPr>
        <w:p w14:paraId="3413A370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3360" w:type="dxa"/>
        </w:tcPr>
        <w:p w14:paraId="7071C452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3360" w:type="dxa"/>
        </w:tcPr>
        <w:p w14:paraId="57856650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734329B9" w14:textId="77777777" w:rsidR="001D7845" w:rsidRDefault="001D7845" w:rsidP="007E178E">
    <w:pPr>
      <w:pStyle w:val="Foo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714F11D" w14:textId="77777777" w:rsidTr="007E178E">
      <w:trPr>
        <w:trHeight w:val="300"/>
      </w:trPr>
      <w:tc>
        <w:tcPr>
          <w:tcW w:w="3360" w:type="dxa"/>
        </w:tcPr>
        <w:p w14:paraId="2F5E2C80" w14:textId="7767871E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7D5B050" w14:textId="3599F28C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F91A18E" w14:textId="46E8B36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033C053" w14:textId="47830B51" w:rsidR="007E178E" w:rsidRDefault="007E178E" w:rsidP="007E178E">
    <w:pPr>
      <w:pStyle w:val="Foo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81C6A8C" w14:textId="77777777" w:rsidTr="007E178E">
      <w:trPr>
        <w:trHeight w:val="300"/>
      </w:trPr>
      <w:tc>
        <w:tcPr>
          <w:tcW w:w="1560" w:type="dxa"/>
        </w:tcPr>
        <w:p w14:paraId="14E6F92B" w14:textId="3EF2A0E4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F4A2CC7" w14:textId="468E5D38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F21D2E6" w14:textId="7D6C6392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37C3E4D" w14:textId="75C6C05C" w:rsidR="007E178E" w:rsidRDefault="007E178E" w:rsidP="007E178E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B8C9FB1" w14:textId="77777777" w:rsidTr="007E178E">
      <w:trPr>
        <w:trHeight w:val="300"/>
      </w:trPr>
      <w:tc>
        <w:tcPr>
          <w:tcW w:w="1560" w:type="dxa"/>
        </w:tcPr>
        <w:p w14:paraId="1DE0DA9A" w14:textId="6057A38C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C0D115F" w14:textId="7F69AF60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5548A22" w14:textId="76FDA23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CACD53C" w14:textId="5D70346D" w:rsidR="007E178E" w:rsidRDefault="007E178E" w:rsidP="007E178E">
    <w:pPr>
      <w:pStyle w:val="Footer"/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7955B43" w14:textId="77777777" w:rsidTr="007E178E">
      <w:trPr>
        <w:trHeight w:val="300"/>
      </w:trPr>
      <w:tc>
        <w:tcPr>
          <w:tcW w:w="3360" w:type="dxa"/>
        </w:tcPr>
        <w:p w14:paraId="5773FA79" w14:textId="3BEAA77A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CD6592D" w14:textId="0B7D6C4D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02FD2FB" w14:textId="7CA7621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A9FE33A" w14:textId="6ACE3C17" w:rsidR="007E178E" w:rsidRDefault="007E178E" w:rsidP="007E178E">
    <w:pPr>
      <w:pStyle w:val="Foo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98C8522" w14:textId="77777777" w:rsidTr="007E178E">
      <w:trPr>
        <w:trHeight w:val="300"/>
      </w:trPr>
      <w:tc>
        <w:tcPr>
          <w:tcW w:w="3360" w:type="dxa"/>
        </w:tcPr>
        <w:p w14:paraId="1E4CE55A" w14:textId="3E4DD45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0D3D38A" w14:textId="1818A8C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E0D5B90" w14:textId="0C40CDA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7BA7E4E" w14:textId="63442794" w:rsidR="007E178E" w:rsidRDefault="007E178E" w:rsidP="007E178E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67F5" w14:paraId="4C40BAC1" w14:textId="77777777" w:rsidTr="007E178E">
      <w:trPr>
        <w:trHeight w:val="300"/>
      </w:trPr>
      <w:tc>
        <w:tcPr>
          <w:tcW w:w="3360" w:type="dxa"/>
        </w:tcPr>
        <w:p w14:paraId="4AC10BDB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3360" w:type="dxa"/>
        </w:tcPr>
        <w:p w14:paraId="6AF09D78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3360" w:type="dxa"/>
        </w:tcPr>
        <w:p w14:paraId="2BD60313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6A49698F" w14:textId="77777777" w:rsidR="00AE67F5" w:rsidRDefault="00AE67F5" w:rsidP="007E178E">
    <w:pPr>
      <w:pStyle w:val="Footer"/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67F5" w14:paraId="5728CB2C" w14:textId="77777777" w:rsidTr="007E178E">
      <w:trPr>
        <w:trHeight w:val="300"/>
      </w:trPr>
      <w:tc>
        <w:tcPr>
          <w:tcW w:w="3360" w:type="dxa"/>
        </w:tcPr>
        <w:p w14:paraId="257BE75E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3360" w:type="dxa"/>
        </w:tcPr>
        <w:p w14:paraId="1D67DA8A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3360" w:type="dxa"/>
        </w:tcPr>
        <w:p w14:paraId="3437AE5C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53074953" w14:textId="77777777" w:rsidR="00AE67F5" w:rsidRDefault="00AE67F5" w:rsidP="007E178E">
    <w:pPr>
      <w:pStyle w:val="Footer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CF7D94" w14:paraId="5D3E5C4B" w14:textId="77777777" w:rsidTr="007E178E">
      <w:trPr>
        <w:trHeight w:val="300"/>
      </w:trPr>
      <w:tc>
        <w:tcPr>
          <w:tcW w:w="3360" w:type="dxa"/>
        </w:tcPr>
        <w:p w14:paraId="0CAF4C7D" w14:textId="77777777" w:rsidR="00CF7D94" w:rsidRDefault="00CF7D94" w:rsidP="007E178E">
          <w:pPr>
            <w:pStyle w:val="Header"/>
            <w:ind w:left="-115"/>
          </w:pPr>
        </w:p>
      </w:tc>
      <w:tc>
        <w:tcPr>
          <w:tcW w:w="3360" w:type="dxa"/>
        </w:tcPr>
        <w:p w14:paraId="3C1612FB" w14:textId="77777777" w:rsidR="00CF7D94" w:rsidRDefault="00CF7D94" w:rsidP="007E178E">
          <w:pPr>
            <w:pStyle w:val="Header"/>
            <w:jc w:val="center"/>
          </w:pPr>
        </w:p>
      </w:tc>
      <w:tc>
        <w:tcPr>
          <w:tcW w:w="3360" w:type="dxa"/>
        </w:tcPr>
        <w:p w14:paraId="35E2EA2C" w14:textId="77777777" w:rsidR="00CF7D94" w:rsidRDefault="00CF7D94" w:rsidP="007E178E">
          <w:pPr>
            <w:pStyle w:val="Header"/>
            <w:ind w:right="-115"/>
            <w:jc w:val="right"/>
          </w:pPr>
        </w:p>
      </w:tc>
    </w:tr>
  </w:tbl>
  <w:p w14:paraId="3C679FEF" w14:textId="77777777" w:rsidR="00CF7D94" w:rsidRDefault="00CF7D94" w:rsidP="007E178E">
    <w:pPr>
      <w:pStyle w:val="Footer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CF7D94" w14:paraId="2DAD2EDD" w14:textId="77777777" w:rsidTr="007E178E">
      <w:trPr>
        <w:trHeight w:val="300"/>
      </w:trPr>
      <w:tc>
        <w:tcPr>
          <w:tcW w:w="3360" w:type="dxa"/>
        </w:tcPr>
        <w:p w14:paraId="397F83B8" w14:textId="77777777" w:rsidR="00CF7D94" w:rsidRDefault="00CF7D94" w:rsidP="007E178E">
          <w:pPr>
            <w:pStyle w:val="Header"/>
            <w:ind w:left="-115"/>
          </w:pPr>
        </w:p>
      </w:tc>
      <w:tc>
        <w:tcPr>
          <w:tcW w:w="3360" w:type="dxa"/>
        </w:tcPr>
        <w:p w14:paraId="6BECF85E" w14:textId="77777777" w:rsidR="00CF7D94" w:rsidRDefault="00CF7D94" w:rsidP="007E178E">
          <w:pPr>
            <w:pStyle w:val="Header"/>
            <w:jc w:val="center"/>
          </w:pPr>
        </w:p>
      </w:tc>
      <w:tc>
        <w:tcPr>
          <w:tcW w:w="3360" w:type="dxa"/>
        </w:tcPr>
        <w:p w14:paraId="7D0115C5" w14:textId="77777777" w:rsidR="00CF7D94" w:rsidRDefault="00CF7D94" w:rsidP="007E178E">
          <w:pPr>
            <w:pStyle w:val="Header"/>
            <w:ind w:right="-115"/>
            <w:jc w:val="right"/>
          </w:pPr>
        </w:p>
      </w:tc>
    </w:tr>
  </w:tbl>
  <w:p w14:paraId="67EB9758" w14:textId="77777777" w:rsidR="00CF7D94" w:rsidRDefault="00CF7D94" w:rsidP="007E178E">
    <w:pPr>
      <w:pStyle w:val="Footer"/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67F5" w14:paraId="42E3B335" w14:textId="77777777" w:rsidTr="007E178E">
      <w:trPr>
        <w:trHeight w:val="300"/>
      </w:trPr>
      <w:tc>
        <w:tcPr>
          <w:tcW w:w="1560" w:type="dxa"/>
        </w:tcPr>
        <w:p w14:paraId="62888CEE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1560" w:type="dxa"/>
        </w:tcPr>
        <w:p w14:paraId="2B935FB4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1560" w:type="dxa"/>
        </w:tcPr>
        <w:p w14:paraId="4FCB3CAE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345EC37C" w14:textId="77777777" w:rsidR="00AE67F5" w:rsidRDefault="00AE67F5" w:rsidP="007E178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1D7845" w14:paraId="2C12EBCA" w14:textId="77777777" w:rsidTr="007E178E">
      <w:trPr>
        <w:trHeight w:val="300"/>
      </w:trPr>
      <w:tc>
        <w:tcPr>
          <w:tcW w:w="1560" w:type="dxa"/>
        </w:tcPr>
        <w:p w14:paraId="2D83D4BE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1560" w:type="dxa"/>
        </w:tcPr>
        <w:p w14:paraId="35854209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1560" w:type="dxa"/>
        </w:tcPr>
        <w:p w14:paraId="544311E9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6CEC7D8C" w14:textId="77777777" w:rsidR="001D7845" w:rsidRDefault="001D7845" w:rsidP="007E178E">
    <w:pPr>
      <w:pStyle w:val="Footer"/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67F5" w14:paraId="158FC7F4" w14:textId="77777777" w:rsidTr="007E178E">
      <w:trPr>
        <w:trHeight w:val="300"/>
      </w:trPr>
      <w:tc>
        <w:tcPr>
          <w:tcW w:w="1560" w:type="dxa"/>
        </w:tcPr>
        <w:p w14:paraId="42861AF1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1560" w:type="dxa"/>
        </w:tcPr>
        <w:p w14:paraId="2DC469B1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1560" w:type="dxa"/>
        </w:tcPr>
        <w:p w14:paraId="6317727B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47F6AB5D" w14:textId="77777777" w:rsidR="00AE67F5" w:rsidRDefault="00AE67F5" w:rsidP="007E178E">
    <w:pPr>
      <w:pStyle w:val="Footer"/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82F9BB9" w14:textId="77777777" w:rsidTr="007E178E">
      <w:trPr>
        <w:trHeight w:val="300"/>
      </w:trPr>
      <w:tc>
        <w:tcPr>
          <w:tcW w:w="3360" w:type="dxa"/>
        </w:tcPr>
        <w:p w14:paraId="131C3B91" w14:textId="4341B9B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E9B423D" w14:textId="585D1E0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0C3A95B" w14:textId="530AB34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A9DCE31" w14:textId="51911C34" w:rsidR="007E178E" w:rsidRDefault="007E178E" w:rsidP="007E178E">
    <w:pPr>
      <w:pStyle w:val="Footer"/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7DC6202" w14:textId="77777777" w:rsidTr="007E178E">
      <w:trPr>
        <w:trHeight w:val="300"/>
      </w:trPr>
      <w:tc>
        <w:tcPr>
          <w:tcW w:w="3360" w:type="dxa"/>
        </w:tcPr>
        <w:p w14:paraId="1C38DC84" w14:textId="362B629C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F6C8111" w14:textId="3A9F9408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1B9EDDD" w14:textId="2F9066F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F0AD5A1" w14:textId="10C0DCDE" w:rsidR="007E178E" w:rsidRDefault="007E178E" w:rsidP="007E178E">
    <w:pPr>
      <w:pStyle w:val="Footer"/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D0BC5FE" w14:textId="77777777" w:rsidTr="007E178E">
      <w:trPr>
        <w:trHeight w:val="300"/>
      </w:trPr>
      <w:tc>
        <w:tcPr>
          <w:tcW w:w="1560" w:type="dxa"/>
        </w:tcPr>
        <w:p w14:paraId="12E6E7FB" w14:textId="0B817949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DA36AD4" w14:textId="641A800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BE11AAD" w14:textId="500FC7C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6EEF888" w14:textId="761824CB" w:rsidR="007E178E" w:rsidRDefault="007E178E" w:rsidP="007E178E">
    <w:pPr>
      <w:pStyle w:val="Footer"/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C10A254" w14:textId="77777777" w:rsidTr="007E178E">
      <w:trPr>
        <w:trHeight w:val="300"/>
      </w:trPr>
      <w:tc>
        <w:tcPr>
          <w:tcW w:w="1560" w:type="dxa"/>
        </w:tcPr>
        <w:p w14:paraId="1CB345CD" w14:textId="4E28D3B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6E0BE51" w14:textId="1C7879F6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9AE286E" w14:textId="6A3BA482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D2347C7" w14:textId="7D8376AE" w:rsidR="007E178E" w:rsidRDefault="007E178E" w:rsidP="007E178E">
    <w:pPr>
      <w:pStyle w:val="Footer"/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F880E3C" w14:textId="77777777" w:rsidTr="007E178E">
      <w:trPr>
        <w:trHeight w:val="300"/>
      </w:trPr>
      <w:tc>
        <w:tcPr>
          <w:tcW w:w="3360" w:type="dxa"/>
        </w:tcPr>
        <w:p w14:paraId="377ACBA9" w14:textId="055D9CDC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A91739C" w14:textId="5B1D1A2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21FF52D" w14:textId="282587C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3608D84" w14:textId="38C72DA3" w:rsidR="007E178E" w:rsidRDefault="007E178E" w:rsidP="007E178E">
    <w:pPr>
      <w:pStyle w:val="Footer"/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3F10A74" w14:textId="77777777" w:rsidTr="007E178E">
      <w:trPr>
        <w:trHeight w:val="300"/>
      </w:trPr>
      <w:tc>
        <w:tcPr>
          <w:tcW w:w="3360" w:type="dxa"/>
        </w:tcPr>
        <w:p w14:paraId="382A433D" w14:textId="3C7565A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8FD4DA9" w14:textId="28D40382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22293D5" w14:textId="04B5628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A8E7211" w14:textId="0B80F60F" w:rsidR="007E178E" w:rsidRDefault="007E178E" w:rsidP="007E178E">
    <w:pPr>
      <w:pStyle w:val="Footer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21686A2" w14:textId="77777777" w:rsidTr="007E178E">
      <w:trPr>
        <w:trHeight w:val="300"/>
      </w:trPr>
      <w:tc>
        <w:tcPr>
          <w:tcW w:w="1560" w:type="dxa"/>
        </w:tcPr>
        <w:p w14:paraId="6155A574" w14:textId="4F0FAA7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37FB5F3" w14:textId="2727152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7029D84" w14:textId="4D76825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FCC89A4" w14:textId="2D3D4963" w:rsidR="007E178E" w:rsidRDefault="007E178E" w:rsidP="007E178E">
    <w:pPr>
      <w:pStyle w:val="Footer"/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3073F0E" w14:textId="77777777" w:rsidTr="007E178E">
      <w:trPr>
        <w:trHeight w:val="300"/>
      </w:trPr>
      <w:tc>
        <w:tcPr>
          <w:tcW w:w="1560" w:type="dxa"/>
        </w:tcPr>
        <w:p w14:paraId="1882FA22" w14:textId="404CE5D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DD36060" w14:textId="620FC31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F4A9A3B" w14:textId="1D4323C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72A1D56" w14:textId="30721710" w:rsidR="007E178E" w:rsidRDefault="007E178E" w:rsidP="007E178E">
    <w:pPr>
      <w:pStyle w:val="Footer"/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08C74BA" w14:textId="77777777" w:rsidTr="007E178E">
      <w:trPr>
        <w:trHeight w:val="300"/>
      </w:trPr>
      <w:tc>
        <w:tcPr>
          <w:tcW w:w="3360" w:type="dxa"/>
        </w:tcPr>
        <w:p w14:paraId="7A05EE2E" w14:textId="693F48E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D5858D3" w14:textId="4B79859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FE9063C" w14:textId="69C3767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E6E1D39" w14:textId="5383DB4C" w:rsidR="007E178E" w:rsidRDefault="007E178E" w:rsidP="007E178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1D7845" w14:paraId="5CD76D35" w14:textId="77777777" w:rsidTr="007E178E">
      <w:trPr>
        <w:trHeight w:val="300"/>
      </w:trPr>
      <w:tc>
        <w:tcPr>
          <w:tcW w:w="1560" w:type="dxa"/>
        </w:tcPr>
        <w:p w14:paraId="61E7EA3F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1560" w:type="dxa"/>
        </w:tcPr>
        <w:p w14:paraId="19124B28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1560" w:type="dxa"/>
        </w:tcPr>
        <w:p w14:paraId="6DD9EFF5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4F8576F9" w14:textId="77777777" w:rsidR="001D7845" w:rsidRDefault="001D7845" w:rsidP="007E178E">
    <w:pPr>
      <w:pStyle w:val="Footer"/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1EAD6E3" w14:textId="77777777" w:rsidTr="007E178E">
      <w:trPr>
        <w:trHeight w:val="300"/>
      </w:trPr>
      <w:tc>
        <w:tcPr>
          <w:tcW w:w="3360" w:type="dxa"/>
        </w:tcPr>
        <w:p w14:paraId="66C46BBE" w14:textId="072FC24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9FC538C" w14:textId="7CB7C87C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D2F2740" w14:textId="33DBD1A2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10A277B" w14:textId="3892E46E" w:rsidR="007E178E" w:rsidRDefault="007E178E" w:rsidP="007E178E">
    <w:pPr>
      <w:pStyle w:val="Footer"/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69FFC4BC" w14:textId="77777777" w:rsidTr="007E178E">
      <w:trPr>
        <w:trHeight w:val="300"/>
      </w:trPr>
      <w:tc>
        <w:tcPr>
          <w:tcW w:w="1560" w:type="dxa"/>
        </w:tcPr>
        <w:p w14:paraId="32CD39A8" w14:textId="18DB428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F54E9FE" w14:textId="34D2D1A6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1CB952B" w14:textId="2B6B241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6319871" w14:textId="0D7DAE44" w:rsidR="007E178E" w:rsidRDefault="007E178E" w:rsidP="007E178E">
    <w:pPr>
      <w:pStyle w:val="Footer"/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6DB8243" w14:textId="77777777" w:rsidTr="007E178E">
      <w:trPr>
        <w:trHeight w:val="300"/>
      </w:trPr>
      <w:tc>
        <w:tcPr>
          <w:tcW w:w="1560" w:type="dxa"/>
        </w:tcPr>
        <w:p w14:paraId="40392CA8" w14:textId="2BF92C3A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094B12D" w14:textId="05213072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98D19C1" w14:textId="5A45A47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EFFF66F" w14:textId="021BC0DF" w:rsidR="007E178E" w:rsidRDefault="007E178E" w:rsidP="007E178E">
    <w:pPr>
      <w:pStyle w:val="Footer"/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014F48B" w14:textId="77777777" w:rsidTr="007E178E">
      <w:trPr>
        <w:trHeight w:val="300"/>
      </w:trPr>
      <w:tc>
        <w:tcPr>
          <w:tcW w:w="3360" w:type="dxa"/>
        </w:tcPr>
        <w:p w14:paraId="293FD0DD" w14:textId="7995A9A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BBADC5E" w14:textId="53E16309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05CE3C3" w14:textId="54CBBCC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C83B5B5" w14:textId="6EB4B2C1" w:rsidR="007E178E" w:rsidRDefault="007E178E" w:rsidP="007E178E">
    <w:pPr>
      <w:pStyle w:val="Footer"/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FC1BFD9" w14:textId="77777777" w:rsidTr="007E178E">
      <w:trPr>
        <w:trHeight w:val="300"/>
      </w:trPr>
      <w:tc>
        <w:tcPr>
          <w:tcW w:w="3360" w:type="dxa"/>
        </w:tcPr>
        <w:p w14:paraId="6DF7F59C" w14:textId="04D20E8E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B0B95D0" w14:textId="61FD9D05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5ACB666" w14:textId="545340E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0A45F63" w14:textId="5F5C6575" w:rsidR="007E178E" w:rsidRDefault="007E178E" w:rsidP="007E178E">
    <w:pPr>
      <w:pStyle w:val="Footer"/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6AD7BDCB" w14:textId="77777777" w:rsidTr="007E178E">
      <w:trPr>
        <w:trHeight w:val="300"/>
      </w:trPr>
      <w:tc>
        <w:tcPr>
          <w:tcW w:w="1560" w:type="dxa"/>
        </w:tcPr>
        <w:p w14:paraId="5493FCDC" w14:textId="4026AAF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B73A0B5" w14:textId="65E06CF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C554742" w14:textId="7BAAFE7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9818A1C" w14:textId="716B2E09" w:rsidR="007E178E" w:rsidRDefault="007E178E" w:rsidP="007E178E">
    <w:pPr>
      <w:pStyle w:val="Footer"/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48F4DE7" w14:textId="77777777" w:rsidTr="007E178E">
      <w:trPr>
        <w:trHeight w:val="300"/>
      </w:trPr>
      <w:tc>
        <w:tcPr>
          <w:tcW w:w="1560" w:type="dxa"/>
        </w:tcPr>
        <w:p w14:paraId="6CF3F419" w14:textId="4D9ACD6C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44220AD" w14:textId="0BAD4321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CAF62E3" w14:textId="7E32C90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B7DE95F" w14:textId="03831EA6" w:rsidR="007E178E" w:rsidRDefault="007E178E" w:rsidP="007E178E">
    <w:pPr>
      <w:pStyle w:val="Footer"/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767EACD" w14:textId="77777777" w:rsidTr="007E178E">
      <w:trPr>
        <w:trHeight w:val="300"/>
      </w:trPr>
      <w:tc>
        <w:tcPr>
          <w:tcW w:w="3360" w:type="dxa"/>
        </w:tcPr>
        <w:p w14:paraId="1F9CD9F4" w14:textId="732691D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D774318" w14:textId="4FDE736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82EF23D" w14:textId="56B6940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D9A8610" w14:textId="2FC110E3" w:rsidR="007E178E" w:rsidRDefault="007E178E" w:rsidP="007E178E">
    <w:pPr>
      <w:pStyle w:val="Footer"/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2A6E476" w14:textId="77777777" w:rsidTr="007E178E">
      <w:trPr>
        <w:trHeight w:val="300"/>
      </w:trPr>
      <w:tc>
        <w:tcPr>
          <w:tcW w:w="3360" w:type="dxa"/>
        </w:tcPr>
        <w:p w14:paraId="56FB2925" w14:textId="55D993C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A640FA5" w14:textId="672E6BC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96184FE" w14:textId="1634732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E64E20C" w14:textId="30B65341" w:rsidR="007E178E" w:rsidRDefault="007E178E" w:rsidP="007E178E">
    <w:pPr>
      <w:pStyle w:val="Footer"/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54CEDDE" w14:textId="77777777" w:rsidTr="007E178E">
      <w:trPr>
        <w:trHeight w:val="300"/>
      </w:trPr>
      <w:tc>
        <w:tcPr>
          <w:tcW w:w="1560" w:type="dxa"/>
        </w:tcPr>
        <w:p w14:paraId="6BF6B36B" w14:textId="795E390F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36E39B4" w14:textId="1DF7197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8FBEB72" w14:textId="730F8EA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7C026AF" w14:textId="0DD5DC53" w:rsidR="007E178E" w:rsidRDefault="007E178E" w:rsidP="007E178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1D7845" w14:paraId="56551BB8" w14:textId="77777777" w:rsidTr="007E178E">
      <w:trPr>
        <w:trHeight w:val="300"/>
      </w:trPr>
      <w:tc>
        <w:tcPr>
          <w:tcW w:w="3360" w:type="dxa"/>
        </w:tcPr>
        <w:p w14:paraId="73AE1829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3360" w:type="dxa"/>
        </w:tcPr>
        <w:p w14:paraId="78E1E32A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3360" w:type="dxa"/>
        </w:tcPr>
        <w:p w14:paraId="0CD4AF48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1A155563" w14:textId="77777777" w:rsidR="001D7845" w:rsidRDefault="001D7845" w:rsidP="007E178E">
    <w:pPr>
      <w:pStyle w:val="Footer"/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D29EA5A" w14:textId="77777777" w:rsidTr="007E178E">
      <w:trPr>
        <w:trHeight w:val="300"/>
      </w:trPr>
      <w:tc>
        <w:tcPr>
          <w:tcW w:w="1560" w:type="dxa"/>
        </w:tcPr>
        <w:p w14:paraId="64B28BBA" w14:textId="5C488D6B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F4F2B49" w14:textId="2B4739A7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28504CB" w14:textId="1C3351A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D5A527E" w14:textId="7AAB04B3" w:rsidR="007E178E" w:rsidRDefault="007E178E" w:rsidP="007E178E">
    <w:pPr>
      <w:pStyle w:val="Footer"/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BDCB395" w14:textId="77777777" w:rsidTr="007E178E">
      <w:trPr>
        <w:trHeight w:val="300"/>
      </w:trPr>
      <w:tc>
        <w:tcPr>
          <w:tcW w:w="3360" w:type="dxa"/>
        </w:tcPr>
        <w:p w14:paraId="3A9CDF15" w14:textId="62A0676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676E08C" w14:textId="14FABE6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971ECEB" w14:textId="4BE241B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15371CE" w14:textId="55C926F2" w:rsidR="007E178E" w:rsidRDefault="007E178E" w:rsidP="007E178E">
    <w:pPr>
      <w:pStyle w:val="Footer"/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927D5D7" w14:textId="77777777" w:rsidTr="007E178E">
      <w:trPr>
        <w:trHeight w:val="300"/>
      </w:trPr>
      <w:tc>
        <w:tcPr>
          <w:tcW w:w="3360" w:type="dxa"/>
        </w:tcPr>
        <w:p w14:paraId="74256122" w14:textId="358C741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FAE86E5" w14:textId="4AE01B1C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AB4E241" w14:textId="404CF05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917E73D" w14:textId="625B6C78" w:rsidR="007E178E" w:rsidRDefault="007E178E" w:rsidP="007E178E">
    <w:pPr>
      <w:pStyle w:val="Footer"/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0A21DCA" w14:textId="77777777" w:rsidTr="007E178E">
      <w:trPr>
        <w:trHeight w:val="300"/>
      </w:trPr>
      <w:tc>
        <w:tcPr>
          <w:tcW w:w="1560" w:type="dxa"/>
        </w:tcPr>
        <w:p w14:paraId="6276E5CA" w14:textId="678211AA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A45AD06" w14:textId="3830D4B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DF7CC8C" w14:textId="23748FB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9BCB9A5" w14:textId="56C9604F" w:rsidR="007E178E" w:rsidRDefault="007E178E" w:rsidP="007E178E">
    <w:pPr>
      <w:pStyle w:val="Footer"/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4132BD0" w14:textId="77777777" w:rsidTr="007E178E">
      <w:trPr>
        <w:trHeight w:val="300"/>
      </w:trPr>
      <w:tc>
        <w:tcPr>
          <w:tcW w:w="1560" w:type="dxa"/>
        </w:tcPr>
        <w:p w14:paraId="3F7FAD0B" w14:textId="13ECA951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1965DF5" w14:textId="64BA31F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2FBC67B" w14:textId="2401E3F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DF3CC57" w14:textId="30713580" w:rsidR="007E178E" w:rsidRDefault="007E178E" w:rsidP="007E178E">
    <w:pPr>
      <w:pStyle w:val="Footer"/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8FD2518" w14:textId="77777777" w:rsidTr="007E178E">
      <w:trPr>
        <w:trHeight w:val="300"/>
      </w:trPr>
      <w:tc>
        <w:tcPr>
          <w:tcW w:w="3360" w:type="dxa"/>
        </w:tcPr>
        <w:p w14:paraId="4420EF18" w14:textId="5E0EAF25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FC63275" w14:textId="74C8A82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D0FA0F0" w14:textId="70E06AE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C2F855E" w14:textId="0C26D1A8" w:rsidR="007E178E" w:rsidRDefault="007E178E" w:rsidP="007E178E">
    <w:pPr>
      <w:pStyle w:val="Footer"/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FFB6E5D" w14:textId="77777777" w:rsidTr="007E178E">
      <w:trPr>
        <w:trHeight w:val="300"/>
      </w:trPr>
      <w:tc>
        <w:tcPr>
          <w:tcW w:w="3360" w:type="dxa"/>
        </w:tcPr>
        <w:p w14:paraId="71C54AB1" w14:textId="126A081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AAF95E7" w14:textId="33AA46A4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1C7D946" w14:textId="5B5B139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91C511B" w14:textId="5C914414" w:rsidR="007E178E" w:rsidRDefault="007E178E" w:rsidP="007E1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0A6C1" w14:textId="77777777" w:rsidR="00244643" w:rsidRDefault="00244643">
      <w:r>
        <w:separator/>
      </w:r>
    </w:p>
  </w:footnote>
  <w:footnote w:type="continuationSeparator" w:id="0">
    <w:p w14:paraId="052A9E44" w14:textId="77777777" w:rsidR="00244643" w:rsidRDefault="00244643">
      <w:r>
        <w:continuationSeparator/>
      </w:r>
    </w:p>
  </w:footnote>
  <w:footnote w:type="continuationNotice" w:id="1">
    <w:p w14:paraId="41977E85" w14:textId="77777777" w:rsidR="00244643" w:rsidRDefault="002446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7B00A" w14:textId="77777777" w:rsidR="00F03F81" w:rsidRDefault="00F03F81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</w:p>
  <w:p w14:paraId="60061E4C" w14:textId="77777777" w:rsidR="00F03F81" w:rsidRDefault="00F03F81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</w:p>
  <w:p w14:paraId="44EAFD9C" w14:textId="77777777" w:rsidR="00F03F81" w:rsidRDefault="00F03F81">
    <w:pPr>
      <w:pStyle w:val="PALATINO10"/>
      <w:tabs>
        <w:tab w:val="right" w:pos="9540"/>
      </w:tabs>
      <w:rPr>
        <w:rFonts w:ascii="Trebuchet MS" w:hAnsi="Trebuchet MS"/>
      </w:rPr>
    </w:pPr>
  </w:p>
  <w:p w14:paraId="4B94D5A5" w14:textId="77777777" w:rsidR="00F03F81" w:rsidRDefault="00F03F8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61BA3E8A" w14:textId="77777777" w:rsidTr="007E178E">
      <w:trPr>
        <w:trHeight w:val="300"/>
      </w:trPr>
      <w:tc>
        <w:tcPr>
          <w:tcW w:w="3360" w:type="dxa"/>
        </w:tcPr>
        <w:p w14:paraId="406EB711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7271E163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15E0877B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40FE3190" w14:textId="77777777" w:rsidR="008A307F" w:rsidRDefault="008A307F" w:rsidP="007E178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8A307F" w14:paraId="68EB9767" w14:textId="77777777" w:rsidTr="007E178E">
      <w:trPr>
        <w:trHeight w:val="300"/>
      </w:trPr>
      <w:tc>
        <w:tcPr>
          <w:tcW w:w="1560" w:type="dxa"/>
        </w:tcPr>
        <w:p w14:paraId="67FE7F07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1560" w:type="dxa"/>
        </w:tcPr>
        <w:p w14:paraId="295C13F3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1560" w:type="dxa"/>
        </w:tcPr>
        <w:p w14:paraId="4C76140A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311C271B" w14:textId="77777777" w:rsidR="008A307F" w:rsidRDefault="008A307F" w:rsidP="007E178E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54E7D302" w14:textId="77777777" w:rsidTr="007E178E">
      <w:trPr>
        <w:trHeight w:val="300"/>
      </w:trPr>
      <w:tc>
        <w:tcPr>
          <w:tcW w:w="3360" w:type="dxa"/>
        </w:tcPr>
        <w:p w14:paraId="5CEB5971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4BD330FF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000B8487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5C96D4C2" w14:textId="77777777" w:rsidR="008A307F" w:rsidRDefault="008A307F" w:rsidP="007E178E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5CA5462" w14:textId="77777777" w:rsidTr="007E178E">
      <w:trPr>
        <w:trHeight w:val="300"/>
      </w:trPr>
      <w:tc>
        <w:tcPr>
          <w:tcW w:w="3360" w:type="dxa"/>
        </w:tcPr>
        <w:p w14:paraId="03B805C3" w14:textId="7E682E9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660BBE5" w14:textId="0CB2610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B2613BE" w14:textId="1DCA39A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1F6F872" w14:textId="7A3B47BE" w:rsidR="007E178E" w:rsidRDefault="007E178E" w:rsidP="007E178E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9201712" w14:textId="77777777" w:rsidTr="007E178E">
      <w:trPr>
        <w:trHeight w:val="300"/>
      </w:trPr>
      <w:tc>
        <w:tcPr>
          <w:tcW w:w="1560" w:type="dxa"/>
        </w:tcPr>
        <w:p w14:paraId="60DC24BD" w14:textId="14D8257B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7865473" w14:textId="6B4EBD8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DBE10D3" w14:textId="474DFB8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00D7B2E" w14:textId="48F33E31" w:rsidR="007E178E" w:rsidRDefault="007E178E" w:rsidP="007E178E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21D716E" w14:textId="77777777" w:rsidTr="007E178E">
      <w:trPr>
        <w:trHeight w:val="300"/>
      </w:trPr>
      <w:tc>
        <w:tcPr>
          <w:tcW w:w="3360" w:type="dxa"/>
        </w:tcPr>
        <w:p w14:paraId="1CD9EBB8" w14:textId="420225DA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9D0C28F" w14:textId="22AB494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7512CF5" w14:textId="750B3C5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637044E" w14:textId="5F8D7E19" w:rsidR="007E178E" w:rsidRDefault="007E178E" w:rsidP="007E178E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7B6DB73" w14:textId="77777777" w:rsidTr="007E178E">
      <w:trPr>
        <w:trHeight w:val="300"/>
      </w:trPr>
      <w:tc>
        <w:tcPr>
          <w:tcW w:w="3360" w:type="dxa"/>
        </w:tcPr>
        <w:p w14:paraId="34CBCFC2" w14:textId="42D4D08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10682EA" w14:textId="32D76D0A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51246F1" w14:textId="4901780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46A3AE8" w14:textId="07228575" w:rsidR="007E178E" w:rsidRDefault="007E178E" w:rsidP="007E178E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A2387C7" w14:textId="77777777" w:rsidTr="007E178E">
      <w:trPr>
        <w:trHeight w:val="300"/>
      </w:trPr>
      <w:tc>
        <w:tcPr>
          <w:tcW w:w="1560" w:type="dxa"/>
        </w:tcPr>
        <w:p w14:paraId="1BB48ED0" w14:textId="2826CC54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B384094" w14:textId="28DEAD92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CAEC6BC" w14:textId="34733A8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B55A1BF" w14:textId="1CC21AEF" w:rsidR="007E178E" w:rsidRDefault="007E178E" w:rsidP="007E178E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E690BF1" w14:textId="77777777" w:rsidTr="007E178E">
      <w:trPr>
        <w:trHeight w:val="300"/>
      </w:trPr>
      <w:tc>
        <w:tcPr>
          <w:tcW w:w="3360" w:type="dxa"/>
        </w:tcPr>
        <w:p w14:paraId="4C810E8F" w14:textId="7529C7E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F3328C4" w14:textId="169E3905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ACE4D29" w14:textId="67E5C1C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60991BE" w14:textId="7C2063CE" w:rsidR="007E178E" w:rsidRDefault="007E178E" w:rsidP="007E178E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4EC3527" w14:textId="77777777" w:rsidTr="007E178E">
      <w:trPr>
        <w:trHeight w:val="300"/>
      </w:trPr>
      <w:tc>
        <w:tcPr>
          <w:tcW w:w="1560" w:type="dxa"/>
        </w:tcPr>
        <w:p w14:paraId="2D17C25C" w14:textId="2DF7358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CAFF1F0" w14:textId="2C83D7F2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3B305B7F" w14:textId="7C4860D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C5E7744" w14:textId="015F71BF" w:rsidR="007E178E" w:rsidRDefault="007E178E" w:rsidP="007E1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BBAE4C3" w14:textId="77777777" w:rsidTr="007E178E">
      <w:trPr>
        <w:trHeight w:val="300"/>
      </w:trPr>
      <w:tc>
        <w:tcPr>
          <w:tcW w:w="3360" w:type="dxa"/>
        </w:tcPr>
        <w:p w14:paraId="09A98920" w14:textId="4AD5A85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BBDA83D" w14:textId="63E0416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BE33F90" w14:textId="66B3698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15D51B7" w14:textId="3836720C" w:rsidR="007E178E" w:rsidRDefault="007E178E" w:rsidP="007E178E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7C83218" w14:textId="77777777" w:rsidTr="007E178E">
      <w:trPr>
        <w:trHeight w:val="300"/>
      </w:trPr>
      <w:tc>
        <w:tcPr>
          <w:tcW w:w="3360" w:type="dxa"/>
        </w:tcPr>
        <w:p w14:paraId="76B22FDA" w14:textId="2E34931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A625EC4" w14:textId="3A2CA4E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5669B40" w14:textId="0C086F5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1135741" w14:textId="6CB5CB81" w:rsidR="007E178E" w:rsidRDefault="007E178E" w:rsidP="007E178E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84D6885" w14:textId="77777777" w:rsidTr="007E178E">
      <w:trPr>
        <w:trHeight w:val="300"/>
      </w:trPr>
      <w:tc>
        <w:tcPr>
          <w:tcW w:w="1560" w:type="dxa"/>
        </w:tcPr>
        <w:p w14:paraId="1AD3C0CA" w14:textId="5A4C17F1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1DD76B8" w14:textId="06321E01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9A9D873" w14:textId="6E8823A2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1A3D095" w14:textId="7A3BC1BC" w:rsidR="007E178E" w:rsidRDefault="007E178E" w:rsidP="007E178E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13B90BA" w14:textId="77777777" w:rsidTr="007E178E">
      <w:trPr>
        <w:trHeight w:val="300"/>
      </w:trPr>
      <w:tc>
        <w:tcPr>
          <w:tcW w:w="3360" w:type="dxa"/>
        </w:tcPr>
        <w:p w14:paraId="111AA370" w14:textId="2DB540DB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4933EA0" w14:textId="4ADC926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645F9FC5" w14:textId="786764A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984E329" w14:textId="5A74866C" w:rsidR="007E178E" w:rsidRDefault="007E178E" w:rsidP="007E178E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602F5E0" w14:textId="77777777" w:rsidTr="007E178E">
      <w:trPr>
        <w:trHeight w:val="300"/>
      </w:trPr>
      <w:tc>
        <w:tcPr>
          <w:tcW w:w="1560" w:type="dxa"/>
        </w:tcPr>
        <w:p w14:paraId="3F4B00E0" w14:textId="507D9872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9DB32D0" w14:textId="3CA0A509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5465BE7" w14:textId="7908047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FE40161" w14:textId="3BEDA3E5" w:rsidR="007E178E" w:rsidRDefault="007E178E" w:rsidP="007E178E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F3FAB26" w14:textId="77777777" w:rsidTr="007E178E">
      <w:trPr>
        <w:trHeight w:val="300"/>
      </w:trPr>
      <w:tc>
        <w:tcPr>
          <w:tcW w:w="3360" w:type="dxa"/>
        </w:tcPr>
        <w:p w14:paraId="3712CAA0" w14:textId="160585BD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0656764" w14:textId="505D3CE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F157B4B" w14:textId="5672A64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39F3D66" w14:textId="084236DA" w:rsidR="007E178E" w:rsidRDefault="007E178E" w:rsidP="007E178E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57FF33A" w14:textId="77777777" w:rsidTr="007E178E">
      <w:trPr>
        <w:trHeight w:val="300"/>
      </w:trPr>
      <w:tc>
        <w:tcPr>
          <w:tcW w:w="1560" w:type="dxa"/>
        </w:tcPr>
        <w:p w14:paraId="03501ED1" w14:textId="3A21097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437B85F" w14:textId="084BBB3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80DE53F" w14:textId="7B1DFBD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57794CC" w14:textId="0FFD3126" w:rsidR="007E178E" w:rsidRDefault="007E178E" w:rsidP="007E178E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53EBB87" w14:textId="77777777" w:rsidTr="007E178E">
      <w:trPr>
        <w:trHeight w:val="300"/>
      </w:trPr>
      <w:tc>
        <w:tcPr>
          <w:tcW w:w="3360" w:type="dxa"/>
        </w:tcPr>
        <w:p w14:paraId="76B994FF" w14:textId="7CC35B1E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7D9BBD6" w14:textId="16910F0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24D575C" w14:textId="3C58AA0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6BCBBAF" w14:textId="616BFB16" w:rsidR="007E178E" w:rsidRDefault="007E178E" w:rsidP="007E178E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544FE2F" w14:textId="77777777" w:rsidTr="007E178E">
      <w:trPr>
        <w:trHeight w:val="300"/>
      </w:trPr>
      <w:tc>
        <w:tcPr>
          <w:tcW w:w="1560" w:type="dxa"/>
        </w:tcPr>
        <w:p w14:paraId="5C6472A9" w14:textId="661C005E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1A68C48" w14:textId="4A2A8E10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5A2D81D" w14:textId="160C68A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386E955" w14:textId="451460F3" w:rsidR="007E178E" w:rsidRDefault="007E178E" w:rsidP="007E178E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FD2C622" w14:textId="77777777" w:rsidTr="007E178E">
      <w:trPr>
        <w:trHeight w:val="300"/>
      </w:trPr>
      <w:tc>
        <w:tcPr>
          <w:tcW w:w="3360" w:type="dxa"/>
        </w:tcPr>
        <w:p w14:paraId="71955B45" w14:textId="677ACE7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4EC4332" w14:textId="49A0092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802BA96" w14:textId="10FB952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E69D811" w14:textId="63B7C8F6" w:rsidR="007E178E" w:rsidRDefault="007E178E" w:rsidP="007E178E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4249279" w14:textId="77777777" w:rsidTr="007E178E">
      <w:trPr>
        <w:trHeight w:val="300"/>
      </w:trPr>
      <w:tc>
        <w:tcPr>
          <w:tcW w:w="3360" w:type="dxa"/>
        </w:tcPr>
        <w:p w14:paraId="0D076A40" w14:textId="3000DFD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4B24372" w14:textId="29BD624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E02172F" w14:textId="7BBE958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7A94753" w14:textId="7B5BE452" w:rsidR="007E178E" w:rsidRDefault="007E178E" w:rsidP="007E17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007E178E" w14:paraId="14246333" w14:textId="77777777" w:rsidTr="007E178E">
      <w:trPr>
        <w:trHeight w:val="300"/>
      </w:trPr>
      <w:tc>
        <w:tcPr>
          <w:tcW w:w="960" w:type="dxa"/>
        </w:tcPr>
        <w:p w14:paraId="02B06270" w14:textId="551C0E87" w:rsidR="007E178E" w:rsidRDefault="007E178E" w:rsidP="007E178E">
          <w:pPr>
            <w:pStyle w:val="Header"/>
            <w:ind w:left="-115"/>
          </w:pPr>
        </w:p>
      </w:tc>
      <w:tc>
        <w:tcPr>
          <w:tcW w:w="960" w:type="dxa"/>
        </w:tcPr>
        <w:p w14:paraId="41DFB3C2" w14:textId="42460C56" w:rsidR="007E178E" w:rsidRDefault="007E178E" w:rsidP="007E178E">
          <w:pPr>
            <w:pStyle w:val="Header"/>
            <w:jc w:val="center"/>
          </w:pPr>
        </w:p>
      </w:tc>
      <w:tc>
        <w:tcPr>
          <w:tcW w:w="960" w:type="dxa"/>
        </w:tcPr>
        <w:p w14:paraId="7B66B43F" w14:textId="72B61F5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5C5166B" w14:textId="30AEEFEF" w:rsidR="007E178E" w:rsidRDefault="007E178E" w:rsidP="007E178E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0A39604" w14:textId="77777777" w:rsidTr="007E178E">
      <w:trPr>
        <w:trHeight w:val="300"/>
      </w:trPr>
      <w:tc>
        <w:tcPr>
          <w:tcW w:w="1560" w:type="dxa"/>
        </w:tcPr>
        <w:p w14:paraId="5403931F" w14:textId="46D8DC45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1EB29EAE" w14:textId="13FC6B08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726625C" w14:textId="6E2716A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BDA51AF" w14:textId="57E99CDC" w:rsidR="007E178E" w:rsidRDefault="007E178E" w:rsidP="007E178E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F9C52EF" w14:textId="77777777" w:rsidTr="007E178E">
      <w:trPr>
        <w:trHeight w:val="300"/>
      </w:trPr>
      <w:tc>
        <w:tcPr>
          <w:tcW w:w="3360" w:type="dxa"/>
        </w:tcPr>
        <w:p w14:paraId="66B3155C" w14:textId="7E717A8E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4B58458" w14:textId="418F4128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FB628C8" w14:textId="0FD63A5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B4229F6" w14:textId="61DF982A" w:rsidR="007E178E" w:rsidRDefault="007E178E" w:rsidP="007E178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60394799" w14:textId="77777777" w:rsidTr="007E178E">
      <w:trPr>
        <w:trHeight w:val="300"/>
      </w:trPr>
      <w:tc>
        <w:tcPr>
          <w:tcW w:w="1560" w:type="dxa"/>
        </w:tcPr>
        <w:p w14:paraId="6B284BA4" w14:textId="105AAA37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364C66E0" w14:textId="16DBB1D3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1E623D3" w14:textId="0CCB04E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735EB24" w14:textId="090B0B29" w:rsidR="007E178E" w:rsidRDefault="007E178E" w:rsidP="007E178E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C16E711" w14:textId="77777777" w:rsidTr="007E178E">
      <w:trPr>
        <w:trHeight w:val="300"/>
      </w:trPr>
      <w:tc>
        <w:tcPr>
          <w:tcW w:w="3360" w:type="dxa"/>
        </w:tcPr>
        <w:p w14:paraId="383B5EB5" w14:textId="7DA8F6F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A34F967" w14:textId="766EDE70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5979DCA" w14:textId="642867E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FD9B9B5" w14:textId="23FFF43C" w:rsidR="007E178E" w:rsidRDefault="007E178E" w:rsidP="007E178E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67F5" w14:paraId="5190FCE8" w14:textId="77777777" w:rsidTr="007E178E">
      <w:trPr>
        <w:trHeight w:val="300"/>
      </w:trPr>
      <w:tc>
        <w:tcPr>
          <w:tcW w:w="3360" w:type="dxa"/>
        </w:tcPr>
        <w:p w14:paraId="0D08F3C3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3360" w:type="dxa"/>
        </w:tcPr>
        <w:p w14:paraId="2B7C3304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3360" w:type="dxa"/>
        </w:tcPr>
        <w:p w14:paraId="56BDFC9D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4243435F" w14:textId="77777777" w:rsidR="00AE67F5" w:rsidRDefault="00AE67F5" w:rsidP="007E178E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CF7D94" w14:paraId="3ABFEB49" w14:textId="77777777" w:rsidTr="007E178E">
      <w:trPr>
        <w:trHeight w:val="300"/>
      </w:trPr>
      <w:tc>
        <w:tcPr>
          <w:tcW w:w="3360" w:type="dxa"/>
        </w:tcPr>
        <w:p w14:paraId="4230F70E" w14:textId="77777777" w:rsidR="00CF7D94" w:rsidRDefault="00CF7D94" w:rsidP="007E178E">
          <w:pPr>
            <w:pStyle w:val="Header"/>
            <w:ind w:left="-115"/>
          </w:pPr>
        </w:p>
      </w:tc>
      <w:tc>
        <w:tcPr>
          <w:tcW w:w="3360" w:type="dxa"/>
        </w:tcPr>
        <w:p w14:paraId="6B82993E" w14:textId="77777777" w:rsidR="00CF7D94" w:rsidRDefault="00CF7D94" w:rsidP="007E178E">
          <w:pPr>
            <w:pStyle w:val="Header"/>
            <w:jc w:val="center"/>
          </w:pPr>
        </w:p>
      </w:tc>
      <w:tc>
        <w:tcPr>
          <w:tcW w:w="3360" w:type="dxa"/>
        </w:tcPr>
        <w:p w14:paraId="0C3DD278" w14:textId="77777777" w:rsidR="00CF7D94" w:rsidRDefault="00CF7D94" w:rsidP="007E178E">
          <w:pPr>
            <w:pStyle w:val="Header"/>
            <w:ind w:right="-115"/>
            <w:jc w:val="right"/>
          </w:pPr>
        </w:p>
      </w:tc>
    </w:tr>
  </w:tbl>
  <w:p w14:paraId="6FB21101" w14:textId="77777777" w:rsidR="00CF7D94" w:rsidRDefault="00CF7D94" w:rsidP="007E178E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67F5" w14:paraId="39D91E78" w14:textId="77777777" w:rsidTr="007E178E">
      <w:trPr>
        <w:trHeight w:val="300"/>
      </w:trPr>
      <w:tc>
        <w:tcPr>
          <w:tcW w:w="1560" w:type="dxa"/>
        </w:tcPr>
        <w:p w14:paraId="2DA8910A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1560" w:type="dxa"/>
        </w:tcPr>
        <w:p w14:paraId="36D0FE88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1560" w:type="dxa"/>
        </w:tcPr>
        <w:p w14:paraId="0AC16F57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5972AE78" w14:textId="77777777" w:rsidR="00AE67F5" w:rsidRDefault="00AE67F5" w:rsidP="007E178E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1D541094" w14:textId="77777777" w:rsidTr="007E178E">
      <w:trPr>
        <w:trHeight w:val="300"/>
      </w:trPr>
      <w:tc>
        <w:tcPr>
          <w:tcW w:w="3360" w:type="dxa"/>
        </w:tcPr>
        <w:p w14:paraId="3513F465" w14:textId="7DFE9BAB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6AB19F1" w14:textId="2EDA835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1DAF6AC" w14:textId="5444A45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739F15B" w14:textId="5CCDA64A" w:rsidR="007E178E" w:rsidRDefault="007E178E" w:rsidP="007E178E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7993578" w14:textId="77777777" w:rsidTr="007E178E">
      <w:trPr>
        <w:trHeight w:val="300"/>
      </w:trPr>
      <w:tc>
        <w:tcPr>
          <w:tcW w:w="1560" w:type="dxa"/>
        </w:tcPr>
        <w:p w14:paraId="117793B7" w14:textId="4CA13F15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A226201" w14:textId="4B084E0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D65B10C" w14:textId="2F347DC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B8C3C01" w14:textId="53674CF9" w:rsidR="007E178E" w:rsidRDefault="007E178E" w:rsidP="007E178E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5327F5F" w14:textId="77777777" w:rsidTr="007E178E">
      <w:trPr>
        <w:trHeight w:val="300"/>
      </w:trPr>
      <w:tc>
        <w:tcPr>
          <w:tcW w:w="3360" w:type="dxa"/>
        </w:tcPr>
        <w:p w14:paraId="6C7F56F6" w14:textId="26ACB76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74D7AA2" w14:textId="1AC674D9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A9A556F" w14:textId="783EB5A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22ADE9F" w14:textId="1CB1BF57" w:rsidR="007E178E" w:rsidRDefault="007E178E" w:rsidP="007E17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1D7845" w14:paraId="22F8CA5A" w14:textId="77777777" w:rsidTr="007E178E">
      <w:trPr>
        <w:trHeight w:val="300"/>
      </w:trPr>
      <w:tc>
        <w:tcPr>
          <w:tcW w:w="3360" w:type="dxa"/>
        </w:tcPr>
        <w:p w14:paraId="77B213E0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3360" w:type="dxa"/>
        </w:tcPr>
        <w:p w14:paraId="05B17223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3360" w:type="dxa"/>
        </w:tcPr>
        <w:p w14:paraId="037462A3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3D77AEF2" w14:textId="77777777" w:rsidR="001D7845" w:rsidRDefault="001D7845" w:rsidP="007E178E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19CB1C3" w14:textId="77777777" w:rsidTr="007E178E">
      <w:trPr>
        <w:trHeight w:val="300"/>
      </w:trPr>
      <w:tc>
        <w:tcPr>
          <w:tcW w:w="1560" w:type="dxa"/>
        </w:tcPr>
        <w:p w14:paraId="02C0109D" w14:textId="5DD4F11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16FDE1F0" w14:textId="3C503B2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30EF43A3" w14:textId="75A7463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F284D7B" w14:textId="0F7C74AC" w:rsidR="007E178E" w:rsidRDefault="007E178E" w:rsidP="007E178E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93FC84A" w14:textId="77777777" w:rsidTr="007E178E">
      <w:trPr>
        <w:trHeight w:val="300"/>
      </w:trPr>
      <w:tc>
        <w:tcPr>
          <w:tcW w:w="3360" w:type="dxa"/>
        </w:tcPr>
        <w:p w14:paraId="12DE58C9" w14:textId="6453251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F0262FA" w14:textId="7508DFD8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7E45473" w14:textId="396960E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5B4F599" w14:textId="48867A7B" w:rsidR="007E178E" w:rsidRDefault="007E178E" w:rsidP="007E178E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99AD950" w14:textId="77777777" w:rsidTr="007E178E">
      <w:trPr>
        <w:trHeight w:val="300"/>
      </w:trPr>
      <w:tc>
        <w:tcPr>
          <w:tcW w:w="1560" w:type="dxa"/>
        </w:tcPr>
        <w:p w14:paraId="68B13384" w14:textId="1EF412A0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A83BD3D" w14:textId="56B40AAC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2BA64E9" w14:textId="188B3D7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EE68EFA" w14:textId="324E53AC" w:rsidR="007E178E" w:rsidRDefault="007E178E" w:rsidP="007E178E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CE9C2F4" w14:textId="77777777" w:rsidTr="007E178E">
      <w:trPr>
        <w:trHeight w:val="300"/>
      </w:trPr>
      <w:tc>
        <w:tcPr>
          <w:tcW w:w="3360" w:type="dxa"/>
        </w:tcPr>
        <w:p w14:paraId="0432DF27" w14:textId="71B210F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588DD73" w14:textId="05DBF79C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69CCD1E2" w14:textId="0141ABE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6CCF27B" w14:textId="4F8CCFE7" w:rsidR="007E178E" w:rsidRDefault="007E178E" w:rsidP="007E178E">
    <w:pPr>
      <w:pStyle w:val="Header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E82AE8A" w14:textId="77777777" w:rsidTr="007E178E">
      <w:trPr>
        <w:trHeight w:val="300"/>
      </w:trPr>
      <w:tc>
        <w:tcPr>
          <w:tcW w:w="1560" w:type="dxa"/>
        </w:tcPr>
        <w:p w14:paraId="75970380" w14:textId="7EAC850B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BD9E161" w14:textId="65E92857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F657444" w14:textId="6FF81F5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BDE3AAB" w14:textId="132C9753" w:rsidR="007E178E" w:rsidRDefault="007E178E" w:rsidP="007E178E">
    <w:pPr>
      <w:pStyle w:val="Header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AC4237D" w14:textId="77777777" w:rsidTr="007E178E">
      <w:trPr>
        <w:trHeight w:val="300"/>
      </w:trPr>
      <w:tc>
        <w:tcPr>
          <w:tcW w:w="3360" w:type="dxa"/>
        </w:tcPr>
        <w:p w14:paraId="39941752" w14:textId="314358E4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41BDE45" w14:textId="78605CD6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9E99D61" w14:textId="39328D6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0D810CD" w14:textId="7F105C40" w:rsidR="007E178E" w:rsidRDefault="007E178E" w:rsidP="007E178E">
    <w:pPr>
      <w:pStyle w:val="Header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3A93F49" w14:textId="77777777" w:rsidTr="007E178E">
      <w:trPr>
        <w:trHeight w:val="300"/>
      </w:trPr>
      <w:tc>
        <w:tcPr>
          <w:tcW w:w="1560" w:type="dxa"/>
        </w:tcPr>
        <w:p w14:paraId="5C01DEEA" w14:textId="2DD14805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FF24E84" w14:textId="528D317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488F014" w14:textId="58EDD50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1D4E5E8" w14:textId="14D4C371" w:rsidR="007E178E" w:rsidRDefault="007E178E" w:rsidP="007E178E">
    <w:pPr>
      <w:pStyle w:val="Header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D01073D" w14:textId="77777777" w:rsidTr="007E178E">
      <w:trPr>
        <w:trHeight w:val="300"/>
      </w:trPr>
      <w:tc>
        <w:tcPr>
          <w:tcW w:w="3360" w:type="dxa"/>
        </w:tcPr>
        <w:p w14:paraId="38A52EE7" w14:textId="1599D30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C75672F" w14:textId="22D79642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E18EADF" w14:textId="1429A5B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5FB02C5" w14:textId="0EE4AAF1" w:rsidR="007E178E" w:rsidRDefault="007E178E" w:rsidP="007E178E">
    <w:pPr>
      <w:pStyle w:val="Header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7495117" w14:textId="77777777" w:rsidTr="007E178E">
      <w:trPr>
        <w:trHeight w:val="300"/>
      </w:trPr>
      <w:tc>
        <w:tcPr>
          <w:tcW w:w="1560" w:type="dxa"/>
        </w:tcPr>
        <w:p w14:paraId="6AE22770" w14:textId="212FA679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ABCEE04" w14:textId="011A314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93058B8" w14:textId="5850240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CB8DA51" w14:textId="5DB7595B" w:rsidR="007E178E" w:rsidRDefault="007E178E" w:rsidP="007E178E">
    <w:pPr>
      <w:pStyle w:val="Header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26B370F" w14:textId="77777777" w:rsidTr="007E178E">
      <w:trPr>
        <w:trHeight w:val="300"/>
      </w:trPr>
      <w:tc>
        <w:tcPr>
          <w:tcW w:w="3360" w:type="dxa"/>
        </w:tcPr>
        <w:p w14:paraId="425C1992" w14:textId="66AFC74D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10B1555" w14:textId="29605ECA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1F40BC3" w14:textId="2B7126C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ECE7507" w14:textId="075B1260" w:rsidR="007E178E" w:rsidRDefault="007E178E" w:rsidP="007E178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1D7845" w14:paraId="1C70A1D2" w14:textId="77777777" w:rsidTr="007E178E">
      <w:trPr>
        <w:trHeight w:val="300"/>
      </w:trPr>
      <w:tc>
        <w:tcPr>
          <w:tcW w:w="1560" w:type="dxa"/>
        </w:tcPr>
        <w:p w14:paraId="5DC103AF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1560" w:type="dxa"/>
        </w:tcPr>
        <w:p w14:paraId="50B748C2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1560" w:type="dxa"/>
        </w:tcPr>
        <w:p w14:paraId="226F21CE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27FCC1CB" w14:textId="77777777" w:rsidR="001D7845" w:rsidRDefault="001D7845" w:rsidP="007E178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1D7845" w14:paraId="1BCE5EEE" w14:textId="77777777" w:rsidTr="007E178E">
      <w:trPr>
        <w:trHeight w:val="300"/>
      </w:trPr>
      <w:tc>
        <w:tcPr>
          <w:tcW w:w="3360" w:type="dxa"/>
        </w:tcPr>
        <w:p w14:paraId="30797CC6" w14:textId="77777777" w:rsidR="001D7845" w:rsidRDefault="001D7845" w:rsidP="007E178E">
          <w:pPr>
            <w:pStyle w:val="Header"/>
            <w:ind w:left="-115"/>
          </w:pPr>
        </w:p>
      </w:tc>
      <w:tc>
        <w:tcPr>
          <w:tcW w:w="3360" w:type="dxa"/>
        </w:tcPr>
        <w:p w14:paraId="3FB49391" w14:textId="77777777" w:rsidR="001D7845" w:rsidRDefault="001D7845" w:rsidP="007E178E">
          <w:pPr>
            <w:pStyle w:val="Header"/>
            <w:jc w:val="center"/>
          </w:pPr>
        </w:p>
      </w:tc>
      <w:tc>
        <w:tcPr>
          <w:tcW w:w="3360" w:type="dxa"/>
        </w:tcPr>
        <w:p w14:paraId="0D8E0123" w14:textId="77777777" w:rsidR="001D7845" w:rsidRDefault="001D7845" w:rsidP="007E178E">
          <w:pPr>
            <w:pStyle w:val="Header"/>
            <w:ind w:right="-115"/>
            <w:jc w:val="right"/>
          </w:pPr>
        </w:p>
      </w:tc>
    </w:tr>
  </w:tbl>
  <w:p w14:paraId="571C8150" w14:textId="77777777" w:rsidR="001D7845" w:rsidRDefault="001D7845" w:rsidP="007E178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32C90DF8" w14:textId="77777777" w:rsidTr="007E178E">
      <w:trPr>
        <w:trHeight w:val="300"/>
      </w:trPr>
      <w:tc>
        <w:tcPr>
          <w:tcW w:w="3360" w:type="dxa"/>
        </w:tcPr>
        <w:p w14:paraId="3B6C08EC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3A9F2964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0703AB23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6629BC08" w14:textId="77777777" w:rsidR="00AE022C" w:rsidRDefault="00AE022C" w:rsidP="007E178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022C" w14:paraId="394E5A26" w14:textId="77777777" w:rsidTr="007E178E">
      <w:trPr>
        <w:trHeight w:val="300"/>
      </w:trPr>
      <w:tc>
        <w:tcPr>
          <w:tcW w:w="1560" w:type="dxa"/>
        </w:tcPr>
        <w:p w14:paraId="5825EF59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1560" w:type="dxa"/>
        </w:tcPr>
        <w:p w14:paraId="425C13CE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1560" w:type="dxa"/>
        </w:tcPr>
        <w:p w14:paraId="6170A3F2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0DE5387A" w14:textId="77777777" w:rsidR="00AE022C" w:rsidRDefault="00AE022C" w:rsidP="007E178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12346865" w14:textId="77777777" w:rsidTr="007E178E">
      <w:trPr>
        <w:trHeight w:val="300"/>
      </w:trPr>
      <w:tc>
        <w:tcPr>
          <w:tcW w:w="3360" w:type="dxa"/>
        </w:tcPr>
        <w:p w14:paraId="47973272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0E77162F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099AC997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7F95A98D" w14:textId="77777777" w:rsidR="00AE022C" w:rsidRDefault="00AE022C" w:rsidP="007E1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B7C"/>
    <w:multiLevelType w:val="hybridMultilevel"/>
    <w:tmpl w:val="F2845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093C"/>
    <w:multiLevelType w:val="hybridMultilevel"/>
    <w:tmpl w:val="D6E6EA9A"/>
    <w:lvl w:ilvl="0" w:tplc="587E6A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7E07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705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AF88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A6C28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22C1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D1C57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E8C90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9E827EE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D4770E"/>
    <w:multiLevelType w:val="hybridMultilevel"/>
    <w:tmpl w:val="5B88DCCE"/>
    <w:lvl w:ilvl="0" w:tplc="8E363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4F3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6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CD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A5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AB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F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05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88B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A5295"/>
    <w:multiLevelType w:val="hybridMultilevel"/>
    <w:tmpl w:val="2BDA9E7A"/>
    <w:lvl w:ilvl="0" w:tplc="5046E62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87BD5"/>
    <w:multiLevelType w:val="hybridMultilevel"/>
    <w:tmpl w:val="EE2A549C"/>
    <w:lvl w:ilvl="0" w:tplc="1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B55056"/>
    <w:multiLevelType w:val="hybridMultilevel"/>
    <w:tmpl w:val="7F72CBB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524E4"/>
    <w:multiLevelType w:val="hybridMultilevel"/>
    <w:tmpl w:val="0924E3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00F7C"/>
    <w:multiLevelType w:val="hybridMultilevel"/>
    <w:tmpl w:val="995C041C"/>
    <w:lvl w:ilvl="0" w:tplc="2DDA7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31D9C"/>
    <w:multiLevelType w:val="hybridMultilevel"/>
    <w:tmpl w:val="41E8D2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55039"/>
    <w:multiLevelType w:val="hybridMultilevel"/>
    <w:tmpl w:val="C67AC2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D639A"/>
    <w:multiLevelType w:val="hybridMultilevel"/>
    <w:tmpl w:val="B5FCF624"/>
    <w:lvl w:ilvl="0" w:tplc="08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7F17142"/>
    <w:multiLevelType w:val="hybridMultilevel"/>
    <w:tmpl w:val="AE66005E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42737C"/>
    <w:multiLevelType w:val="hybridMultilevel"/>
    <w:tmpl w:val="564288AA"/>
    <w:lvl w:ilvl="0" w:tplc="A6D01C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42234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880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99EA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39ACB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DCA2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54A0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BC62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8E8DD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CE641F"/>
    <w:multiLevelType w:val="hybridMultilevel"/>
    <w:tmpl w:val="893AED4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2D20"/>
    <w:multiLevelType w:val="hybridMultilevel"/>
    <w:tmpl w:val="49CEE440"/>
    <w:lvl w:ilvl="0" w:tplc="EF7E64C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1" w:tplc="EF7E64C6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219"/>
    <w:multiLevelType w:val="hybridMultilevel"/>
    <w:tmpl w:val="54D01AD6"/>
    <w:lvl w:ilvl="0" w:tplc="6C9C1776">
      <w:start w:val="68"/>
      <w:numFmt w:val="bullet"/>
      <w:lvlText w:val="-"/>
      <w:lvlJc w:val="left"/>
      <w:pPr>
        <w:ind w:left="1080" w:hanging="360"/>
      </w:pPr>
      <w:rPr>
        <w:rFonts w:ascii="New York" w:eastAsia="Times New Roman" w:hAnsi="New Yor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111B7F"/>
    <w:multiLevelType w:val="hybridMultilevel"/>
    <w:tmpl w:val="345066AC"/>
    <w:lvl w:ilvl="0" w:tplc="1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89E49D2"/>
    <w:multiLevelType w:val="hybridMultilevel"/>
    <w:tmpl w:val="76E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85652"/>
    <w:multiLevelType w:val="hybridMultilevel"/>
    <w:tmpl w:val="9FA4C546"/>
    <w:lvl w:ilvl="0" w:tplc="2738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E229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CF49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7700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93C3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2B41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88AF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2CEA1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8DA03B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FB5FE9"/>
    <w:multiLevelType w:val="hybridMultilevel"/>
    <w:tmpl w:val="8186725A"/>
    <w:lvl w:ilvl="0" w:tplc="731C8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86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267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828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8C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42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AE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26D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12A03"/>
    <w:multiLevelType w:val="hybridMultilevel"/>
    <w:tmpl w:val="DBD88834"/>
    <w:lvl w:ilvl="0" w:tplc="A0B4C07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6C79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42E4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EFC2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15EDC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3AE9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77EA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DF61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C6C595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DA107A"/>
    <w:multiLevelType w:val="hybridMultilevel"/>
    <w:tmpl w:val="89121362"/>
    <w:lvl w:ilvl="0" w:tplc="9F109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A36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8A0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0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AD5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EF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84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54A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436A"/>
    <w:multiLevelType w:val="hybridMultilevel"/>
    <w:tmpl w:val="1D7225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A171DBB"/>
    <w:multiLevelType w:val="hybridMultilevel"/>
    <w:tmpl w:val="EE28116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817F2"/>
    <w:multiLevelType w:val="hybridMultilevel"/>
    <w:tmpl w:val="EA2A03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15578"/>
    <w:multiLevelType w:val="hybridMultilevel"/>
    <w:tmpl w:val="675EF5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67F47"/>
    <w:multiLevelType w:val="hybridMultilevel"/>
    <w:tmpl w:val="1EE48D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B5149"/>
    <w:multiLevelType w:val="hybridMultilevel"/>
    <w:tmpl w:val="593CD24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E64BE"/>
    <w:multiLevelType w:val="hybridMultilevel"/>
    <w:tmpl w:val="210046C8"/>
    <w:lvl w:ilvl="0" w:tplc="1010B1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5804B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C9CB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30EC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3908A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C007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8861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D6775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00E5C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4C96BAE"/>
    <w:multiLevelType w:val="hybridMultilevel"/>
    <w:tmpl w:val="9C8AF7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934DD"/>
    <w:multiLevelType w:val="hybridMultilevel"/>
    <w:tmpl w:val="742A0D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C4B7D"/>
    <w:multiLevelType w:val="hybridMultilevel"/>
    <w:tmpl w:val="640EC352"/>
    <w:lvl w:ilvl="0" w:tplc="EF2CED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3462C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2EC2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B18C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CB411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7A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2F08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B29A1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CCE65A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50D6781"/>
    <w:multiLevelType w:val="hybridMultilevel"/>
    <w:tmpl w:val="39E4379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A0859"/>
    <w:multiLevelType w:val="hybridMultilevel"/>
    <w:tmpl w:val="DF80F6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0768F"/>
    <w:multiLevelType w:val="hybridMultilevel"/>
    <w:tmpl w:val="55B8FDE8"/>
    <w:lvl w:ilvl="0" w:tplc="196468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BFC1C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2EC6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DF2A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4AEA1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CEC7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3683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F7A4B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C34DE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2E3E9A"/>
    <w:multiLevelType w:val="hybridMultilevel"/>
    <w:tmpl w:val="C5DCFEAE"/>
    <w:lvl w:ilvl="0" w:tplc="D56E58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5E0D6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29C0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8B83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D4AA5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066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C2A4B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1883DB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482D6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1423FD"/>
    <w:multiLevelType w:val="hybridMultilevel"/>
    <w:tmpl w:val="C782391C"/>
    <w:lvl w:ilvl="0" w:tplc="6868DA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50C35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F3C44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CA6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4DAD9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D3AD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6C22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FB0452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3E4A9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39152B6"/>
    <w:multiLevelType w:val="hybridMultilevel"/>
    <w:tmpl w:val="CFD01156"/>
    <w:lvl w:ilvl="0" w:tplc="C2BC5D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38F3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CF987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CAF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8E80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688C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C786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0CB9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5C17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836A63"/>
    <w:multiLevelType w:val="hybridMultilevel"/>
    <w:tmpl w:val="2DCEC18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80E8D"/>
    <w:multiLevelType w:val="hybridMultilevel"/>
    <w:tmpl w:val="D2BABD7C"/>
    <w:lvl w:ilvl="0" w:tplc="27DCA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4F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ED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0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88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29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C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23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BA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37C54"/>
    <w:multiLevelType w:val="hybridMultilevel"/>
    <w:tmpl w:val="033435B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08026">
    <w:abstractNumId w:val="13"/>
  </w:num>
  <w:num w:numId="2" w16cid:durableId="1158964772">
    <w:abstractNumId w:val="36"/>
  </w:num>
  <w:num w:numId="3" w16cid:durableId="756749316">
    <w:abstractNumId w:val="1"/>
  </w:num>
  <w:num w:numId="4" w16cid:durableId="1175922094">
    <w:abstractNumId w:val="29"/>
  </w:num>
  <w:num w:numId="5" w16cid:durableId="343753738">
    <w:abstractNumId w:val="38"/>
  </w:num>
  <w:num w:numId="6" w16cid:durableId="1909806290">
    <w:abstractNumId w:val="21"/>
  </w:num>
  <w:num w:numId="7" w16cid:durableId="743797855">
    <w:abstractNumId w:val="35"/>
  </w:num>
  <w:num w:numId="8" w16cid:durableId="1421878122">
    <w:abstractNumId w:val="19"/>
  </w:num>
  <w:num w:numId="9" w16cid:durableId="1116604548">
    <w:abstractNumId w:val="32"/>
  </w:num>
  <w:num w:numId="10" w16cid:durableId="2972395">
    <w:abstractNumId w:val="37"/>
  </w:num>
  <w:num w:numId="11" w16cid:durableId="1544246425">
    <w:abstractNumId w:val="20"/>
  </w:num>
  <w:num w:numId="12" w16cid:durableId="743718305">
    <w:abstractNumId w:val="22"/>
  </w:num>
  <w:num w:numId="13" w16cid:durableId="690685407">
    <w:abstractNumId w:val="40"/>
  </w:num>
  <w:num w:numId="14" w16cid:durableId="1416590482">
    <w:abstractNumId w:val="2"/>
  </w:num>
  <w:num w:numId="15" w16cid:durableId="1509756249">
    <w:abstractNumId w:val="8"/>
  </w:num>
  <w:num w:numId="16" w16cid:durableId="1237323118">
    <w:abstractNumId w:val="12"/>
  </w:num>
  <w:num w:numId="17" w16cid:durableId="1919317048">
    <w:abstractNumId w:val="18"/>
  </w:num>
  <w:num w:numId="18" w16cid:durableId="6831712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87926441">
    <w:abstractNumId w:val="23"/>
  </w:num>
  <w:num w:numId="20" w16cid:durableId="227888851">
    <w:abstractNumId w:val="11"/>
  </w:num>
  <w:num w:numId="21" w16cid:durableId="1306860482">
    <w:abstractNumId w:val="16"/>
  </w:num>
  <w:num w:numId="22" w16cid:durableId="2079745638">
    <w:abstractNumId w:val="33"/>
  </w:num>
  <w:num w:numId="23" w16cid:durableId="1889370034">
    <w:abstractNumId w:val="0"/>
  </w:num>
  <w:num w:numId="24" w16cid:durableId="575017156">
    <w:abstractNumId w:val="26"/>
  </w:num>
  <w:num w:numId="25" w16cid:durableId="1536045099">
    <w:abstractNumId w:val="27"/>
  </w:num>
  <w:num w:numId="26" w16cid:durableId="1366908303">
    <w:abstractNumId w:val="34"/>
  </w:num>
  <w:num w:numId="27" w16cid:durableId="279074448">
    <w:abstractNumId w:val="31"/>
  </w:num>
  <w:num w:numId="28" w16cid:durableId="1255090033">
    <w:abstractNumId w:val="30"/>
  </w:num>
  <w:num w:numId="29" w16cid:durableId="1121193760">
    <w:abstractNumId w:val="25"/>
  </w:num>
  <w:num w:numId="30" w16cid:durableId="992375205">
    <w:abstractNumId w:val="14"/>
  </w:num>
  <w:num w:numId="31" w16cid:durableId="270012182">
    <w:abstractNumId w:val="28"/>
  </w:num>
  <w:num w:numId="32" w16cid:durableId="1185097350">
    <w:abstractNumId w:val="9"/>
  </w:num>
  <w:num w:numId="33" w16cid:durableId="995106277">
    <w:abstractNumId w:val="10"/>
  </w:num>
  <w:num w:numId="34" w16cid:durableId="1360668780">
    <w:abstractNumId w:val="39"/>
  </w:num>
  <w:num w:numId="35" w16cid:durableId="2003005837">
    <w:abstractNumId w:val="5"/>
  </w:num>
  <w:num w:numId="36" w16cid:durableId="1761365425">
    <w:abstractNumId w:val="4"/>
  </w:num>
  <w:num w:numId="37" w16cid:durableId="1095520741">
    <w:abstractNumId w:val="17"/>
  </w:num>
  <w:num w:numId="38" w16cid:durableId="1655254733">
    <w:abstractNumId w:val="41"/>
  </w:num>
  <w:num w:numId="39" w16cid:durableId="1666131499">
    <w:abstractNumId w:val="24"/>
  </w:num>
  <w:num w:numId="40" w16cid:durableId="795411678">
    <w:abstractNumId w:val="7"/>
  </w:num>
  <w:num w:numId="41" w16cid:durableId="336352880">
    <w:abstractNumId w:val="15"/>
  </w:num>
  <w:num w:numId="42" w16cid:durableId="512691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78"/>
    <w:rsid w:val="00004993"/>
    <w:rsid w:val="00015564"/>
    <w:rsid w:val="000259B0"/>
    <w:rsid w:val="00037BAC"/>
    <w:rsid w:val="00037EC8"/>
    <w:rsid w:val="00045086"/>
    <w:rsid w:val="00045C07"/>
    <w:rsid w:val="00050B37"/>
    <w:rsid w:val="00055483"/>
    <w:rsid w:val="00056952"/>
    <w:rsid w:val="000575F6"/>
    <w:rsid w:val="00057C6F"/>
    <w:rsid w:val="000601ED"/>
    <w:rsid w:val="00062770"/>
    <w:rsid w:val="0007031E"/>
    <w:rsid w:val="0007033B"/>
    <w:rsid w:val="00071134"/>
    <w:rsid w:val="000753AC"/>
    <w:rsid w:val="00076372"/>
    <w:rsid w:val="00083FEB"/>
    <w:rsid w:val="00087A92"/>
    <w:rsid w:val="000906CC"/>
    <w:rsid w:val="00090BA1"/>
    <w:rsid w:val="00094568"/>
    <w:rsid w:val="000A22F9"/>
    <w:rsid w:val="000A4889"/>
    <w:rsid w:val="000A6E6A"/>
    <w:rsid w:val="000A7196"/>
    <w:rsid w:val="000A7E30"/>
    <w:rsid w:val="000B43B1"/>
    <w:rsid w:val="000B5926"/>
    <w:rsid w:val="000B7CBA"/>
    <w:rsid w:val="000C0076"/>
    <w:rsid w:val="000C0565"/>
    <w:rsid w:val="000C0D3A"/>
    <w:rsid w:val="000C11AC"/>
    <w:rsid w:val="000C1BE1"/>
    <w:rsid w:val="000C411F"/>
    <w:rsid w:val="000D2307"/>
    <w:rsid w:val="000D3A91"/>
    <w:rsid w:val="000D57BD"/>
    <w:rsid w:val="000E360B"/>
    <w:rsid w:val="000E4941"/>
    <w:rsid w:val="000F29F6"/>
    <w:rsid w:val="000F3782"/>
    <w:rsid w:val="00116BF3"/>
    <w:rsid w:val="00120074"/>
    <w:rsid w:val="00121F31"/>
    <w:rsid w:val="00122E77"/>
    <w:rsid w:val="0012722D"/>
    <w:rsid w:val="001403A6"/>
    <w:rsid w:val="00145200"/>
    <w:rsid w:val="00151970"/>
    <w:rsid w:val="00173545"/>
    <w:rsid w:val="001774A3"/>
    <w:rsid w:val="00177A09"/>
    <w:rsid w:val="0018083D"/>
    <w:rsid w:val="00180D79"/>
    <w:rsid w:val="001857D8"/>
    <w:rsid w:val="001929B8"/>
    <w:rsid w:val="00196C81"/>
    <w:rsid w:val="00196E7A"/>
    <w:rsid w:val="001A0286"/>
    <w:rsid w:val="001B0829"/>
    <w:rsid w:val="001B3639"/>
    <w:rsid w:val="001C1654"/>
    <w:rsid w:val="001C220E"/>
    <w:rsid w:val="001D5BB9"/>
    <w:rsid w:val="001D66E1"/>
    <w:rsid w:val="001D7845"/>
    <w:rsid w:val="001E3687"/>
    <w:rsid w:val="001E3D43"/>
    <w:rsid w:val="001F44E6"/>
    <w:rsid w:val="002030C8"/>
    <w:rsid w:val="00204970"/>
    <w:rsid w:val="00204D4F"/>
    <w:rsid w:val="00207EED"/>
    <w:rsid w:val="00210562"/>
    <w:rsid w:val="00213388"/>
    <w:rsid w:val="0021649D"/>
    <w:rsid w:val="002174AB"/>
    <w:rsid w:val="00235F23"/>
    <w:rsid w:val="002425D8"/>
    <w:rsid w:val="00244643"/>
    <w:rsid w:val="00245EA1"/>
    <w:rsid w:val="00247850"/>
    <w:rsid w:val="00254658"/>
    <w:rsid w:val="00254ABC"/>
    <w:rsid w:val="00260A02"/>
    <w:rsid w:val="002649D8"/>
    <w:rsid w:val="00270268"/>
    <w:rsid w:val="00271387"/>
    <w:rsid w:val="00271B5B"/>
    <w:rsid w:val="00280E70"/>
    <w:rsid w:val="002852E2"/>
    <w:rsid w:val="00285BB3"/>
    <w:rsid w:val="00290396"/>
    <w:rsid w:val="00290DEA"/>
    <w:rsid w:val="00291F98"/>
    <w:rsid w:val="0029264E"/>
    <w:rsid w:val="002933BE"/>
    <w:rsid w:val="00294AE3"/>
    <w:rsid w:val="002A11B1"/>
    <w:rsid w:val="002A3931"/>
    <w:rsid w:val="002A4F7D"/>
    <w:rsid w:val="002A5FB8"/>
    <w:rsid w:val="002B5A7F"/>
    <w:rsid w:val="002C0240"/>
    <w:rsid w:val="002C3DB5"/>
    <w:rsid w:val="002D2D30"/>
    <w:rsid w:val="002D6831"/>
    <w:rsid w:val="002E666A"/>
    <w:rsid w:val="002F0780"/>
    <w:rsid w:val="002F1317"/>
    <w:rsid w:val="002F6CA4"/>
    <w:rsid w:val="003001E2"/>
    <w:rsid w:val="00325214"/>
    <w:rsid w:val="00327DB9"/>
    <w:rsid w:val="00327F4C"/>
    <w:rsid w:val="00332CC9"/>
    <w:rsid w:val="00346E91"/>
    <w:rsid w:val="00347894"/>
    <w:rsid w:val="0036275C"/>
    <w:rsid w:val="0036280D"/>
    <w:rsid w:val="00371CF8"/>
    <w:rsid w:val="00372251"/>
    <w:rsid w:val="003803CB"/>
    <w:rsid w:val="003812A4"/>
    <w:rsid w:val="0038173F"/>
    <w:rsid w:val="003854EC"/>
    <w:rsid w:val="00386751"/>
    <w:rsid w:val="003868F9"/>
    <w:rsid w:val="00394F48"/>
    <w:rsid w:val="00396AC7"/>
    <w:rsid w:val="00396FBA"/>
    <w:rsid w:val="003A10A3"/>
    <w:rsid w:val="003A120B"/>
    <w:rsid w:val="003B47A9"/>
    <w:rsid w:val="003C4A96"/>
    <w:rsid w:val="003D4A16"/>
    <w:rsid w:val="003D5844"/>
    <w:rsid w:val="003D7D8C"/>
    <w:rsid w:val="003E63CA"/>
    <w:rsid w:val="003E6A10"/>
    <w:rsid w:val="003F4357"/>
    <w:rsid w:val="003F590C"/>
    <w:rsid w:val="0040305C"/>
    <w:rsid w:val="0040415D"/>
    <w:rsid w:val="00404A34"/>
    <w:rsid w:val="00410EEF"/>
    <w:rsid w:val="004120A2"/>
    <w:rsid w:val="00412E23"/>
    <w:rsid w:val="00412EC8"/>
    <w:rsid w:val="004215B8"/>
    <w:rsid w:val="0042417D"/>
    <w:rsid w:val="00424D10"/>
    <w:rsid w:val="00427F21"/>
    <w:rsid w:val="00430B41"/>
    <w:rsid w:val="00437280"/>
    <w:rsid w:val="00440ABD"/>
    <w:rsid w:val="00445AA8"/>
    <w:rsid w:val="004561EC"/>
    <w:rsid w:val="004608CF"/>
    <w:rsid w:val="00467425"/>
    <w:rsid w:val="0048191A"/>
    <w:rsid w:val="00486B11"/>
    <w:rsid w:val="004926FC"/>
    <w:rsid w:val="0049291B"/>
    <w:rsid w:val="00497CE7"/>
    <w:rsid w:val="004A0DAC"/>
    <w:rsid w:val="004A4C2C"/>
    <w:rsid w:val="004B5F11"/>
    <w:rsid w:val="004B779A"/>
    <w:rsid w:val="004B7B85"/>
    <w:rsid w:val="004C0413"/>
    <w:rsid w:val="004C1060"/>
    <w:rsid w:val="004C25AE"/>
    <w:rsid w:val="004D06E3"/>
    <w:rsid w:val="004D3864"/>
    <w:rsid w:val="004D6E23"/>
    <w:rsid w:val="004E1CA6"/>
    <w:rsid w:val="004E49E9"/>
    <w:rsid w:val="004F4F05"/>
    <w:rsid w:val="004F75CB"/>
    <w:rsid w:val="00502BBB"/>
    <w:rsid w:val="005036E5"/>
    <w:rsid w:val="0050437D"/>
    <w:rsid w:val="00505D5E"/>
    <w:rsid w:val="00507B13"/>
    <w:rsid w:val="005107EE"/>
    <w:rsid w:val="0052102D"/>
    <w:rsid w:val="0052215B"/>
    <w:rsid w:val="00525869"/>
    <w:rsid w:val="00545EE6"/>
    <w:rsid w:val="005474C9"/>
    <w:rsid w:val="005509C1"/>
    <w:rsid w:val="005520C1"/>
    <w:rsid w:val="0056070E"/>
    <w:rsid w:val="00561D4D"/>
    <w:rsid w:val="00563F3A"/>
    <w:rsid w:val="00567A5D"/>
    <w:rsid w:val="00573100"/>
    <w:rsid w:val="00581DDB"/>
    <w:rsid w:val="0058372D"/>
    <w:rsid w:val="00586DAC"/>
    <w:rsid w:val="005903C3"/>
    <w:rsid w:val="00591AD2"/>
    <w:rsid w:val="00596B59"/>
    <w:rsid w:val="005A3A5C"/>
    <w:rsid w:val="005A3A7D"/>
    <w:rsid w:val="005A60E1"/>
    <w:rsid w:val="005A6C9E"/>
    <w:rsid w:val="005B21E0"/>
    <w:rsid w:val="005B6E55"/>
    <w:rsid w:val="005C0216"/>
    <w:rsid w:val="005C2CA0"/>
    <w:rsid w:val="005C3CF5"/>
    <w:rsid w:val="005C5421"/>
    <w:rsid w:val="005C6C80"/>
    <w:rsid w:val="005C7336"/>
    <w:rsid w:val="005D2AA4"/>
    <w:rsid w:val="005D2DE5"/>
    <w:rsid w:val="005E1DF1"/>
    <w:rsid w:val="005E440B"/>
    <w:rsid w:val="005E46F4"/>
    <w:rsid w:val="005F2B8E"/>
    <w:rsid w:val="005F40F2"/>
    <w:rsid w:val="005F4B6F"/>
    <w:rsid w:val="00603DC4"/>
    <w:rsid w:val="006133FC"/>
    <w:rsid w:val="0061372E"/>
    <w:rsid w:val="00615D44"/>
    <w:rsid w:val="00624315"/>
    <w:rsid w:val="00626286"/>
    <w:rsid w:val="0063481F"/>
    <w:rsid w:val="0063604D"/>
    <w:rsid w:val="00640022"/>
    <w:rsid w:val="00641EAF"/>
    <w:rsid w:val="00650887"/>
    <w:rsid w:val="006521A5"/>
    <w:rsid w:val="00654608"/>
    <w:rsid w:val="0066009A"/>
    <w:rsid w:val="0066123E"/>
    <w:rsid w:val="00661D80"/>
    <w:rsid w:val="00661E84"/>
    <w:rsid w:val="0068592F"/>
    <w:rsid w:val="006909CB"/>
    <w:rsid w:val="00691F2A"/>
    <w:rsid w:val="00692B3E"/>
    <w:rsid w:val="00696160"/>
    <w:rsid w:val="006A53D1"/>
    <w:rsid w:val="006A662A"/>
    <w:rsid w:val="006B1865"/>
    <w:rsid w:val="006C015D"/>
    <w:rsid w:val="006C0D50"/>
    <w:rsid w:val="006C2D83"/>
    <w:rsid w:val="006C3480"/>
    <w:rsid w:val="006D0AFC"/>
    <w:rsid w:val="006D121B"/>
    <w:rsid w:val="006D3E16"/>
    <w:rsid w:val="006D4BCE"/>
    <w:rsid w:val="006E2726"/>
    <w:rsid w:val="006E277C"/>
    <w:rsid w:val="006E3C61"/>
    <w:rsid w:val="006E3DFB"/>
    <w:rsid w:val="006F19A4"/>
    <w:rsid w:val="006F37B6"/>
    <w:rsid w:val="00704C3A"/>
    <w:rsid w:val="0070528C"/>
    <w:rsid w:val="00710A07"/>
    <w:rsid w:val="00712C1B"/>
    <w:rsid w:val="00721E39"/>
    <w:rsid w:val="00725897"/>
    <w:rsid w:val="007308E1"/>
    <w:rsid w:val="00731210"/>
    <w:rsid w:val="007336ED"/>
    <w:rsid w:val="0075016A"/>
    <w:rsid w:val="007529EF"/>
    <w:rsid w:val="00753C39"/>
    <w:rsid w:val="00760389"/>
    <w:rsid w:val="007612D4"/>
    <w:rsid w:val="007614F6"/>
    <w:rsid w:val="007634CE"/>
    <w:rsid w:val="007650B7"/>
    <w:rsid w:val="0076671B"/>
    <w:rsid w:val="0077793D"/>
    <w:rsid w:val="0078086E"/>
    <w:rsid w:val="007B1FE0"/>
    <w:rsid w:val="007B3DCC"/>
    <w:rsid w:val="007B5E84"/>
    <w:rsid w:val="007C4783"/>
    <w:rsid w:val="007C7280"/>
    <w:rsid w:val="007D0A5A"/>
    <w:rsid w:val="007D760F"/>
    <w:rsid w:val="007D7DD0"/>
    <w:rsid w:val="007E178E"/>
    <w:rsid w:val="007E1922"/>
    <w:rsid w:val="007E521A"/>
    <w:rsid w:val="007E6896"/>
    <w:rsid w:val="007F0FC2"/>
    <w:rsid w:val="007F197A"/>
    <w:rsid w:val="007F7AC2"/>
    <w:rsid w:val="00805E72"/>
    <w:rsid w:val="00810A18"/>
    <w:rsid w:val="008130EC"/>
    <w:rsid w:val="00813129"/>
    <w:rsid w:val="00814900"/>
    <w:rsid w:val="00815F9B"/>
    <w:rsid w:val="00824405"/>
    <w:rsid w:val="00833BE3"/>
    <w:rsid w:val="008350E9"/>
    <w:rsid w:val="008352AE"/>
    <w:rsid w:val="00837205"/>
    <w:rsid w:val="00840900"/>
    <w:rsid w:val="00841FA2"/>
    <w:rsid w:val="00843A8C"/>
    <w:rsid w:val="00862C1B"/>
    <w:rsid w:val="008749A0"/>
    <w:rsid w:val="00881C56"/>
    <w:rsid w:val="008857CF"/>
    <w:rsid w:val="008925A5"/>
    <w:rsid w:val="0089502D"/>
    <w:rsid w:val="00897CA2"/>
    <w:rsid w:val="008A307F"/>
    <w:rsid w:val="008B032E"/>
    <w:rsid w:val="008B7066"/>
    <w:rsid w:val="008C555E"/>
    <w:rsid w:val="008C55BD"/>
    <w:rsid w:val="008D19C5"/>
    <w:rsid w:val="008D3059"/>
    <w:rsid w:val="008D4D5B"/>
    <w:rsid w:val="008D5BF3"/>
    <w:rsid w:val="008D733D"/>
    <w:rsid w:val="008D76FD"/>
    <w:rsid w:val="008E0041"/>
    <w:rsid w:val="008E4278"/>
    <w:rsid w:val="008E5B39"/>
    <w:rsid w:val="008E68D2"/>
    <w:rsid w:val="008E71A3"/>
    <w:rsid w:val="008F3D49"/>
    <w:rsid w:val="008F5702"/>
    <w:rsid w:val="00900967"/>
    <w:rsid w:val="00903AFE"/>
    <w:rsid w:val="00904465"/>
    <w:rsid w:val="00904B89"/>
    <w:rsid w:val="00906DB4"/>
    <w:rsid w:val="00914D8B"/>
    <w:rsid w:val="009167EB"/>
    <w:rsid w:val="00922F23"/>
    <w:rsid w:val="00923AA0"/>
    <w:rsid w:val="00923BD5"/>
    <w:rsid w:val="009319E2"/>
    <w:rsid w:val="009323CA"/>
    <w:rsid w:val="00932F4F"/>
    <w:rsid w:val="0093315D"/>
    <w:rsid w:val="0093490C"/>
    <w:rsid w:val="00945A0A"/>
    <w:rsid w:val="00952110"/>
    <w:rsid w:val="009546B7"/>
    <w:rsid w:val="0095508E"/>
    <w:rsid w:val="0095717C"/>
    <w:rsid w:val="00957557"/>
    <w:rsid w:val="009618E3"/>
    <w:rsid w:val="00962FBA"/>
    <w:rsid w:val="0096336D"/>
    <w:rsid w:val="00964CB2"/>
    <w:rsid w:val="00970485"/>
    <w:rsid w:val="00970AFF"/>
    <w:rsid w:val="00984817"/>
    <w:rsid w:val="00992CAF"/>
    <w:rsid w:val="00993A69"/>
    <w:rsid w:val="009959B8"/>
    <w:rsid w:val="00995D0D"/>
    <w:rsid w:val="00996286"/>
    <w:rsid w:val="009B0549"/>
    <w:rsid w:val="009C0B29"/>
    <w:rsid w:val="009D0232"/>
    <w:rsid w:val="009D1470"/>
    <w:rsid w:val="009D2AA7"/>
    <w:rsid w:val="009E584A"/>
    <w:rsid w:val="009F0F3E"/>
    <w:rsid w:val="009F1A19"/>
    <w:rsid w:val="009F206C"/>
    <w:rsid w:val="009F2899"/>
    <w:rsid w:val="009F65E1"/>
    <w:rsid w:val="00A025EA"/>
    <w:rsid w:val="00A063A1"/>
    <w:rsid w:val="00A11842"/>
    <w:rsid w:val="00A155E2"/>
    <w:rsid w:val="00A16E22"/>
    <w:rsid w:val="00A23338"/>
    <w:rsid w:val="00A2501C"/>
    <w:rsid w:val="00A31174"/>
    <w:rsid w:val="00A34ABC"/>
    <w:rsid w:val="00A34E1C"/>
    <w:rsid w:val="00A40770"/>
    <w:rsid w:val="00A47E83"/>
    <w:rsid w:val="00A50B6B"/>
    <w:rsid w:val="00A521AD"/>
    <w:rsid w:val="00A52CB9"/>
    <w:rsid w:val="00A54EFC"/>
    <w:rsid w:val="00A65DF8"/>
    <w:rsid w:val="00A66EA1"/>
    <w:rsid w:val="00A7468B"/>
    <w:rsid w:val="00A7704E"/>
    <w:rsid w:val="00A83CB1"/>
    <w:rsid w:val="00A83D33"/>
    <w:rsid w:val="00A843DF"/>
    <w:rsid w:val="00A8788A"/>
    <w:rsid w:val="00AA577E"/>
    <w:rsid w:val="00AA78A8"/>
    <w:rsid w:val="00AB22AF"/>
    <w:rsid w:val="00AC6679"/>
    <w:rsid w:val="00AC72E6"/>
    <w:rsid w:val="00AD28C5"/>
    <w:rsid w:val="00AE022C"/>
    <w:rsid w:val="00AE0AFD"/>
    <w:rsid w:val="00AE3847"/>
    <w:rsid w:val="00AE3925"/>
    <w:rsid w:val="00AE67F5"/>
    <w:rsid w:val="00AF5410"/>
    <w:rsid w:val="00B00C5F"/>
    <w:rsid w:val="00B01FFD"/>
    <w:rsid w:val="00B06566"/>
    <w:rsid w:val="00B12EE8"/>
    <w:rsid w:val="00B131EF"/>
    <w:rsid w:val="00B13C59"/>
    <w:rsid w:val="00B23B3B"/>
    <w:rsid w:val="00B4215D"/>
    <w:rsid w:val="00B43167"/>
    <w:rsid w:val="00B45B1C"/>
    <w:rsid w:val="00B47012"/>
    <w:rsid w:val="00B6029F"/>
    <w:rsid w:val="00B6438F"/>
    <w:rsid w:val="00B71C6A"/>
    <w:rsid w:val="00B7413A"/>
    <w:rsid w:val="00B82A6E"/>
    <w:rsid w:val="00B83C70"/>
    <w:rsid w:val="00B85E22"/>
    <w:rsid w:val="00B87574"/>
    <w:rsid w:val="00B87B64"/>
    <w:rsid w:val="00B92DA9"/>
    <w:rsid w:val="00BA3AC9"/>
    <w:rsid w:val="00BA40A5"/>
    <w:rsid w:val="00BC652A"/>
    <w:rsid w:val="00BC789F"/>
    <w:rsid w:val="00BD17DE"/>
    <w:rsid w:val="00BD1875"/>
    <w:rsid w:val="00BD580C"/>
    <w:rsid w:val="00BD65C4"/>
    <w:rsid w:val="00BE4E5D"/>
    <w:rsid w:val="00BF58FF"/>
    <w:rsid w:val="00C260E8"/>
    <w:rsid w:val="00C27FC3"/>
    <w:rsid w:val="00C355F3"/>
    <w:rsid w:val="00C37699"/>
    <w:rsid w:val="00C477F2"/>
    <w:rsid w:val="00C56E90"/>
    <w:rsid w:val="00C577DE"/>
    <w:rsid w:val="00C6061F"/>
    <w:rsid w:val="00C67415"/>
    <w:rsid w:val="00C8676E"/>
    <w:rsid w:val="00C8736B"/>
    <w:rsid w:val="00C9119F"/>
    <w:rsid w:val="00C928FE"/>
    <w:rsid w:val="00CA0D72"/>
    <w:rsid w:val="00CA5B8E"/>
    <w:rsid w:val="00CA5BE7"/>
    <w:rsid w:val="00CB14C8"/>
    <w:rsid w:val="00CB361B"/>
    <w:rsid w:val="00CB55E7"/>
    <w:rsid w:val="00CB63D2"/>
    <w:rsid w:val="00CB6D97"/>
    <w:rsid w:val="00CC1283"/>
    <w:rsid w:val="00CD3086"/>
    <w:rsid w:val="00CE164C"/>
    <w:rsid w:val="00CE1C1D"/>
    <w:rsid w:val="00CE3516"/>
    <w:rsid w:val="00CE371E"/>
    <w:rsid w:val="00CE3AE7"/>
    <w:rsid w:val="00CE6F3D"/>
    <w:rsid w:val="00CF7D94"/>
    <w:rsid w:val="00D01603"/>
    <w:rsid w:val="00D13E30"/>
    <w:rsid w:val="00D1580B"/>
    <w:rsid w:val="00D175F5"/>
    <w:rsid w:val="00D23A3A"/>
    <w:rsid w:val="00D24114"/>
    <w:rsid w:val="00D25A6B"/>
    <w:rsid w:val="00D268E6"/>
    <w:rsid w:val="00D34D83"/>
    <w:rsid w:val="00D454E4"/>
    <w:rsid w:val="00D5099A"/>
    <w:rsid w:val="00D623DF"/>
    <w:rsid w:val="00D637DB"/>
    <w:rsid w:val="00D63E4F"/>
    <w:rsid w:val="00D647D4"/>
    <w:rsid w:val="00D74C10"/>
    <w:rsid w:val="00D857A7"/>
    <w:rsid w:val="00D86C45"/>
    <w:rsid w:val="00D905DF"/>
    <w:rsid w:val="00DA2261"/>
    <w:rsid w:val="00DA5445"/>
    <w:rsid w:val="00DA5982"/>
    <w:rsid w:val="00DA5CE6"/>
    <w:rsid w:val="00DB18FA"/>
    <w:rsid w:val="00DB7F33"/>
    <w:rsid w:val="00DC0DDA"/>
    <w:rsid w:val="00DC2C2E"/>
    <w:rsid w:val="00DC5C7E"/>
    <w:rsid w:val="00DD6DC9"/>
    <w:rsid w:val="00DD7E60"/>
    <w:rsid w:val="00DF36FA"/>
    <w:rsid w:val="00E1102F"/>
    <w:rsid w:val="00E119D9"/>
    <w:rsid w:val="00E1214F"/>
    <w:rsid w:val="00E165C7"/>
    <w:rsid w:val="00E24136"/>
    <w:rsid w:val="00E25CCF"/>
    <w:rsid w:val="00E31CEE"/>
    <w:rsid w:val="00E346F1"/>
    <w:rsid w:val="00E36776"/>
    <w:rsid w:val="00E41F6F"/>
    <w:rsid w:val="00E438ED"/>
    <w:rsid w:val="00E513BE"/>
    <w:rsid w:val="00E51EE2"/>
    <w:rsid w:val="00E65F94"/>
    <w:rsid w:val="00E735D9"/>
    <w:rsid w:val="00E802D7"/>
    <w:rsid w:val="00E80ECD"/>
    <w:rsid w:val="00E82DDA"/>
    <w:rsid w:val="00E85EE7"/>
    <w:rsid w:val="00E9199F"/>
    <w:rsid w:val="00E91B72"/>
    <w:rsid w:val="00E93139"/>
    <w:rsid w:val="00E94356"/>
    <w:rsid w:val="00EA2D14"/>
    <w:rsid w:val="00EA519E"/>
    <w:rsid w:val="00EA7B0B"/>
    <w:rsid w:val="00EB0B5A"/>
    <w:rsid w:val="00EB2B54"/>
    <w:rsid w:val="00EB493E"/>
    <w:rsid w:val="00EC0A49"/>
    <w:rsid w:val="00EC2D9E"/>
    <w:rsid w:val="00EC5C6A"/>
    <w:rsid w:val="00ED2E37"/>
    <w:rsid w:val="00ED5440"/>
    <w:rsid w:val="00EE1058"/>
    <w:rsid w:val="00EE7CC9"/>
    <w:rsid w:val="00EF6FDD"/>
    <w:rsid w:val="00F03F81"/>
    <w:rsid w:val="00F0532C"/>
    <w:rsid w:val="00F056F0"/>
    <w:rsid w:val="00F10789"/>
    <w:rsid w:val="00F109DE"/>
    <w:rsid w:val="00F11434"/>
    <w:rsid w:val="00F23D39"/>
    <w:rsid w:val="00F24498"/>
    <w:rsid w:val="00F25C40"/>
    <w:rsid w:val="00F27CD4"/>
    <w:rsid w:val="00F27DF3"/>
    <w:rsid w:val="00F3092C"/>
    <w:rsid w:val="00F31E0C"/>
    <w:rsid w:val="00F3581E"/>
    <w:rsid w:val="00F40E32"/>
    <w:rsid w:val="00F42F7C"/>
    <w:rsid w:val="00F470C9"/>
    <w:rsid w:val="00F4720E"/>
    <w:rsid w:val="00F63243"/>
    <w:rsid w:val="00F65F03"/>
    <w:rsid w:val="00F67498"/>
    <w:rsid w:val="00F72B2D"/>
    <w:rsid w:val="00F73ABB"/>
    <w:rsid w:val="00F753A5"/>
    <w:rsid w:val="00F81B31"/>
    <w:rsid w:val="00F83CF6"/>
    <w:rsid w:val="00F8412F"/>
    <w:rsid w:val="00F90782"/>
    <w:rsid w:val="00F937CA"/>
    <w:rsid w:val="00F9587D"/>
    <w:rsid w:val="00FA6C94"/>
    <w:rsid w:val="00FB5E8A"/>
    <w:rsid w:val="00FC71A6"/>
    <w:rsid w:val="00FD3746"/>
    <w:rsid w:val="00FE15DE"/>
    <w:rsid w:val="00FE1A5C"/>
    <w:rsid w:val="00FE4B2D"/>
    <w:rsid w:val="00FF081C"/>
    <w:rsid w:val="00FF16A5"/>
    <w:rsid w:val="00FF39E2"/>
    <w:rsid w:val="00FF46FF"/>
    <w:rsid w:val="00FF50C2"/>
    <w:rsid w:val="1EB98200"/>
    <w:rsid w:val="268A5758"/>
    <w:rsid w:val="2C080823"/>
    <w:rsid w:val="492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98200"/>
  <w15:chartTrackingRefBased/>
  <w15:docId w15:val="{3DD05924-9763-4AAA-A1E2-6D84DA87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2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rebuchet MS" w:hAnsi="Trebuchet MS"/>
    </w:rPr>
  </w:style>
  <w:style w:type="character" w:styleId="PageNumber">
    <w:name w:val="page number"/>
    <w:rPr>
      <w:sz w:val="20"/>
    </w:rPr>
  </w:style>
  <w:style w:type="paragraph" w:customStyle="1" w:styleId="PALATINO10">
    <w:name w:val="PALATINO 10"/>
    <w:rPr>
      <w:rFonts w:ascii="Palatino" w:hAnsi="Palatino"/>
      <w:lang w:eastAsia="en-US"/>
    </w:rPr>
  </w:style>
  <w:style w:type="paragraph" w:customStyle="1" w:styleId="Palatino100">
    <w:name w:val="Palatino 10"/>
    <w:basedOn w:val="Normal"/>
    <w:rPr>
      <w:rFonts w:ascii="Palatino" w:hAnsi="Palatino"/>
      <w:sz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Trebuchet MS" w:hAnsi="Trebuchet MS"/>
      <w:lang w:val="x-none" w:eastAsia="x-none"/>
    </w:rPr>
  </w:style>
  <w:style w:type="character" w:customStyle="1" w:styleId="FooterChar">
    <w:name w:val="Footer Char"/>
    <w:link w:val="Footer"/>
    <w:rPr>
      <w:rFonts w:ascii="Trebuchet MS" w:hAnsi="Trebuchet MS"/>
      <w:sz w:val="24"/>
    </w:rPr>
  </w:style>
  <w:style w:type="paragraph" w:customStyle="1" w:styleId="NAME">
    <w:name w:val="NAME"/>
    <w:basedOn w:val="PALATINO10"/>
    <w:pPr>
      <w:spacing w:after="120"/>
      <w:jc w:val="center"/>
    </w:pPr>
    <w:rPr>
      <w:rFonts w:ascii="Trebuchet MS" w:hAnsi="Trebuchet MS"/>
      <w:b/>
      <w:bCs/>
      <w:caps/>
      <w:spacing w:val="200"/>
      <w:sz w:val="28"/>
    </w:rPr>
  </w:style>
  <w:style w:type="paragraph" w:customStyle="1" w:styleId="SectionHeader">
    <w:name w:val="Section Header"/>
    <w:basedOn w:val="TOC1"/>
    <w:next w:val="TOC3"/>
    <w:pPr>
      <w:spacing w:before="360" w:after="240"/>
      <w:jc w:val="center"/>
    </w:pPr>
    <w:rPr>
      <w:rFonts w:ascii="Trebuchet MS" w:hAnsi="Trebuchet MS"/>
      <w:b/>
      <w:bCs/>
    </w:rPr>
  </w:style>
  <w:style w:type="paragraph" w:customStyle="1" w:styleId="Address">
    <w:name w:val="Address"/>
    <w:basedOn w:val="PALATINO10"/>
    <w:pPr>
      <w:jc w:val="center"/>
    </w:pPr>
    <w:rPr>
      <w:rFonts w:ascii="Trebuchet MS" w:hAnsi="Trebuchet MS"/>
    </w:rPr>
  </w:style>
  <w:style w:type="paragraph" w:customStyle="1" w:styleId="ResumeKeywords">
    <w:name w:val="Resume Keywords"/>
    <w:basedOn w:val="PALATINO10"/>
    <w:pPr>
      <w:framePr w:wrap="around" w:vAnchor="text" w:hAnchor="text" w:y="1"/>
      <w:spacing w:before="20" w:after="20"/>
      <w:jc w:val="center"/>
    </w:pPr>
    <w:rPr>
      <w:rFonts w:ascii="Trebuchet MS" w:hAnsi="Trebuchet MS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PALATINO10TrebuchetMSJustified">
    <w:name w:val="Style PALATINO 10 + Trebuchet MS Justified"/>
    <w:basedOn w:val="PALATINO10"/>
    <w:pPr>
      <w:spacing w:after="120"/>
      <w:jc w:val="both"/>
    </w:pPr>
    <w:rPr>
      <w:rFonts w:ascii="Trebuchet MS" w:hAnsi="Trebuchet MS"/>
    </w:rPr>
  </w:style>
  <w:style w:type="paragraph" w:customStyle="1" w:styleId="Company">
    <w:name w:val="Company"/>
    <w:basedOn w:val="PALATINO10"/>
    <w:pPr>
      <w:spacing w:before="240"/>
    </w:pPr>
    <w:rPr>
      <w:rFonts w:ascii="Trebuchet MS" w:hAnsi="Trebuchet MS"/>
      <w:b/>
      <w:bCs/>
    </w:rPr>
  </w:style>
  <w:style w:type="paragraph" w:customStyle="1" w:styleId="CompanyAddress">
    <w:name w:val="Company Address"/>
    <w:basedOn w:val="PALATINO10"/>
    <w:pPr>
      <w:spacing w:after="120"/>
    </w:pPr>
    <w:rPr>
      <w:rFonts w:ascii="Trebuchet MS" w:hAnsi="Trebuchet MS"/>
      <w:bCs/>
    </w:rPr>
  </w:style>
  <w:style w:type="paragraph" w:customStyle="1" w:styleId="CompanyDescription">
    <w:name w:val="Company Description"/>
    <w:basedOn w:val="PALATINO10"/>
    <w:pPr>
      <w:spacing w:after="60"/>
    </w:pPr>
    <w:rPr>
      <w:rFonts w:ascii="Trebuchet MS" w:hAnsi="Trebuchet MS"/>
    </w:rPr>
  </w:style>
  <w:style w:type="paragraph" w:customStyle="1" w:styleId="Position">
    <w:name w:val="Position"/>
    <w:basedOn w:val="Address"/>
    <w:qFormat/>
    <w:pPr>
      <w:spacing w:before="120"/>
      <w:jc w:val="left"/>
    </w:pPr>
    <w:rPr>
      <w:b/>
    </w:rPr>
  </w:style>
  <w:style w:type="paragraph" w:customStyle="1" w:styleId="PositionDescription">
    <w:name w:val="Position Description"/>
    <w:basedOn w:val="CompanyDescription"/>
    <w:qFormat/>
    <w:pPr>
      <w:spacing w:before="60"/>
    </w:pPr>
  </w:style>
  <w:style w:type="paragraph" w:customStyle="1" w:styleId="Accomplishments">
    <w:name w:val="Accomplishments"/>
    <w:basedOn w:val="CompanyDescription"/>
    <w:qFormat/>
    <w:pPr>
      <w:numPr>
        <w:numId w:val="16"/>
      </w:numPr>
    </w:pPr>
  </w:style>
  <w:style w:type="paragraph" w:customStyle="1" w:styleId="ProfessionalSummary">
    <w:name w:val="Professional Summary"/>
    <w:basedOn w:val="PositionDescription"/>
    <w:qFormat/>
    <w:rPr>
      <w:b/>
    </w:rPr>
  </w:style>
  <w:style w:type="paragraph" w:styleId="TOC3">
    <w:name w:val="toc 3"/>
    <w:basedOn w:val="Normal"/>
    <w:next w:val="Normal"/>
    <w:autoRedefine/>
    <w:rsid w:val="00AD28C5"/>
    <w:pPr>
      <w:spacing w:after="100"/>
      <w:ind w:left="480" w:hanging="480"/>
    </w:pPr>
    <w:rPr>
      <w:rFonts w:ascii="Trebuchet MS" w:hAnsi="Trebuchet MS"/>
      <w:b/>
      <w:bCs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SubmitResume">
    <w:name w:val="Submit Resume"/>
    <w:basedOn w:val="Normal"/>
    <w:pPr>
      <w:spacing w:before="100"/>
    </w:pPr>
    <w:rPr>
      <w:rFonts w:ascii="Calibri" w:hAnsi="Calibri" w:cs="MS Shell Dlg"/>
      <w:i/>
      <w:color w:val="333399"/>
      <w:sz w:val="16"/>
      <w:szCs w:val="15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E277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8A307F"/>
    <w:rPr>
      <w:rFonts w:ascii="Trebuchet MS" w:hAnsi="Trebuchet MS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6.xml"/><Relationship Id="rId117" Type="http://schemas.openxmlformats.org/officeDocument/2006/relationships/footer" Target="footer70.xml"/><Relationship Id="rId21" Type="http://schemas.openxmlformats.org/officeDocument/2006/relationships/footer" Target="footer6.xml"/><Relationship Id="rId42" Type="http://schemas.openxmlformats.org/officeDocument/2006/relationships/footer" Target="footer20.xml"/><Relationship Id="rId47" Type="http://schemas.openxmlformats.org/officeDocument/2006/relationships/header" Target="header13.xml"/><Relationship Id="rId63" Type="http://schemas.openxmlformats.org/officeDocument/2006/relationships/footer" Target="footer34.xml"/><Relationship Id="rId68" Type="http://schemas.openxmlformats.org/officeDocument/2006/relationships/header" Target="header20.xml"/><Relationship Id="rId84" Type="http://schemas.openxmlformats.org/officeDocument/2006/relationships/footer" Target="footer48.xml"/><Relationship Id="rId89" Type="http://schemas.openxmlformats.org/officeDocument/2006/relationships/header" Target="header27.xml"/><Relationship Id="rId112" Type="http://schemas.openxmlformats.org/officeDocument/2006/relationships/footer" Target="footer67.xml"/><Relationship Id="rId133" Type="http://schemas.openxmlformats.org/officeDocument/2006/relationships/footer" Target="footer81.xml"/><Relationship Id="rId138" Type="http://schemas.openxmlformats.org/officeDocument/2006/relationships/footer" Target="footer84.xml"/><Relationship Id="rId154" Type="http://schemas.openxmlformats.org/officeDocument/2006/relationships/footer" Target="footer95.xml"/><Relationship Id="rId16" Type="http://schemas.openxmlformats.org/officeDocument/2006/relationships/footer" Target="footer3.xml"/><Relationship Id="rId107" Type="http://schemas.openxmlformats.org/officeDocument/2006/relationships/header" Target="header33.xml"/><Relationship Id="rId11" Type="http://schemas.openxmlformats.org/officeDocument/2006/relationships/hyperlink" Target="https://kriss3.github.io/resume/" TargetMode="External"/><Relationship Id="rId32" Type="http://schemas.openxmlformats.org/officeDocument/2006/relationships/header" Target="header8.xml"/><Relationship Id="rId37" Type="http://schemas.openxmlformats.org/officeDocument/2006/relationships/footer" Target="footer17.xml"/><Relationship Id="rId53" Type="http://schemas.openxmlformats.org/officeDocument/2006/relationships/header" Target="header15.xml"/><Relationship Id="rId58" Type="http://schemas.openxmlformats.org/officeDocument/2006/relationships/footer" Target="footer31.xml"/><Relationship Id="rId74" Type="http://schemas.openxmlformats.org/officeDocument/2006/relationships/header" Target="header22.xml"/><Relationship Id="rId79" Type="http://schemas.openxmlformats.org/officeDocument/2006/relationships/footer" Target="footer45.xml"/><Relationship Id="rId102" Type="http://schemas.openxmlformats.org/officeDocument/2006/relationships/footer" Target="footer60.xml"/><Relationship Id="rId123" Type="http://schemas.openxmlformats.org/officeDocument/2006/relationships/footer" Target="footer74.xml"/><Relationship Id="rId128" Type="http://schemas.openxmlformats.org/officeDocument/2006/relationships/header" Target="header40.xml"/><Relationship Id="rId144" Type="http://schemas.openxmlformats.org/officeDocument/2006/relationships/footer" Target="footer88.xml"/><Relationship Id="rId149" Type="http://schemas.openxmlformats.org/officeDocument/2006/relationships/header" Target="header47.xml"/><Relationship Id="rId5" Type="http://schemas.openxmlformats.org/officeDocument/2006/relationships/webSettings" Target="webSettings.xml"/><Relationship Id="rId90" Type="http://schemas.openxmlformats.org/officeDocument/2006/relationships/footer" Target="footer52.xml"/><Relationship Id="rId95" Type="http://schemas.openxmlformats.org/officeDocument/2006/relationships/header" Target="header29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43" Type="http://schemas.openxmlformats.org/officeDocument/2006/relationships/footer" Target="footer21.xml"/><Relationship Id="rId48" Type="http://schemas.openxmlformats.org/officeDocument/2006/relationships/footer" Target="footer24.xml"/><Relationship Id="rId64" Type="http://schemas.openxmlformats.org/officeDocument/2006/relationships/footer" Target="footer35.xml"/><Relationship Id="rId69" Type="http://schemas.openxmlformats.org/officeDocument/2006/relationships/footer" Target="footer38.xml"/><Relationship Id="rId113" Type="http://schemas.openxmlformats.org/officeDocument/2006/relationships/header" Target="header35.xml"/><Relationship Id="rId118" Type="http://schemas.openxmlformats.org/officeDocument/2006/relationships/footer" Target="footer71.xml"/><Relationship Id="rId134" Type="http://schemas.openxmlformats.org/officeDocument/2006/relationships/header" Target="header42.xml"/><Relationship Id="rId139" Type="http://schemas.openxmlformats.org/officeDocument/2006/relationships/footer" Target="footer85.xml"/><Relationship Id="rId80" Type="http://schemas.openxmlformats.org/officeDocument/2006/relationships/header" Target="header24.xml"/><Relationship Id="rId85" Type="http://schemas.openxmlformats.org/officeDocument/2006/relationships/footer" Target="footer49.xml"/><Relationship Id="rId150" Type="http://schemas.openxmlformats.org/officeDocument/2006/relationships/footer" Target="footer92.xml"/><Relationship Id="rId155" Type="http://schemas.openxmlformats.org/officeDocument/2006/relationships/header" Target="header49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33" Type="http://schemas.openxmlformats.org/officeDocument/2006/relationships/footer" Target="footer14.xml"/><Relationship Id="rId38" Type="http://schemas.openxmlformats.org/officeDocument/2006/relationships/header" Target="header10.xml"/><Relationship Id="rId59" Type="http://schemas.openxmlformats.org/officeDocument/2006/relationships/header" Target="header17.xml"/><Relationship Id="rId103" Type="http://schemas.openxmlformats.org/officeDocument/2006/relationships/footer" Target="footer61.xml"/><Relationship Id="rId108" Type="http://schemas.openxmlformats.org/officeDocument/2006/relationships/footer" Target="footer64.xml"/><Relationship Id="rId124" Type="http://schemas.openxmlformats.org/officeDocument/2006/relationships/footer" Target="footer75.xml"/><Relationship Id="rId129" Type="http://schemas.openxmlformats.org/officeDocument/2006/relationships/footer" Target="footer78.xml"/><Relationship Id="rId20" Type="http://schemas.openxmlformats.org/officeDocument/2006/relationships/header" Target="header4.xml"/><Relationship Id="rId41" Type="http://schemas.openxmlformats.org/officeDocument/2006/relationships/header" Target="header11.xml"/><Relationship Id="rId54" Type="http://schemas.openxmlformats.org/officeDocument/2006/relationships/footer" Target="footer28.xml"/><Relationship Id="rId62" Type="http://schemas.openxmlformats.org/officeDocument/2006/relationships/header" Target="header18.xml"/><Relationship Id="rId70" Type="http://schemas.openxmlformats.org/officeDocument/2006/relationships/footer" Target="footer39.xml"/><Relationship Id="rId75" Type="http://schemas.openxmlformats.org/officeDocument/2006/relationships/footer" Target="footer42.xml"/><Relationship Id="rId83" Type="http://schemas.openxmlformats.org/officeDocument/2006/relationships/header" Target="header25.xml"/><Relationship Id="rId88" Type="http://schemas.openxmlformats.org/officeDocument/2006/relationships/footer" Target="footer51.xml"/><Relationship Id="rId91" Type="http://schemas.openxmlformats.org/officeDocument/2006/relationships/footer" Target="footer53.xml"/><Relationship Id="rId96" Type="http://schemas.openxmlformats.org/officeDocument/2006/relationships/footer" Target="footer56.xml"/><Relationship Id="rId111" Type="http://schemas.openxmlformats.org/officeDocument/2006/relationships/footer" Target="footer66.xml"/><Relationship Id="rId132" Type="http://schemas.openxmlformats.org/officeDocument/2006/relationships/footer" Target="footer80.xml"/><Relationship Id="rId140" Type="http://schemas.openxmlformats.org/officeDocument/2006/relationships/header" Target="header44.xml"/><Relationship Id="rId145" Type="http://schemas.openxmlformats.org/officeDocument/2006/relationships/footer" Target="footer89.xml"/><Relationship Id="rId153" Type="http://schemas.openxmlformats.org/officeDocument/2006/relationships/footer" Target="footer9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footer" Target="footer11.xml"/><Relationship Id="rId36" Type="http://schemas.openxmlformats.org/officeDocument/2006/relationships/footer" Target="footer16.xml"/><Relationship Id="rId49" Type="http://schemas.openxmlformats.org/officeDocument/2006/relationships/footer" Target="footer25.xml"/><Relationship Id="rId57" Type="http://schemas.openxmlformats.org/officeDocument/2006/relationships/footer" Target="footer30.xml"/><Relationship Id="rId106" Type="http://schemas.openxmlformats.org/officeDocument/2006/relationships/footer" Target="footer63.xml"/><Relationship Id="rId114" Type="http://schemas.openxmlformats.org/officeDocument/2006/relationships/footer" Target="footer68.xml"/><Relationship Id="rId119" Type="http://schemas.openxmlformats.org/officeDocument/2006/relationships/header" Target="header37.xml"/><Relationship Id="rId127" Type="http://schemas.openxmlformats.org/officeDocument/2006/relationships/footer" Target="footer77.xml"/><Relationship Id="rId10" Type="http://schemas.openxmlformats.org/officeDocument/2006/relationships/hyperlink" Target="https://github.com/kriss3/" TargetMode="External"/><Relationship Id="rId31" Type="http://schemas.openxmlformats.org/officeDocument/2006/relationships/footer" Target="footer13.xml"/><Relationship Id="rId44" Type="http://schemas.openxmlformats.org/officeDocument/2006/relationships/header" Target="header12.xml"/><Relationship Id="rId52" Type="http://schemas.openxmlformats.org/officeDocument/2006/relationships/footer" Target="footer27.xml"/><Relationship Id="rId60" Type="http://schemas.openxmlformats.org/officeDocument/2006/relationships/footer" Target="footer32.xml"/><Relationship Id="rId65" Type="http://schemas.openxmlformats.org/officeDocument/2006/relationships/header" Target="header19.xml"/><Relationship Id="rId73" Type="http://schemas.openxmlformats.org/officeDocument/2006/relationships/footer" Target="footer41.xml"/><Relationship Id="rId78" Type="http://schemas.openxmlformats.org/officeDocument/2006/relationships/footer" Target="footer44.xml"/><Relationship Id="rId81" Type="http://schemas.openxmlformats.org/officeDocument/2006/relationships/footer" Target="footer46.xml"/><Relationship Id="rId86" Type="http://schemas.openxmlformats.org/officeDocument/2006/relationships/header" Target="header26.xml"/><Relationship Id="rId94" Type="http://schemas.openxmlformats.org/officeDocument/2006/relationships/footer" Target="footer55.xml"/><Relationship Id="rId99" Type="http://schemas.openxmlformats.org/officeDocument/2006/relationships/footer" Target="footer58.xml"/><Relationship Id="rId101" Type="http://schemas.openxmlformats.org/officeDocument/2006/relationships/header" Target="header31.xml"/><Relationship Id="rId122" Type="http://schemas.openxmlformats.org/officeDocument/2006/relationships/header" Target="header38.xml"/><Relationship Id="rId130" Type="http://schemas.openxmlformats.org/officeDocument/2006/relationships/footer" Target="footer79.xml"/><Relationship Id="rId135" Type="http://schemas.openxmlformats.org/officeDocument/2006/relationships/footer" Target="footer82.xml"/><Relationship Id="rId143" Type="http://schemas.openxmlformats.org/officeDocument/2006/relationships/header" Target="header45.xml"/><Relationship Id="rId148" Type="http://schemas.openxmlformats.org/officeDocument/2006/relationships/footer" Target="footer91.xml"/><Relationship Id="rId151" Type="http://schemas.openxmlformats.org/officeDocument/2006/relationships/footer" Target="footer93.xml"/><Relationship Id="rId156" Type="http://schemas.openxmlformats.org/officeDocument/2006/relationships/footer" Target="footer96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zysztofszczurowski/" TargetMode="Externa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oter" Target="footer18.xml"/><Relationship Id="rId109" Type="http://schemas.openxmlformats.org/officeDocument/2006/relationships/footer" Target="footer65.xml"/><Relationship Id="rId34" Type="http://schemas.openxmlformats.org/officeDocument/2006/relationships/footer" Target="footer15.xml"/><Relationship Id="rId50" Type="http://schemas.openxmlformats.org/officeDocument/2006/relationships/header" Target="header14.xml"/><Relationship Id="rId55" Type="http://schemas.openxmlformats.org/officeDocument/2006/relationships/footer" Target="footer29.xml"/><Relationship Id="rId76" Type="http://schemas.openxmlformats.org/officeDocument/2006/relationships/footer" Target="footer43.xml"/><Relationship Id="rId97" Type="http://schemas.openxmlformats.org/officeDocument/2006/relationships/footer" Target="footer57.xml"/><Relationship Id="rId104" Type="http://schemas.openxmlformats.org/officeDocument/2006/relationships/header" Target="header32.xml"/><Relationship Id="rId120" Type="http://schemas.openxmlformats.org/officeDocument/2006/relationships/footer" Target="footer72.xml"/><Relationship Id="rId125" Type="http://schemas.openxmlformats.org/officeDocument/2006/relationships/header" Target="header39.xml"/><Relationship Id="rId141" Type="http://schemas.openxmlformats.org/officeDocument/2006/relationships/footer" Target="footer86.xml"/><Relationship Id="rId146" Type="http://schemas.openxmlformats.org/officeDocument/2006/relationships/header" Target="header46.xml"/><Relationship Id="rId7" Type="http://schemas.openxmlformats.org/officeDocument/2006/relationships/endnotes" Target="endnotes.xml"/><Relationship Id="rId71" Type="http://schemas.openxmlformats.org/officeDocument/2006/relationships/header" Target="header21.xml"/><Relationship Id="rId92" Type="http://schemas.openxmlformats.org/officeDocument/2006/relationships/header" Target="header28.xml"/><Relationship Id="rId2" Type="http://schemas.openxmlformats.org/officeDocument/2006/relationships/numbering" Target="numbering.xml"/><Relationship Id="rId29" Type="http://schemas.openxmlformats.org/officeDocument/2006/relationships/header" Target="header7.xml"/><Relationship Id="rId24" Type="http://schemas.openxmlformats.org/officeDocument/2006/relationships/footer" Target="footer8.xml"/><Relationship Id="rId40" Type="http://schemas.openxmlformats.org/officeDocument/2006/relationships/footer" Target="footer19.xml"/><Relationship Id="rId45" Type="http://schemas.openxmlformats.org/officeDocument/2006/relationships/footer" Target="footer22.xml"/><Relationship Id="rId66" Type="http://schemas.openxmlformats.org/officeDocument/2006/relationships/footer" Target="footer36.xml"/><Relationship Id="rId87" Type="http://schemas.openxmlformats.org/officeDocument/2006/relationships/footer" Target="footer50.xml"/><Relationship Id="rId110" Type="http://schemas.openxmlformats.org/officeDocument/2006/relationships/header" Target="header34.xml"/><Relationship Id="rId115" Type="http://schemas.openxmlformats.org/officeDocument/2006/relationships/footer" Target="footer69.xml"/><Relationship Id="rId131" Type="http://schemas.openxmlformats.org/officeDocument/2006/relationships/header" Target="header41.xml"/><Relationship Id="rId136" Type="http://schemas.openxmlformats.org/officeDocument/2006/relationships/footer" Target="footer83.xml"/><Relationship Id="rId157" Type="http://schemas.openxmlformats.org/officeDocument/2006/relationships/fontTable" Target="fontTable.xml"/><Relationship Id="rId61" Type="http://schemas.openxmlformats.org/officeDocument/2006/relationships/footer" Target="footer33.xml"/><Relationship Id="rId82" Type="http://schemas.openxmlformats.org/officeDocument/2006/relationships/footer" Target="footer47.xml"/><Relationship Id="rId152" Type="http://schemas.openxmlformats.org/officeDocument/2006/relationships/header" Target="header48.xml"/><Relationship Id="rId19" Type="http://schemas.openxmlformats.org/officeDocument/2006/relationships/footer" Target="footer5.xml"/><Relationship Id="rId14" Type="http://schemas.openxmlformats.org/officeDocument/2006/relationships/header" Target="header2.xml"/><Relationship Id="rId30" Type="http://schemas.openxmlformats.org/officeDocument/2006/relationships/footer" Target="footer12.xml"/><Relationship Id="rId35" Type="http://schemas.openxmlformats.org/officeDocument/2006/relationships/header" Target="header9.xml"/><Relationship Id="rId56" Type="http://schemas.openxmlformats.org/officeDocument/2006/relationships/header" Target="header16.xml"/><Relationship Id="rId77" Type="http://schemas.openxmlformats.org/officeDocument/2006/relationships/header" Target="header23.xml"/><Relationship Id="rId100" Type="http://schemas.openxmlformats.org/officeDocument/2006/relationships/footer" Target="footer59.xml"/><Relationship Id="rId105" Type="http://schemas.openxmlformats.org/officeDocument/2006/relationships/footer" Target="footer62.xml"/><Relationship Id="rId126" Type="http://schemas.openxmlformats.org/officeDocument/2006/relationships/footer" Target="footer76.xml"/><Relationship Id="rId147" Type="http://schemas.openxmlformats.org/officeDocument/2006/relationships/footer" Target="footer90.xml"/><Relationship Id="rId8" Type="http://schemas.openxmlformats.org/officeDocument/2006/relationships/hyperlink" Target="mailto:kris_s2@outlook.com" TargetMode="External"/><Relationship Id="rId51" Type="http://schemas.openxmlformats.org/officeDocument/2006/relationships/footer" Target="footer26.xml"/><Relationship Id="rId72" Type="http://schemas.openxmlformats.org/officeDocument/2006/relationships/footer" Target="footer40.xml"/><Relationship Id="rId93" Type="http://schemas.openxmlformats.org/officeDocument/2006/relationships/footer" Target="footer54.xml"/><Relationship Id="rId98" Type="http://schemas.openxmlformats.org/officeDocument/2006/relationships/header" Target="header30.xml"/><Relationship Id="rId121" Type="http://schemas.openxmlformats.org/officeDocument/2006/relationships/footer" Target="footer73.xml"/><Relationship Id="rId142" Type="http://schemas.openxmlformats.org/officeDocument/2006/relationships/footer" Target="footer87.xml"/><Relationship Id="rId3" Type="http://schemas.openxmlformats.org/officeDocument/2006/relationships/styles" Target="styles.xml"/><Relationship Id="rId25" Type="http://schemas.openxmlformats.org/officeDocument/2006/relationships/footer" Target="footer9.xml"/><Relationship Id="rId46" Type="http://schemas.openxmlformats.org/officeDocument/2006/relationships/footer" Target="footer23.xml"/><Relationship Id="rId67" Type="http://schemas.openxmlformats.org/officeDocument/2006/relationships/footer" Target="footer37.xml"/><Relationship Id="rId116" Type="http://schemas.openxmlformats.org/officeDocument/2006/relationships/header" Target="header36.xml"/><Relationship Id="rId137" Type="http://schemas.openxmlformats.org/officeDocument/2006/relationships/header" Target="header43.xml"/><Relationship Id="rId15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N_KeywordResumeShade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3779-9828-44B1-B407-3DE658D0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MN_KeywordResumeShaded.dotm</Template>
  <TotalTime>471</TotalTime>
  <Pages>6</Pages>
  <Words>1902</Words>
  <Characters>11590</Characters>
  <Application>Microsoft Office Word</Application>
  <DocSecurity>0</DocSecurity>
  <Lines>96</Lines>
  <Paragraphs>26</Paragraphs>
  <ScaleCrop>false</ScaleCrop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Szczurowski</dc:creator>
  <cp:keywords/>
  <cp:lastModifiedBy>Krzysztof Szczurowski</cp:lastModifiedBy>
  <cp:revision>122</cp:revision>
  <cp:lastPrinted>2009-04-15T09:12:00Z</cp:lastPrinted>
  <dcterms:created xsi:type="dcterms:W3CDTF">2023-11-30T00:29:00Z</dcterms:created>
  <dcterms:modified xsi:type="dcterms:W3CDTF">2024-06-19T06:52:00Z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TC019533729991</vt:lpwstr>
  </property>
</Properties>
</file>