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76372" w:rsidRDefault="00076372" w:rsidP="008352AE">
      <w:pPr>
        <w:jc w:val="center"/>
        <w:rPr>
          <w:b/>
          <w:szCs w:val="24"/>
          <w:u w:val="single"/>
          <w:lang w:val="pl-PL"/>
        </w:rPr>
      </w:pPr>
    </w:p>
    <w:p w14:paraId="6EDDC199" w14:textId="46D7C29F" w:rsidR="00280E70" w:rsidRPr="009F206C" w:rsidRDefault="001D5BB9" w:rsidP="008352AE">
      <w:pPr>
        <w:jc w:val="center"/>
        <w:rPr>
          <w:rStyle w:val="Hyperlink"/>
          <w:rFonts w:asciiTheme="minorHAnsi" w:hAnsiTheme="minorHAnsi" w:cstheme="minorHAnsi"/>
          <w:b/>
        </w:rPr>
      </w:pPr>
      <w:r w:rsidRPr="009F206C">
        <w:rPr>
          <w:rFonts w:asciiTheme="minorHAnsi" w:hAnsiTheme="minorHAnsi" w:cstheme="minorHAnsi"/>
          <w:b/>
          <w:szCs w:val="24"/>
          <w:u w:val="single"/>
          <w:lang w:val="pl-PL"/>
        </w:rPr>
        <w:t>Krzysztof Szczurowski</w:t>
      </w:r>
      <w:r w:rsidR="008352AE" w:rsidRPr="009F206C">
        <w:rPr>
          <w:rFonts w:asciiTheme="minorHAnsi" w:hAnsiTheme="minorHAnsi" w:cstheme="minorHAnsi"/>
          <w:szCs w:val="24"/>
          <w:lang w:val="pl-PL"/>
        </w:rPr>
        <w:t xml:space="preserve"> </w:t>
      </w:r>
      <w:r w:rsidR="008352AE" w:rsidRPr="009F206C">
        <w:rPr>
          <w:rFonts w:asciiTheme="minorHAnsi" w:hAnsiTheme="minorHAnsi" w:cstheme="minorHAnsi"/>
          <w:b/>
          <w:lang w:val="pl-PL"/>
        </w:rPr>
        <w:t>|</w:t>
      </w:r>
      <w:r w:rsidR="008352AE" w:rsidRPr="009F206C">
        <w:rPr>
          <w:rFonts w:asciiTheme="minorHAnsi" w:hAnsiTheme="minorHAnsi" w:cstheme="minorHAnsi"/>
          <w:szCs w:val="24"/>
          <w:lang w:val="pl-PL"/>
        </w:rPr>
        <w:t xml:space="preserve"> </w:t>
      </w:r>
      <w:r w:rsidR="00C27FC3" w:rsidRPr="009F206C">
        <w:rPr>
          <w:rFonts w:asciiTheme="minorHAnsi" w:hAnsiTheme="minorHAnsi" w:cstheme="minorHAnsi"/>
          <w:b/>
          <w:u w:val="single"/>
          <w:lang w:val="pl-PL"/>
        </w:rPr>
        <w:t>Mobile</w:t>
      </w:r>
      <w:r w:rsidRPr="009F206C">
        <w:rPr>
          <w:rFonts w:asciiTheme="minorHAnsi" w:hAnsiTheme="minorHAnsi" w:cstheme="minorHAnsi"/>
          <w:b/>
          <w:u w:val="single"/>
          <w:lang w:val="pl-PL"/>
        </w:rPr>
        <w:t>:</w:t>
      </w:r>
      <w:r w:rsidRPr="009F206C">
        <w:rPr>
          <w:rFonts w:asciiTheme="minorHAnsi" w:hAnsiTheme="minorHAnsi" w:cstheme="minorHAnsi"/>
          <w:b/>
          <w:lang w:val="pl-PL"/>
        </w:rPr>
        <w:t xml:space="preserve"> </w:t>
      </w:r>
      <w:r w:rsidR="008857CF" w:rsidRPr="009F206C">
        <w:rPr>
          <w:rFonts w:asciiTheme="minorHAnsi" w:hAnsiTheme="minorHAnsi" w:cstheme="minorHAnsi"/>
          <w:b/>
          <w:lang w:val="pl-PL"/>
        </w:rPr>
        <w:t xml:space="preserve">(+1) </w:t>
      </w:r>
      <w:r w:rsidR="00881C56" w:rsidRPr="009F206C">
        <w:rPr>
          <w:rFonts w:asciiTheme="minorHAnsi" w:hAnsiTheme="minorHAnsi" w:cstheme="minorHAnsi"/>
          <w:b/>
          <w:lang w:val="pl-PL"/>
        </w:rPr>
        <w:t>604 445 8716</w:t>
      </w:r>
      <w:r w:rsidR="008352AE" w:rsidRPr="009F206C">
        <w:rPr>
          <w:rFonts w:asciiTheme="minorHAnsi" w:hAnsiTheme="minorHAnsi" w:cstheme="minorHAnsi"/>
          <w:b/>
          <w:lang w:val="pl-PL"/>
        </w:rPr>
        <w:t xml:space="preserve"> | </w:t>
      </w:r>
      <w:r w:rsidR="008352AE" w:rsidRPr="009F206C">
        <w:rPr>
          <w:rFonts w:asciiTheme="minorHAnsi" w:hAnsiTheme="minorHAnsi" w:cstheme="minorHAnsi"/>
          <w:b/>
          <w:u w:val="single"/>
        </w:rPr>
        <w:t>Email</w:t>
      </w:r>
      <w:r w:rsidR="008352AE" w:rsidRPr="009F206C">
        <w:rPr>
          <w:rFonts w:asciiTheme="minorHAnsi" w:hAnsiTheme="minorHAnsi" w:cstheme="minorHAnsi"/>
          <w:b/>
        </w:rPr>
        <w:t xml:space="preserve">: </w:t>
      </w:r>
      <w:hyperlink r:id="rId8" w:history="1">
        <w:r w:rsidR="00A34ABC" w:rsidRPr="009F206C">
          <w:rPr>
            <w:rStyle w:val="Hyperlink"/>
            <w:rFonts w:asciiTheme="minorHAnsi" w:hAnsiTheme="minorHAnsi" w:cstheme="minorHAnsi"/>
            <w:b/>
          </w:rPr>
          <w:t>kris_s2@outlook.com</w:t>
        </w:r>
      </w:hyperlink>
    </w:p>
    <w:p w14:paraId="5E523370" w14:textId="05702B99" w:rsidR="00347894" w:rsidRPr="00721E39" w:rsidRDefault="00347894" w:rsidP="006E277C">
      <w:pPr>
        <w:ind w:left="2552"/>
        <w:rPr>
          <w:rStyle w:val="Hyperlink"/>
          <w:rFonts w:asciiTheme="minorHAnsi" w:hAnsiTheme="minorHAnsi" w:cstheme="minorHAnsi"/>
          <w:sz w:val="18"/>
          <w:szCs w:val="18"/>
        </w:rPr>
      </w:pPr>
      <w:r w:rsidRPr="00721E39">
        <w:rPr>
          <w:rFonts w:asciiTheme="minorHAnsi" w:hAnsiTheme="minorHAnsi" w:cstheme="minorHAnsi"/>
          <w:b/>
          <w:sz w:val="18"/>
          <w:szCs w:val="18"/>
          <w:u w:val="single"/>
        </w:rPr>
        <w:t>LinkedIn</w:t>
      </w:r>
      <w:r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E277C"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9" w:history="1">
        <w:r w:rsidR="006E277C" w:rsidRPr="00721E39">
          <w:rPr>
            <w:rStyle w:val="Hyperlink"/>
            <w:rFonts w:asciiTheme="minorHAnsi" w:hAnsiTheme="minorHAnsi" w:cstheme="minorHAnsi"/>
            <w:sz w:val="18"/>
            <w:szCs w:val="18"/>
          </w:rPr>
          <w:t>https://www.linkedin.com/in/krzysztofszczurowski/</w:t>
        </w:r>
      </w:hyperlink>
    </w:p>
    <w:p w14:paraId="3D0607C2" w14:textId="4535CD08" w:rsidR="006E277C" w:rsidRPr="00721E39" w:rsidRDefault="006E277C" w:rsidP="006E277C">
      <w:pPr>
        <w:ind w:left="2552"/>
        <w:rPr>
          <w:rStyle w:val="Hyperlink"/>
          <w:rFonts w:asciiTheme="minorHAnsi" w:hAnsiTheme="minorHAnsi" w:cstheme="minorHAnsi"/>
          <w:sz w:val="18"/>
          <w:szCs w:val="18"/>
        </w:rPr>
      </w:pPr>
      <w:r w:rsidRPr="00721E39">
        <w:rPr>
          <w:rFonts w:asciiTheme="minorHAnsi" w:hAnsiTheme="minorHAnsi" w:cstheme="minorHAnsi"/>
          <w:b/>
          <w:sz w:val="18"/>
          <w:szCs w:val="18"/>
          <w:u w:val="single"/>
        </w:rPr>
        <w:t>GitHub</w:t>
      </w:r>
      <w:r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21E39">
        <w:rPr>
          <w:rStyle w:val="Hyperlink"/>
          <w:rFonts w:asciiTheme="minorHAnsi" w:hAnsiTheme="minorHAnsi" w:cstheme="minorHAnsi"/>
          <w:color w:val="000000" w:themeColor="text1"/>
          <w:sz w:val="18"/>
          <w:szCs w:val="1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10" w:history="1">
        <w:r w:rsidRPr="00721E39">
          <w:rPr>
            <w:rStyle w:val="Hyperlink"/>
            <w:rFonts w:asciiTheme="minorHAnsi" w:hAnsiTheme="minorHAnsi" w:cstheme="minorHAnsi"/>
            <w:sz w:val="18"/>
            <w:szCs w:val="18"/>
          </w:rPr>
          <w:t>https://github.com/kriss3</w:t>
        </w:r>
      </w:hyperlink>
    </w:p>
    <w:p w14:paraId="0A37501D" w14:textId="77777777" w:rsidR="007612D4" w:rsidRPr="008857CF" w:rsidRDefault="007612D4" w:rsidP="006E277C">
      <w:pPr>
        <w:pStyle w:val="Accomplishments"/>
        <w:numPr>
          <w:ilvl w:val="0"/>
          <w:numId w:val="0"/>
        </w:numPr>
      </w:pPr>
    </w:p>
    <w:p w14:paraId="547BE1B8" w14:textId="78E13CA2" w:rsidR="00280E70" w:rsidRPr="004A4C2C" w:rsidRDefault="004A4C2C" w:rsidP="007529EF">
      <w:pPr>
        <w:pStyle w:val="Accomplishments"/>
        <w:numPr>
          <w:ilvl w:val="0"/>
          <w:numId w:val="0"/>
        </w:numPr>
        <w:ind w:left="3261"/>
        <w:rPr>
          <w:b/>
          <w:sz w:val="22"/>
          <w:szCs w:val="22"/>
        </w:rPr>
      </w:pPr>
      <w:r w:rsidRPr="004A4C2C">
        <w:rPr>
          <w:b/>
          <w:sz w:val="22"/>
          <w:szCs w:val="22"/>
        </w:rPr>
        <w:t>.NET</w:t>
      </w:r>
      <w:r w:rsidR="00F67498">
        <w:rPr>
          <w:b/>
          <w:sz w:val="22"/>
          <w:szCs w:val="22"/>
        </w:rPr>
        <w:t xml:space="preserve"> </w:t>
      </w:r>
      <w:r w:rsidRPr="004A4C2C">
        <w:rPr>
          <w:b/>
          <w:sz w:val="22"/>
          <w:szCs w:val="22"/>
        </w:rPr>
        <w:t>Developer</w:t>
      </w:r>
      <w:r w:rsidR="00F67498">
        <w:rPr>
          <w:b/>
          <w:sz w:val="22"/>
          <w:szCs w:val="22"/>
        </w:rPr>
        <w:t>/Full Stack Developer</w:t>
      </w:r>
    </w:p>
    <w:p w14:paraId="132241E6" w14:textId="77777777" w:rsidR="00280E70" w:rsidRPr="007612D4" w:rsidRDefault="00E346F1" w:rsidP="007612D4">
      <w:pPr>
        <w:pStyle w:val="Accomplishments"/>
        <w:numPr>
          <w:ilvl w:val="0"/>
          <w:numId w:val="0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2295DA7" w14:textId="094E12EC" w:rsidR="00661D80" w:rsidRDefault="0050437D" w:rsidP="2C080823">
      <w:pPr>
        <w:pStyle w:val="Accomplishments"/>
        <w:numPr>
          <w:ilvl w:val="0"/>
          <w:numId w:val="0"/>
        </w:numPr>
        <w:rPr>
          <w:color w:val="000000"/>
        </w:rPr>
      </w:pPr>
      <w:r>
        <w:rPr>
          <w:rFonts w:cs="Arial"/>
          <w:color w:val="000000"/>
          <w:shd w:val="clear" w:color="auto" w:fill="FFFFFF"/>
        </w:rPr>
        <w:t>M</w:t>
      </w:r>
      <w:r w:rsidR="00EE7CC9" w:rsidRPr="0095508E">
        <w:rPr>
          <w:rFonts w:cs="Arial"/>
          <w:color w:val="000000"/>
          <w:shd w:val="clear" w:color="auto" w:fill="FFFFFF"/>
        </w:rPr>
        <w:t>otivated,</w:t>
      </w:r>
      <w:r w:rsidR="00A52CB9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e</w:t>
      </w:r>
      <w:r w:rsidR="00C577DE">
        <w:rPr>
          <w:rFonts w:cs="Arial"/>
          <w:color w:val="000000"/>
          <w:shd w:val="clear" w:color="auto" w:fill="FFFFFF"/>
        </w:rPr>
        <w:t>nthusiastic,</w:t>
      </w:r>
      <w:r w:rsidR="00A52CB9">
        <w:rPr>
          <w:rFonts w:cs="Arial"/>
          <w:color w:val="000000"/>
          <w:shd w:val="clear" w:color="auto" w:fill="FFFFFF"/>
        </w:rPr>
        <w:t xml:space="preserve"> and</w:t>
      </w:r>
      <w:r w:rsidR="00EE7CC9" w:rsidRPr="0095508E">
        <w:rPr>
          <w:rFonts w:cs="Arial"/>
          <w:color w:val="000000"/>
          <w:shd w:val="clear" w:color="auto" w:fill="FFFFFF"/>
        </w:rPr>
        <w:t xml:space="preserve"> </w:t>
      </w:r>
      <w:r w:rsidR="008D4D5B">
        <w:rPr>
          <w:rFonts w:cs="Arial"/>
          <w:color w:val="000000"/>
          <w:shd w:val="clear" w:color="auto" w:fill="FFFFFF"/>
        </w:rPr>
        <w:t>experienced</w:t>
      </w:r>
      <w:r w:rsidR="00EE7CC9" w:rsidRPr="0095508E">
        <w:rPr>
          <w:rFonts w:cs="Arial"/>
          <w:color w:val="000000"/>
          <w:shd w:val="clear" w:color="auto" w:fill="FFFFFF"/>
        </w:rPr>
        <w:t xml:space="preserve"> Software Developer seeks a challenging position </w:t>
      </w:r>
      <w:r w:rsidR="008D733D">
        <w:rPr>
          <w:rFonts w:cs="Arial"/>
          <w:color w:val="000000"/>
          <w:shd w:val="clear" w:color="auto" w:fill="FFFFFF"/>
        </w:rPr>
        <w:t>in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A23338">
        <w:rPr>
          <w:rFonts w:cs="Arial"/>
          <w:color w:val="000000"/>
          <w:shd w:val="clear" w:color="auto" w:fill="FFFFFF"/>
        </w:rPr>
        <w:t>Software Development environment</w:t>
      </w:r>
      <w:r w:rsidR="00EA7B0B">
        <w:rPr>
          <w:rFonts w:cs="Arial"/>
          <w:color w:val="000000"/>
          <w:shd w:val="clear" w:color="auto" w:fill="FFFFFF"/>
        </w:rPr>
        <w:t>.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8350E9">
        <w:rPr>
          <w:rFonts w:cs="Arial"/>
          <w:color w:val="000000"/>
          <w:shd w:val="clear" w:color="auto" w:fill="FFFFFF"/>
        </w:rPr>
        <w:t>I</w:t>
      </w:r>
      <w:r w:rsidR="00A23338">
        <w:rPr>
          <w:rFonts w:cs="Arial"/>
          <w:color w:val="000000"/>
          <w:shd w:val="clear" w:color="auto" w:fill="FFFFFF"/>
        </w:rPr>
        <w:t xml:space="preserve">’m </w:t>
      </w:r>
      <w:r w:rsidR="008350E9">
        <w:rPr>
          <w:rFonts w:cs="Arial"/>
          <w:color w:val="000000"/>
          <w:shd w:val="clear" w:color="auto" w:fill="FFFFFF"/>
        </w:rPr>
        <w:t>a Canadian citizen</w:t>
      </w:r>
      <w:r w:rsidR="00900967">
        <w:rPr>
          <w:rFonts w:cs="Arial"/>
          <w:color w:val="000000"/>
          <w:shd w:val="clear" w:color="auto" w:fill="FFFFFF"/>
        </w:rPr>
        <w:t>, I have</w:t>
      </w:r>
      <w:r w:rsidR="00EA7B0B">
        <w:rPr>
          <w:rFonts w:cs="Arial"/>
          <w:color w:val="000000"/>
          <w:shd w:val="clear" w:color="auto" w:fill="FFFFFF"/>
        </w:rPr>
        <w:t xml:space="preserve"> </w:t>
      </w:r>
      <w:r w:rsidR="008D4D5B">
        <w:rPr>
          <w:rFonts w:cs="Arial"/>
          <w:color w:val="000000"/>
          <w:shd w:val="clear" w:color="auto" w:fill="FFFFFF"/>
        </w:rPr>
        <w:t>Application</w:t>
      </w:r>
      <w:r w:rsidR="00900967">
        <w:rPr>
          <w:rFonts w:cs="Arial"/>
          <w:color w:val="000000"/>
          <w:shd w:val="clear" w:color="auto" w:fill="FFFFFF"/>
        </w:rPr>
        <w:t>s</w:t>
      </w:r>
      <w:r w:rsidR="00EA7B0B">
        <w:rPr>
          <w:rFonts w:cs="Arial"/>
          <w:color w:val="000000"/>
          <w:shd w:val="clear" w:color="auto" w:fill="FFFFFF"/>
        </w:rPr>
        <w:t xml:space="preserve"> Development experience</w:t>
      </w:r>
      <w:r w:rsidR="00BD65C4">
        <w:rPr>
          <w:rFonts w:cs="Arial"/>
          <w:color w:val="000000"/>
          <w:shd w:val="clear" w:color="auto" w:fill="FFFFFF"/>
        </w:rPr>
        <w:t xml:space="preserve"> </w:t>
      </w:r>
      <w:r w:rsidR="006C2D83">
        <w:rPr>
          <w:rFonts w:cs="Arial"/>
          <w:color w:val="000000"/>
          <w:shd w:val="clear" w:color="auto" w:fill="FFFFFF"/>
        </w:rPr>
        <w:t>acquired</w:t>
      </w:r>
      <w:r w:rsidR="00BD65C4">
        <w:rPr>
          <w:rFonts w:cs="Arial"/>
          <w:color w:val="000000"/>
          <w:shd w:val="clear" w:color="auto" w:fill="FFFFFF"/>
        </w:rPr>
        <w:t xml:space="preserve"> in UK and Canada</w:t>
      </w:r>
      <w:r w:rsidR="00EA7B0B">
        <w:rPr>
          <w:rFonts w:cs="Arial"/>
          <w:color w:val="000000"/>
          <w:shd w:val="clear" w:color="auto" w:fill="FFFFFF"/>
        </w:rPr>
        <w:t>.</w:t>
      </w:r>
      <w:r w:rsidR="008D4D5B">
        <w:rPr>
          <w:rFonts w:cs="Arial"/>
          <w:color w:val="000000"/>
          <w:shd w:val="clear" w:color="auto" w:fill="FFFFFF"/>
        </w:rPr>
        <w:t xml:space="preserve"> </w:t>
      </w:r>
      <w:r w:rsidR="00EE7CC9" w:rsidRPr="0095508E">
        <w:rPr>
          <w:rFonts w:cs="Arial"/>
          <w:color w:val="000000"/>
          <w:shd w:val="clear" w:color="auto" w:fill="FFFFFF"/>
        </w:rPr>
        <w:t>I</w:t>
      </w:r>
      <w:r w:rsidR="00900967">
        <w:rPr>
          <w:rFonts w:cs="Arial"/>
          <w:color w:val="000000"/>
          <w:shd w:val="clear" w:color="auto" w:fill="FFFFFF"/>
        </w:rPr>
        <w:t xml:space="preserve">’m </w:t>
      </w:r>
      <w:r w:rsidR="00EE7CC9" w:rsidRPr="0095508E">
        <w:rPr>
          <w:rFonts w:cs="Arial"/>
          <w:color w:val="000000"/>
          <w:shd w:val="clear" w:color="auto" w:fill="FFFFFF"/>
        </w:rPr>
        <w:t>eager to learn</w:t>
      </w:r>
      <w:r w:rsidR="001774A3">
        <w:rPr>
          <w:rFonts w:cs="Arial"/>
          <w:color w:val="000000"/>
          <w:shd w:val="clear" w:color="auto" w:fill="FFFFFF"/>
        </w:rPr>
        <w:t>, guide when needed,</w:t>
      </w:r>
      <w:r w:rsidR="00EE7CC9" w:rsidRPr="0095508E">
        <w:rPr>
          <w:rFonts w:cs="Arial"/>
          <w:color w:val="000000"/>
          <w:shd w:val="clear" w:color="auto" w:fill="FFFFFF"/>
        </w:rPr>
        <w:t xml:space="preserve"> and become</w:t>
      </w:r>
      <w:r w:rsidR="00E735D9">
        <w:rPr>
          <w:rFonts w:cs="Arial"/>
          <w:color w:val="000000"/>
          <w:shd w:val="clear" w:color="auto" w:fill="FFFFFF"/>
        </w:rPr>
        <w:t xml:space="preserve"> </w:t>
      </w:r>
      <w:r w:rsidR="001774A3">
        <w:rPr>
          <w:rFonts w:cs="Arial"/>
          <w:color w:val="000000"/>
          <w:shd w:val="clear" w:color="auto" w:fill="FFFFFF"/>
        </w:rPr>
        <w:t xml:space="preserve">a </w:t>
      </w:r>
      <w:r w:rsidR="00E735D9">
        <w:rPr>
          <w:rFonts w:cs="Arial"/>
          <w:color w:val="000000"/>
          <w:shd w:val="clear" w:color="auto" w:fill="FFFFFF"/>
        </w:rPr>
        <w:t xml:space="preserve">productive member </w:t>
      </w:r>
      <w:r w:rsidR="00180D79">
        <w:rPr>
          <w:rFonts w:cs="Arial"/>
          <w:color w:val="000000"/>
          <w:shd w:val="clear" w:color="auto" w:fill="FFFFFF"/>
        </w:rPr>
        <w:t xml:space="preserve">of </w:t>
      </w:r>
      <w:r w:rsidR="001774A3">
        <w:rPr>
          <w:rFonts w:cs="Arial"/>
          <w:color w:val="000000"/>
          <w:shd w:val="clear" w:color="auto" w:fill="FFFFFF"/>
        </w:rPr>
        <w:t>your</w:t>
      </w:r>
      <w:r w:rsidR="00180D79">
        <w:rPr>
          <w:rFonts w:cs="Arial"/>
          <w:color w:val="000000"/>
          <w:shd w:val="clear" w:color="auto" w:fill="FFFFFF"/>
        </w:rPr>
        <w:t xml:space="preserve"> team</w:t>
      </w:r>
      <w:r w:rsidR="00EE7CC9" w:rsidRPr="0095508E">
        <w:rPr>
          <w:rFonts w:cs="Arial"/>
          <w:color w:val="000000"/>
          <w:shd w:val="clear" w:color="auto" w:fill="FFFFFF"/>
        </w:rPr>
        <w:t xml:space="preserve">. </w:t>
      </w:r>
      <w:r w:rsidR="00346E91">
        <w:rPr>
          <w:rFonts w:cs="Arial"/>
          <w:color w:val="000000"/>
          <w:shd w:val="clear" w:color="auto" w:fill="FFFFFF"/>
        </w:rPr>
        <w:t xml:space="preserve">I </w:t>
      </w:r>
      <w:r w:rsidR="000D57BD">
        <w:rPr>
          <w:rFonts w:cs="Arial"/>
          <w:color w:val="000000"/>
          <w:shd w:val="clear" w:color="auto" w:fill="FFFFFF"/>
        </w:rPr>
        <w:t>offer</w:t>
      </w:r>
      <w:r w:rsidR="00EE7CC9" w:rsidRPr="0095508E">
        <w:rPr>
          <w:rFonts w:cs="Arial"/>
          <w:color w:val="000000"/>
          <w:shd w:val="clear" w:color="auto" w:fill="FFFFFF"/>
        </w:rPr>
        <w:t xml:space="preserve"> commitment to </w:t>
      </w:r>
      <w:r w:rsidR="008D4D5B">
        <w:rPr>
          <w:rFonts w:cs="Arial"/>
          <w:color w:val="000000"/>
          <w:shd w:val="clear" w:color="auto" w:fill="FFFFFF"/>
        </w:rPr>
        <w:t xml:space="preserve">deliver value in clean </w:t>
      </w:r>
      <w:r w:rsidR="00EE7CC9" w:rsidRPr="0095508E">
        <w:rPr>
          <w:rFonts w:cs="Arial"/>
          <w:color w:val="000000"/>
          <w:shd w:val="clear" w:color="auto" w:fill="FFFFFF"/>
        </w:rPr>
        <w:t>code</w:t>
      </w:r>
      <w:r w:rsidR="008D4D5B">
        <w:rPr>
          <w:rFonts w:cs="Arial"/>
          <w:color w:val="000000"/>
          <w:shd w:val="clear" w:color="auto" w:fill="FFFFFF"/>
        </w:rPr>
        <w:t>,</w:t>
      </w:r>
      <w:r w:rsidR="00EE7CC9" w:rsidRPr="0095508E">
        <w:rPr>
          <w:rFonts w:cs="Arial"/>
          <w:color w:val="000000"/>
          <w:shd w:val="clear" w:color="auto" w:fill="FFFFFF"/>
        </w:rPr>
        <w:t xml:space="preserve"> analytical thinking</w:t>
      </w:r>
      <w:r w:rsidR="008D4D5B">
        <w:rPr>
          <w:rFonts w:cs="Arial"/>
          <w:color w:val="000000"/>
          <w:shd w:val="clear" w:color="auto" w:fill="FFFFFF"/>
        </w:rPr>
        <w:t xml:space="preserve"> and focus on fulfilling stakeholder requirements.</w:t>
      </w:r>
      <w:r w:rsidR="00900967">
        <w:rPr>
          <w:rFonts w:cs="Arial"/>
          <w:color w:val="000000"/>
          <w:shd w:val="clear" w:color="auto" w:fill="FFFFFF"/>
        </w:rPr>
        <w:t xml:space="preserve"> </w:t>
      </w:r>
      <w:r w:rsidR="00EE7CC9" w:rsidRPr="0095508E">
        <w:rPr>
          <w:color w:val="000000"/>
        </w:rPr>
        <w:t xml:space="preserve"> </w:t>
      </w:r>
    </w:p>
    <w:p w14:paraId="60E38DD3" w14:textId="3E6F7620" w:rsidR="008749A0" w:rsidRPr="003854EC" w:rsidRDefault="008749A0" w:rsidP="2C080823">
      <w:pPr>
        <w:pStyle w:val="Accomplishments"/>
        <w:numPr>
          <w:ilvl w:val="0"/>
          <w:numId w:val="0"/>
        </w:numPr>
        <w:rPr>
          <w:b/>
          <w:color w:val="000000"/>
        </w:rPr>
      </w:pPr>
      <w:r w:rsidRPr="003854EC">
        <w:rPr>
          <w:b/>
          <w:color w:val="000000"/>
        </w:rPr>
        <w:t xml:space="preserve">Technologies and Tools used </w:t>
      </w:r>
      <w:r w:rsidR="00704C3A" w:rsidRPr="003854EC">
        <w:rPr>
          <w:b/>
          <w:color w:val="000000"/>
        </w:rPr>
        <w:t>across professional</w:t>
      </w:r>
      <w:r w:rsidRPr="003854EC">
        <w:rPr>
          <w:b/>
          <w:color w:val="000000"/>
        </w:rPr>
        <w:t xml:space="preserve"> project</w:t>
      </w:r>
      <w:r w:rsidR="00704C3A" w:rsidRPr="003854EC">
        <w:rPr>
          <w:b/>
          <w:color w:val="000000"/>
        </w:rPr>
        <w:t>s</w:t>
      </w:r>
      <w:r w:rsidRPr="003854EC">
        <w:rPr>
          <w:b/>
          <w:color w:val="000000"/>
        </w:rPr>
        <w:t>:</w:t>
      </w:r>
    </w:p>
    <w:p w14:paraId="389A7522" w14:textId="77777777" w:rsidR="005036E5" w:rsidRDefault="005036E5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</w:rPr>
        <w:sectPr w:rsidR="005036E5" w:rsidSect="003D5844">
          <w:headerReference w:type="default" r:id="rId11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1D50330" w14:textId="3E426E60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C#</w:t>
      </w:r>
      <w:r w:rsidR="00EA2D14" w:rsidRPr="00721E39">
        <w:rPr>
          <w:rFonts w:cs="Arial"/>
          <w:color w:val="000000" w:themeColor="text1"/>
          <w:sz w:val="16"/>
          <w:szCs w:val="16"/>
        </w:rPr>
        <w:t>,</w:t>
      </w:r>
    </w:p>
    <w:p w14:paraId="25665C82" w14:textId="5E790DE8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ASP.NET MVC</w:t>
      </w:r>
      <w:r w:rsidR="00E25CCF" w:rsidRPr="00721E39">
        <w:rPr>
          <w:rFonts w:cs="Arial"/>
          <w:color w:val="000000" w:themeColor="text1"/>
          <w:sz w:val="16"/>
          <w:szCs w:val="16"/>
        </w:rPr>
        <w:t>,</w:t>
      </w:r>
    </w:p>
    <w:p w14:paraId="4241F447" w14:textId="033D48B4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ADO.NET</w:t>
      </w:r>
      <w:r w:rsidR="00E25CCF" w:rsidRPr="00721E39">
        <w:rPr>
          <w:rFonts w:cs="Arial"/>
          <w:color w:val="000000" w:themeColor="text1"/>
          <w:sz w:val="16"/>
          <w:szCs w:val="16"/>
        </w:rPr>
        <w:t>,</w:t>
      </w:r>
    </w:p>
    <w:p w14:paraId="71F60126" w14:textId="6F4D455E" w:rsidR="008749A0" w:rsidRPr="00721E39" w:rsidRDefault="00D1580B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REST</w:t>
      </w:r>
      <w:r w:rsidR="006D4BCE">
        <w:rPr>
          <w:rFonts w:cs="Arial"/>
          <w:color w:val="000000" w:themeColor="text1"/>
          <w:sz w:val="16"/>
          <w:szCs w:val="16"/>
        </w:rPr>
        <w:t xml:space="preserve"> </w:t>
      </w:r>
      <w:r w:rsidR="008749A0" w:rsidRPr="00721E39">
        <w:rPr>
          <w:rFonts w:cs="Arial"/>
          <w:color w:val="000000" w:themeColor="text1"/>
          <w:sz w:val="16"/>
          <w:szCs w:val="16"/>
        </w:rPr>
        <w:t>API</w:t>
      </w:r>
      <w:r w:rsidR="006D4BCE">
        <w:rPr>
          <w:rFonts w:cs="Arial"/>
          <w:color w:val="000000" w:themeColor="text1"/>
          <w:sz w:val="16"/>
          <w:szCs w:val="16"/>
        </w:rPr>
        <w:t>s</w:t>
      </w:r>
      <w:r w:rsidR="00E25CCF" w:rsidRPr="00721E39">
        <w:rPr>
          <w:rFonts w:cs="Arial"/>
          <w:color w:val="000000" w:themeColor="text1"/>
          <w:sz w:val="16"/>
          <w:szCs w:val="16"/>
        </w:rPr>
        <w:t>,</w:t>
      </w:r>
    </w:p>
    <w:p w14:paraId="16A9BB45" w14:textId="05BCEBB8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WCF</w:t>
      </w:r>
      <w:r w:rsidR="006D4BCE">
        <w:rPr>
          <w:rFonts w:cs="Arial"/>
          <w:color w:val="000000" w:themeColor="text1"/>
          <w:sz w:val="16"/>
          <w:szCs w:val="16"/>
        </w:rPr>
        <w:t xml:space="preserve"> Services</w:t>
      </w:r>
      <w:r w:rsidR="00E25CCF" w:rsidRPr="00721E39">
        <w:rPr>
          <w:rFonts w:cs="Arial"/>
          <w:color w:val="000000" w:themeColor="text1"/>
          <w:sz w:val="16"/>
          <w:szCs w:val="16"/>
        </w:rPr>
        <w:t>,</w:t>
      </w:r>
    </w:p>
    <w:p w14:paraId="1B387EEE" w14:textId="7241C18D" w:rsidR="008749A0" w:rsidRPr="00721E39" w:rsidRDefault="008749A0" w:rsidP="00120074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MS SQL Server</w:t>
      </w:r>
      <w:r w:rsidR="00E25CCF" w:rsidRPr="00721E39">
        <w:rPr>
          <w:rFonts w:cs="Arial"/>
          <w:color w:val="000000" w:themeColor="text1"/>
          <w:sz w:val="16"/>
          <w:szCs w:val="16"/>
        </w:rPr>
        <w:t>/TSQL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CFE922C" w14:textId="4306ADAE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Dapper (micro</w:t>
      </w:r>
      <w:r w:rsidR="00120074" w:rsidRPr="00721E39">
        <w:rPr>
          <w:rFonts w:cs="Arial"/>
          <w:color w:val="000000" w:themeColor="text1"/>
          <w:sz w:val="16"/>
          <w:szCs w:val="16"/>
        </w:rPr>
        <w:t xml:space="preserve"> </w:t>
      </w:r>
      <w:r w:rsidRPr="00721E39">
        <w:rPr>
          <w:rFonts w:cs="Arial"/>
          <w:color w:val="000000" w:themeColor="text1"/>
          <w:sz w:val="16"/>
          <w:szCs w:val="16"/>
        </w:rPr>
        <w:t>ORM)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4B3C0E16" w14:textId="46E2D4CA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DB2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6141FEB" w14:textId="2B2CB3C1" w:rsidR="008749A0" w:rsidRPr="00721E39" w:rsidRDefault="008749A0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GIT</w:t>
      </w:r>
      <w:r w:rsidR="00120074" w:rsidRPr="00721E39">
        <w:rPr>
          <w:rFonts w:cs="Arial"/>
          <w:color w:val="000000" w:themeColor="text1"/>
          <w:sz w:val="16"/>
          <w:szCs w:val="16"/>
        </w:rPr>
        <w:t>/</w:t>
      </w:r>
      <w:proofErr w:type="spellStart"/>
      <w:r w:rsidR="00120074" w:rsidRPr="00721E39">
        <w:rPr>
          <w:rFonts w:cs="Arial"/>
          <w:color w:val="000000" w:themeColor="text1"/>
          <w:sz w:val="16"/>
          <w:szCs w:val="16"/>
        </w:rPr>
        <w:t>GitFlow</w:t>
      </w:r>
      <w:proofErr w:type="spellEnd"/>
    </w:p>
    <w:p w14:paraId="13CAE46B" w14:textId="77777777" w:rsidR="00120074" w:rsidRPr="00721E39" w:rsidRDefault="00120074" w:rsidP="00120074">
      <w:pPr>
        <w:pStyle w:val="Accomplishments"/>
        <w:numPr>
          <w:ilvl w:val="0"/>
          <w:numId w:val="0"/>
        </w:numPr>
        <w:ind w:left="720"/>
        <w:rPr>
          <w:rFonts w:cs="Arial"/>
          <w:color w:val="000000" w:themeColor="text1"/>
          <w:sz w:val="16"/>
          <w:szCs w:val="16"/>
        </w:rPr>
      </w:pPr>
    </w:p>
    <w:p w14:paraId="183D1A36" w14:textId="36275B5C" w:rsidR="008749A0" w:rsidRPr="00721E39" w:rsidRDefault="00120074" w:rsidP="008749A0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proofErr w:type="spellStart"/>
      <w:r w:rsidRPr="00721E39">
        <w:rPr>
          <w:rFonts w:cs="Arial"/>
          <w:color w:val="000000" w:themeColor="text1"/>
          <w:sz w:val="16"/>
          <w:szCs w:val="16"/>
        </w:rPr>
        <w:t>AzureDevOps</w:t>
      </w:r>
      <w:proofErr w:type="spellEnd"/>
      <w:r w:rsidR="005036E5" w:rsidRPr="00721E39">
        <w:rPr>
          <w:rFonts w:cs="Arial"/>
          <w:color w:val="000000" w:themeColor="text1"/>
          <w:sz w:val="16"/>
          <w:szCs w:val="16"/>
        </w:rPr>
        <w:t xml:space="preserve"> (build/release pipe</w:t>
      </w:r>
      <w:r w:rsidR="00C577DE" w:rsidRPr="00721E39">
        <w:rPr>
          <w:rFonts w:cs="Arial"/>
          <w:color w:val="000000" w:themeColor="text1"/>
          <w:sz w:val="16"/>
          <w:szCs w:val="16"/>
        </w:rPr>
        <w:t>lines</w:t>
      </w:r>
      <w:r w:rsidRPr="00721E39">
        <w:rPr>
          <w:rFonts w:cs="Arial"/>
          <w:color w:val="000000" w:themeColor="text1"/>
          <w:sz w:val="16"/>
          <w:szCs w:val="16"/>
        </w:rPr>
        <w:t>.</w:t>
      </w:r>
    </w:p>
    <w:p w14:paraId="6D77FE51" w14:textId="0D89DB2E" w:rsidR="005A60E1" w:rsidRPr="00721E39" w:rsidRDefault="008749A0" w:rsidP="005A60E1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Visual Studio 2019</w:t>
      </w:r>
      <w:r w:rsidR="00120074" w:rsidRPr="00721E39">
        <w:rPr>
          <w:rFonts w:cs="Arial"/>
          <w:color w:val="000000" w:themeColor="text1"/>
          <w:sz w:val="16"/>
          <w:szCs w:val="16"/>
        </w:rPr>
        <w:t>,</w:t>
      </w:r>
    </w:p>
    <w:p w14:paraId="10908708" w14:textId="27468742" w:rsidR="005A60E1" w:rsidRPr="00721E39" w:rsidRDefault="005A60E1" w:rsidP="005A60E1">
      <w:pPr>
        <w:pStyle w:val="Accomplishments"/>
        <w:numPr>
          <w:ilvl w:val="0"/>
          <w:numId w:val="26"/>
        </w:numPr>
        <w:rPr>
          <w:rFonts w:cs="Arial"/>
          <w:color w:val="000000" w:themeColor="text1"/>
          <w:sz w:val="16"/>
          <w:szCs w:val="16"/>
        </w:rPr>
      </w:pPr>
      <w:r w:rsidRPr="00721E39">
        <w:rPr>
          <w:rFonts w:cs="Arial"/>
          <w:color w:val="000000" w:themeColor="text1"/>
          <w:sz w:val="16"/>
          <w:szCs w:val="16"/>
        </w:rPr>
        <w:t>SCRUM</w:t>
      </w:r>
      <w:r w:rsidR="00C577DE" w:rsidRPr="00721E39">
        <w:rPr>
          <w:rFonts w:cs="Arial"/>
          <w:color w:val="000000" w:themeColor="text1"/>
          <w:sz w:val="16"/>
          <w:szCs w:val="16"/>
        </w:rPr>
        <w:t>,</w:t>
      </w:r>
    </w:p>
    <w:p w14:paraId="35BFEAA7" w14:textId="77777777" w:rsidR="005A60E1" w:rsidRPr="00721E39" w:rsidRDefault="005A60E1" w:rsidP="005A60E1">
      <w:pPr>
        <w:pStyle w:val="Accomplishments"/>
        <w:numPr>
          <w:ilvl w:val="0"/>
          <w:numId w:val="0"/>
        </w:numPr>
        <w:ind w:left="1080" w:hanging="360"/>
        <w:rPr>
          <w:rFonts w:cs="Arial"/>
          <w:color w:val="000000" w:themeColor="text1"/>
          <w:sz w:val="16"/>
          <w:szCs w:val="16"/>
        </w:rPr>
      </w:pPr>
    </w:p>
    <w:p w14:paraId="5E0C7D67" w14:textId="2F644BE2" w:rsidR="005A60E1" w:rsidRPr="005A60E1" w:rsidRDefault="005A60E1" w:rsidP="005A60E1">
      <w:pPr>
        <w:pStyle w:val="Accomplishments"/>
        <w:numPr>
          <w:ilvl w:val="0"/>
          <w:numId w:val="0"/>
        </w:numPr>
        <w:rPr>
          <w:rFonts w:cs="Arial"/>
          <w:color w:val="000000" w:themeColor="text1"/>
        </w:rPr>
        <w:sectPr w:rsidR="005A60E1" w:rsidRPr="005A60E1" w:rsidSect="005036E5">
          <w:type w:val="continuous"/>
          <w:pgSz w:w="12240" w:h="15840"/>
          <w:pgMar w:top="426" w:right="1080" w:bottom="540" w:left="1080" w:header="90" w:footer="720" w:gutter="0"/>
          <w:cols w:num="3" w:space="720"/>
          <w:titlePg/>
          <w:docGrid w:linePitch="360"/>
        </w:sectPr>
      </w:pPr>
    </w:p>
    <w:p w14:paraId="74D97871" w14:textId="16E76F0D" w:rsidR="007612D4" w:rsidRDefault="00F9587D" w:rsidP="007612D4">
      <w:pPr>
        <w:pStyle w:val="Company"/>
        <w:jc w:val="center"/>
        <w:rPr>
          <w:sz w:val="24"/>
          <w:szCs w:val="24"/>
        </w:rPr>
      </w:pPr>
      <w:r>
        <w:rPr>
          <w:sz w:val="24"/>
          <w:szCs w:val="24"/>
        </w:rPr>
        <w:t>WORK</w:t>
      </w:r>
      <w:r w:rsidR="007612D4" w:rsidRPr="007612D4">
        <w:rPr>
          <w:sz w:val="24"/>
          <w:szCs w:val="24"/>
        </w:rPr>
        <w:t xml:space="preserve"> E</w:t>
      </w:r>
      <w:r>
        <w:rPr>
          <w:sz w:val="24"/>
          <w:szCs w:val="24"/>
        </w:rPr>
        <w:t>XPERIENCE</w:t>
      </w:r>
    </w:p>
    <w:p w14:paraId="4A1DAF60" w14:textId="69C214B5" w:rsidR="00624315" w:rsidRDefault="00624315" w:rsidP="00624315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1E3D43">
        <w:rPr>
          <w:sz w:val="24"/>
          <w:szCs w:val="24"/>
        </w:rPr>
        <w:t xml:space="preserve">- </w:t>
      </w:r>
      <w:r>
        <w:rPr>
          <w:sz w:val="24"/>
          <w:szCs w:val="24"/>
        </w:rPr>
        <w:t>August 2021</w:t>
      </w:r>
      <w:r w:rsidR="00F0532C">
        <w:rPr>
          <w:sz w:val="24"/>
          <w:szCs w:val="24"/>
        </w:rPr>
        <w:t xml:space="preserve"> - current</w:t>
      </w:r>
    </w:p>
    <w:p w14:paraId="6FDDE43E" w14:textId="217390D5" w:rsidR="00624315" w:rsidRDefault="00710A07" w:rsidP="0062431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Senior</w:t>
      </w:r>
      <w:r w:rsidR="006243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r w:rsidR="00624315">
        <w:rPr>
          <w:sz w:val="24"/>
          <w:szCs w:val="24"/>
        </w:rPr>
        <w:t>Developer</w:t>
      </w:r>
    </w:p>
    <w:p w14:paraId="479C16A6" w14:textId="6DB4111F" w:rsidR="00624315" w:rsidRPr="008D76FD" w:rsidRDefault="00A83D33" w:rsidP="008D76FD">
      <w:pPr>
        <w:pStyle w:val="Company"/>
        <w:spacing w:before="0"/>
        <w:rPr>
          <w:b w:val="0"/>
          <w:bCs w:val="0"/>
        </w:rPr>
      </w:pPr>
      <w:r w:rsidRPr="00A83D33">
        <w:rPr>
          <w:rFonts w:cs="Segoe UI"/>
          <w:b w:val="0"/>
          <w:bCs w:val="0"/>
          <w:shd w:val="clear" w:color="auto" w:fill="FFFFFF"/>
        </w:rPr>
        <w:t>Technical lead developer for Sp</w:t>
      </w:r>
      <w:r>
        <w:rPr>
          <w:rFonts w:cs="Segoe UI"/>
          <w:b w:val="0"/>
          <w:bCs w:val="0"/>
          <w:shd w:val="clear" w:color="auto" w:fill="FFFFFF"/>
        </w:rPr>
        <w:t>ecial</w:t>
      </w:r>
      <w:r w:rsidRPr="00A83D33">
        <w:rPr>
          <w:rFonts w:cs="Segoe UI"/>
          <w:b w:val="0"/>
          <w:bCs w:val="0"/>
          <w:shd w:val="clear" w:color="auto" w:fill="FFFFFF"/>
        </w:rPr>
        <w:t xml:space="preserve"> Markets team within iA (Industrial Alliance) Auto organization. I am responsible for the development of solutions by a group of developers, IT analysts, SCRUM Masters, and Product Owners.</w:t>
      </w:r>
      <w:r w:rsidRPr="00A83D33">
        <w:rPr>
          <w:rFonts w:cs="Segoe UI"/>
          <w:b w:val="0"/>
          <w:bCs w:val="0"/>
        </w:rPr>
        <w:br/>
      </w:r>
      <w:r w:rsidRPr="00A83D33">
        <w:rPr>
          <w:rFonts w:cs="Segoe UI"/>
          <w:b w:val="0"/>
          <w:bCs w:val="0"/>
          <w:shd w:val="clear" w:color="auto" w:fill="FFFFFF"/>
        </w:rPr>
        <w:t>I'm responsible for solution development, aiding development design and</w:t>
      </w:r>
      <w:r w:rsidR="008D76FD">
        <w:rPr>
          <w:rFonts w:cs="Segoe UI"/>
          <w:b w:val="0"/>
          <w:bCs w:val="0"/>
          <w:shd w:val="clear" w:color="auto" w:fill="FFFFFF"/>
        </w:rPr>
        <w:t>,</w:t>
      </w:r>
      <w:r w:rsidRPr="00A83D33">
        <w:rPr>
          <w:rFonts w:cs="Segoe UI"/>
          <w:b w:val="0"/>
          <w:bCs w:val="0"/>
          <w:shd w:val="clear" w:color="auto" w:fill="FFFFFF"/>
        </w:rPr>
        <w:t xml:space="preserve"> helping mak</w:t>
      </w:r>
      <w:r w:rsidR="008D76FD">
        <w:rPr>
          <w:rFonts w:cs="Segoe UI"/>
          <w:b w:val="0"/>
          <w:bCs w:val="0"/>
          <w:shd w:val="clear" w:color="auto" w:fill="FFFFFF"/>
        </w:rPr>
        <w:t>e</w:t>
      </w:r>
      <w:r w:rsidRPr="00A83D33">
        <w:rPr>
          <w:rFonts w:cs="Segoe UI"/>
          <w:b w:val="0"/>
          <w:bCs w:val="0"/>
          <w:shd w:val="clear" w:color="auto" w:fill="FFFFFF"/>
        </w:rPr>
        <w:t xml:space="preserve"> architecture decisions.</w:t>
      </w:r>
      <w:r w:rsidRPr="00A83D33">
        <w:rPr>
          <w:rFonts w:cs="Segoe UI"/>
          <w:b w:val="0"/>
          <w:bCs w:val="0"/>
        </w:rPr>
        <w:br/>
      </w:r>
      <w:r w:rsidRPr="00A83D33">
        <w:rPr>
          <w:rFonts w:cs="Segoe UI"/>
          <w:b w:val="0"/>
          <w:bCs w:val="0"/>
          <w:shd w:val="clear" w:color="auto" w:fill="FFFFFF"/>
        </w:rPr>
        <w:t>Our team has 4 to 8 developers with different backgrounds and skills levels. I am lucky to be able to provide a guide to new developers and actively converse and aid other seasoned developers in their daily tasks.</w:t>
      </w:r>
    </w:p>
    <w:p w14:paraId="1BE639E8" w14:textId="77777777" w:rsidR="008D76FD" w:rsidRDefault="008D76FD" w:rsidP="002A4F7D">
      <w:pPr>
        <w:pStyle w:val="Company"/>
        <w:rPr>
          <w:sz w:val="24"/>
          <w:szCs w:val="24"/>
        </w:rPr>
      </w:pPr>
    </w:p>
    <w:p w14:paraId="602BC797" w14:textId="67B6CEB7" w:rsidR="002A4F7D" w:rsidRDefault="002A4F7D" w:rsidP="002A4F7D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E165C7">
        <w:rPr>
          <w:sz w:val="24"/>
          <w:szCs w:val="24"/>
        </w:rPr>
        <w:t>-</w:t>
      </w:r>
      <w:r w:rsidRPr="00D63E4F">
        <w:rPr>
          <w:sz w:val="24"/>
          <w:szCs w:val="24"/>
        </w:rPr>
        <w:t xml:space="preserve"> </w:t>
      </w:r>
      <w:r w:rsidR="00BC652A">
        <w:rPr>
          <w:sz w:val="24"/>
          <w:szCs w:val="24"/>
        </w:rPr>
        <w:t>November</w:t>
      </w:r>
      <w:r>
        <w:rPr>
          <w:sz w:val="24"/>
          <w:szCs w:val="24"/>
        </w:rPr>
        <w:t xml:space="preserve"> 201</w:t>
      </w:r>
      <w:r w:rsidR="00BC652A"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r w:rsidR="00624315">
        <w:rPr>
          <w:sz w:val="24"/>
          <w:szCs w:val="24"/>
        </w:rPr>
        <w:t>August 2021</w:t>
      </w:r>
    </w:p>
    <w:p w14:paraId="0A94C878" w14:textId="77777777" w:rsidR="002A4F7D" w:rsidRDefault="002A4F7D" w:rsidP="002A4F7D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</w:t>
      </w:r>
    </w:p>
    <w:p w14:paraId="5E8077EC" w14:textId="2D2B4609" w:rsidR="00BC652A" w:rsidRDefault="00BC652A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Hired as a contractor for</w:t>
      </w:r>
      <w:r w:rsidR="00691F2A">
        <w:rPr>
          <w:b w:val="0"/>
          <w:bCs w:val="0"/>
        </w:rPr>
        <w:t xml:space="preserve"> </w:t>
      </w:r>
      <w:r w:rsidR="00B43167">
        <w:rPr>
          <w:b w:val="0"/>
          <w:bCs w:val="0"/>
        </w:rPr>
        <w:t>initial</w:t>
      </w:r>
      <w:r w:rsidR="00691F2A">
        <w:rPr>
          <w:b w:val="0"/>
          <w:bCs w:val="0"/>
        </w:rPr>
        <w:t xml:space="preserve"> 6 months, converted to full time employee </w:t>
      </w:r>
      <w:r w:rsidR="00B43167">
        <w:rPr>
          <w:b w:val="0"/>
          <w:bCs w:val="0"/>
        </w:rPr>
        <w:t xml:space="preserve">in </w:t>
      </w:r>
      <w:r w:rsidR="00691F2A">
        <w:rPr>
          <w:b w:val="0"/>
          <w:bCs w:val="0"/>
        </w:rPr>
        <w:t xml:space="preserve">March </w:t>
      </w:r>
      <w:r w:rsidR="007336ED">
        <w:rPr>
          <w:b w:val="0"/>
          <w:bCs w:val="0"/>
        </w:rPr>
        <w:t>2020.</w:t>
      </w:r>
      <w:r>
        <w:rPr>
          <w:b w:val="0"/>
          <w:bCs w:val="0"/>
        </w:rPr>
        <w:t xml:space="preserve"> </w:t>
      </w:r>
    </w:p>
    <w:p w14:paraId="0EBB3595" w14:textId="107959F6" w:rsidR="006F19A4" w:rsidRDefault="002A4F7D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</w:t>
      </w:r>
      <w:r w:rsidR="00E24136">
        <w:rPr>
          <w:b w:val="0"/>
          <w:bCs w:val="0"/>
        </w:rPr>
        <w:t>Dealer Services</w:t>
      </w:r>
      <w:r w:rsidR="00904465">
        <w:rPr>
          <w:b w:val="0"/>
          <w:bCs w:val="0"/>
        </w:rPr>
        <w:t xml:space="preserve"> and </w:t>
      </w:r>
      <w:r>
        <w:rPr>
          <w:b w:val="0"/>
          <w:bCs w:val="0"/>
        </w:rPr>
        <w:t>Special Market</w:t>
      </w:r>
      <w:r w:rsidR="00E24136">
        <w:rPr>
          <w:b w:val="0"/>
          <w:bCs w:val="0"/>
        </w:rPr>
        <w:t>s</w:t>
      </w:r>
      <w:r>
        <w:rPr>
          <w:b w:val="0"/>
          <w:bCs w:val="0"/>
        </w:rPr>
        <w:t xml:space="preserve"> department</w:t>
      </w:r>
      <w:r w:rsidR="00E24136">
        <w:rPr>
          <w:b w:val="0"/>
          <w:bCs w:val="0"/>
        </w:rPr>
        <w:t>s</w:t>
      </w:r>
      <w:r>
        <w:rPr>
          <w:b w:val="0"/>
          <w:bCs w:val="0"/>
        </w:rPr>
        <w:t xml:space="preserve">. </w:t>
      </w:r>
    </w:p>
    <w:p w14:paraId="2CB7582F" w14:textId="5F825A9C" w:rsidR="00FF081C" w:rsidRDefault="002A4F7D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Responsible for</w:t>
      </w:r>
      <w:r w:rsidR="006F19A4">
        <w:rPr>
          <w:b w:val="0"/>
          <w:bCs w:val="0"/>
        </w:rPr>
        <w:t xml:space="preserve"> typical </w:t>
      </w:r>
      <w:r w:rsidR="007D760F">
        <w:rPr>
          <w:b w:val="0"/>
          <w:bCs w:val="0"/>
        </w:rPr>
        <w:t>develop</w:t>
      </w:r>
      <w:r w:rsidR="00E24136">
        <w:rPr>
          <w:b w:val="0"/>
          <w:bCs w:val="0"/>
        </w:rPr>
        <w:t>ment</w:t>
      </w:r>
      <w:r w:rsidR="007D760F">
        <w:rPr>
          <w:b w:val="0"/>
          <w:bCs w:val="0"/>
        </w:rPr>
        <w:t xml:space="preserve"> tasks:</w:t>
      </w:r>
      <w:r w:rsidR="00E24136" w:rsidRPr="00E24136">
        <w:rPr>
          <w:b w:val="0"/>
          <w:bCs w:val="0"/>
        </w:rPr>
        <w:t xml:space="preserve"> </w:t>
      </w:r>
      <w:r w:rsidR="00E24136">
        <w:rPr>
          <w:b w:val="0"/>
          <w:bCs w:val="0"/>
        </w:rPr>
        <w:t>delivery of quality code</w:t>
      </w:r>
      <w:r w:rsidR="00CE1C1D">
        <w:rPr>
          <w:b w:val="0"/>
          <w:bCs w:val="0"/>
        </w:rPr>
        <w:t>, unit tested and reviewed by peer developers,</w:t>
      </w:r>
      <w:r w:rsidR="007D760F">
        <w:rPr>
          <w:b w:val="0"/>
          <w:bCs w:val="0"/>
        </w:rPr>
        <w:t xml:space="preserve"> actively participate in all SCRUM ceremonies,</w:t>
      </w:r>
      <w:r w:rsidR="00A65DF8">
        <w:rPr>
          <w:b w:val="0"/>
          <w:bCs w:val="0"/>
        </w:rPr>
        <w:t xml:space="preserve"> provide technical recommendations.</w:t>
      </w:r>
      <w:r>
        <w:rPr>
          <w:b w:val="0"/>
          <w:bCs w:val="0"/>
        </w:rPr>
        <w:t xml:space="preserve"> </w:t>
      </w:r>
    </w:p>
    <w:p w14:paraId="473DA1F7" w14:textId="06C85FB7" w:rsidR="00E93139" w:rsidRDefault="00E93139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I am</w:t>
      </w:r>
      <w:r w:rsidR="00FF081C">
        <w:rPr>
          <w:b w:val="0"/>
          <w:bCs w:val="0"/>
        </w:rPr>
        <w:t xml:space="preserve"> an avid promoter of AGILE philosophy</w:t>
      </w:r>
      <w:r w:rsidR="004E49E9">
        <w:rPr>
          <w:b w:val="0"/>
          <w:bCs w:val="0"/>
        </w:rPr>
        <w:t>,</w:t>
      </w:r>
      <w:r w:rsidR="00FF081C">
        <w:rPr>
          <w:b w:val="0"/>
          <w:bCs w:val="0"/>
        </w:rPr>
        <w:t xml:space="preserve"> </w:t>
      </w:r>
      <w:r w:rsidR="004C0413">
        <w:rPr>
          <w:b w:val="0"/>
          <w:bCs w:val="0"/>
        </w:rPr>
        <w:t>specifically SCRUM methodology (part of Vancouver AGILE meetup)</w:t>
      </w:r>
    </w:p>
    <w:p w14:paraId="08DB6A8E" w14:textId="342552C6" w:rsidR="002A4F7D" w:rsidRDefault="00E93139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Furthermore, </w:t>
      </w:r>
      <w:r w:rsidR="002A4F7D">
        <w:rPr>
          <w:b w:val="0"/>
          <w:bCs w:val="0"/>
        </w:rPr>
        <w:t>I</w:t>
      </w:r>
      <w:r>
        <w:rPr>
          <w:b w:val="0"/>
          <w:bCs w:val="0"/>
        </w:rPr>
        <w:t xml:space="preserve"> am</w:t>
      </w:r>
      <w:r w:rsidR="002A4F7D">
        <w:rPr>
          <w:b w:val="0"/>
          <w:bCs w:val="0"/>
        </w:rPr>
        <w:t xml:space="preserve"> responsible to deliver user stories</w:t>
      </w:r>
      <w:r w:rsidR="00173545">
        <w:rPr>
          <w:b w:val="0"/>
          <w:bCs w:val="0"/>
        </w:rPr>
        <w:t xml:space="preserve"> for internal and external tools, depending on the current project specification. </w:t>
      </w:r>
      <w:r w:rsidR="005F40F2">
        <w:rPr>
          <w:b w:val="0"/>
          <w:bCs w:val="0"/>
        </w:rPr>
        <w:t>I c</w:t>
      </w:r>
      <w:r w:rsidR="00173545">
        <w:rPr>
          <w:b w:val="0"/>
          <w:bCs w:val="0"/>
        </w:rPr>
        <w:t xml:space="preserve">ontinue </w:t>
      </w:r>
      <w:r w:rsidR="005F40F2">
        <w:rPr>
          <w:b w:val="0"/>
          <w:bCs w:val="0"/>
        </w:rPr>
        <w:t xml:space="preserve">to </w:t>
      </w:r>
      <w:r w:rsidR="00204970">
        <w:rPr>
          <w:b w:val="0"/>
          <w:bCs w:val="0"/>
        </w:rPr>
        <w:t>explor</w:t>
      </w:r>
      <w:r w:rsidR="005F40F2">
        <w:rPr>
          <w:b w:val="0"/>
          <w:bCs w:val="0"/>
        </w:rPr>
        <w:t>e</w:t>
      </w:r>
      <w:r w:rsidR="00204970">
        <w:rPr>
          <w:b w:val="0"/>
          <w:bCs w:val="0"/>
        </w:rPr>
        <w:t xml:space="preserve"> business processes </w:t>
      </w:r>
      <w:r w:rsidR="00A155E2">
        <w:rPr>
          <w:b w:val="0"/>
          <w:bCs w:val="0"/>
        </w:rPr>
        <w:t xml:space="preserve">to </w:t>
      </w:r>
      <w:r w:rsidR="0076671B">
        <w:rPr>
          <w:b w:val="0"/>
          <w:bCs w:val="0"/>
        </w:rPr>
        <w:t>provide</w:t>
      </w:r>
      <w:r w:rsidR="00A155E2">
        <w:rPr>
          <w:b w:val="0"/>
          <w:bCs w:val="0"/>
        </w:rPr>
        <w:t xml:space="preserve"> better collabor</w:t>
      </w:r>
      <w:r w:rsidR="0076671B">
        <w:rPr>
          <w:b w:val="0"/>
          <w:bCs w:val="0"/>
        </w:rPr>
        <w:t>ation</w:t>
      </w:r>
      <w:r w:rsidR="00A155E2">
        <w:rPr>
          <w:b w:val="0"/>
          <w:bCs w:val="0"/>
        </w:rPr>
        <w:t xml:space="preserve"> and support </w:t>
      </w:r>
      <w:r w:rsidR="0076671B">
        <w:rPr>
          <w:b w:val="0"/>
          <w:bCs w:val="0"/>
        </w:rPr>
        <w:t xml:space="preserve">to </w:t>
      </w:r>
      <w:r w:rsidR="00F470C9">
        <w:rPr>
          <w:b w:val="0"/>
          <w:bCs w:val="0"/>
        </w:rPr>
        <w:t>the business.</w:t>
      </w:r>
    </w:p>
    <w:p w14:paraId="59974F95" w14:textId="5783F26E" w:rsidR="00386751" w:rsidRDefault="00626286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As a developer, </w:t>
      </w:r>
      <w:r w:rsidR="002852E2">
        <w:rPr>
          <w:b w:val="0"/>
          <w:bCs w:val="0"/>
        </w:rPr>
        <w:t>I am also responsible for</w:t>
      </w:r>
      <w:r>
        <w:rPr>
          <w:b w:val="0"/>
          <w:bCs w:val="0"/>
        </w:rPr>
        <w:t xml:space="preserve"> provid</w:t>
      </w:r>
      <w:r w:rsidR="002852E2">
        <w:rPr>
          <w:b w:val="0"/>
          <w:bCs w:val="0"/>
        </w:rPr>
        <w:t>ing</w:t>
      </w:r>
      <w:r>
        <w:rPr>
          <w:b w:val="0"/>
          <w:bCs w:val="0"/>
        </w:rPr>
        <w:t xml:space="preserve"> a </w:t>
      </w:r>
      <w:r w:rsidR="00327DB9">
        <w:rPr>
          <w:b w:val="0"/>
          <w:bCs w:val="0"/>
        </w:rPr>
        <w:t>te</w:t>
      </w:r>
      <w:r>
        <w:rPr>
          <w:b w:val="0"/>
          <w:bCs w:val="0"/>
        </w:rPr>
        <w:t xml:space="preserve">chnical training </w:t>
      </w:r>
      <w:r w:rsidR="00327DB9">
        <w:rPr>
          <w:b w:val="0"/>
          <w:bCs w:val="0"/>
        </w:rPr>
        <w:t>for team members (</w:t>
      </w:r>
      <w:r w:rsidR="00386751">
        <w:rPr>
          <w:b w:val="0"/>
          <w:bCs w:val="0"/>
        </w:rPr>
        <w:t xml:space="preserve">C#, </w:t>
      </w:r>
      <w:r w:rsidR="00327DB9">
        <w:rPr>
          <w:b w:val="0"/>
          <w:bCs w:val="0"/>
        </w:rPr>
        <w:t>TSQL, Web APIs,</w:t>
      </w:r>
      <w:r w:rsidR="000A7196">
        <w:rPr>
          <w:b w:val="0"/>
          <w:bCs w:val="0"/>
        </w:rPr>
        <w:t xml:space="preserve"> </w:t>
      </w:r>
      <w:proofErr w:type="spellStart"/>
      <w:r w:rsidR="000A7196">
        <w:rPr>
          <w:b w:val="0"/>
          <w:bCs w:val="0"/>
        </w:rPr>
        <w:t>AzureDevOps</w:t>
      </w:r>
      <w:proofErr w:type="spellEnd"/>
      <w:r w:rsidR="00327DB9">
        <w:rPr>
          <w:b w:val="0"/>
          <w:bCs w:val="0"/>
        </w:rPr>
        <w:t>)</w:t>
      </w:r>
      <w:r w:rsidR="000A7196">
        <w:rPr>
          <w:b w:val="0"/>
          <w:bCs w:val="0"/>
        </w:rPr>
        <w:t>.</w:t>
      </w:r>
      <w:r w:rsidR="00386751">
        <w:rPr>
          <w:b w:val="0"/>
          <w:bCs w:val="0"/>
        </w:rPr>
        <w:t xml:space="preserve"> </w:t>
      </w:r>
    </w:p>
    <w:p w14:paraId="5008F0AD" w14:textId="5210C390" w:rsidR="00626286" w:rsidRDefault="002852E2" w:rsidP="002A4F7D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In </w:t>
      </w:r>
      <w:r w:rsidR="00945A0A">
        <w:rPr>
          <w:b w:val="0"/>
          <w:bCs w:val="0"/>
        </w:rPr>
        <w:t>April 2020, I prepared and pass</w:t>
      </w:r>
      <w:r w:rsidR="00D268E6">
        <w:rPr>
          <w:b w:val="0"/>
          <w:bCs w:val="0"/>
        </w:rPr>
        <w:t>ed</w:t>
      </w:r>
      <w:r w:rsidR="00945A0A">
        <w:rPr>
          <w:b w:val="0"/>
          <w:bCs w:val="0"/>
        </w:rPr>
        <w:t xml:space="preserve"> internal exam to become Release Manager for Special Markets Department. I am responsible to setup, configure and maintain code repositories</w:t>
      </w:r>
      <w:r w:rsidR="000906CC">
        <w:rPr>
          <w:b w:val="0"/>
          <w:bCs w:val="0"/>
        </w:rPr>
        <w:t>, build</w:t>
      </w:r>
      <w:r w:rsidR="00D268E6">
        <w:rPr>
          <w:b w:val="0"/>
          <w:bCs w:val="0"/>
        </w:rPr>
        <w:t>s</w:t>
      </w:r>
      <w:r w:rsidR="000906CC">
        <w:rPr>
          <w:b w:val="0"/>
          <w:bCs w:val="0"/>
        </w:rPr>
        <w:t xml:space="preserve"> and release pipelines.</w:t>
      </w:r>
    </w:p>
    <w:p w14:paraId="7E0D91DA" w14:textId="77777777" w:rsidR="000A7196" w:rsidRDefault="000A7196" w:rsidP="002A4F7D">
      <w:pPr>
        <w:pStyle w:val="Company"/>
        <w:spacing w:before="0"/>
        <w:rPr>
          <w:b w:val="0"/>
          <w:bCs w:val="0"/>
        </w:rPr>
      </w:pPr>
    </w:p>
    <w:p w14:paraId="64937D96" w14:textId="77777777" w:rsidR="002A4F7D" w:rsidRDefault="002A4F7D" w:rsidP="002A4F7D">
      <w:pPr>
        <w:pStyle w:val="Company"/>
        <w:spacing w:before="0"/>
        <w:rPr>
          <w:b w:val="0"/>
          <w:bCs w:val="0"/>
          <w:u w:val="single"/>
        </w:rPr>
      </w:pPr>
    </w:p>
    <w:p w14:paraId="0945BF95" w14:textId="77777777" w:rsidR="002A4F7D" w:rsidRPr="00813129" w:rsidRDefault="002A4F7D" w:rsidP="002A4F7D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53D373AC" w14:textId="77777777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A4F7D" w:rsidSect="005036E5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C74BC57" w14:textId="6AD89DC5" w:rsidR="002A4F7D" w:rsidRPr="00F470C9" w:rsidRDefault="002A4F7D" w:rsidP="00902657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 w:rsidRPr="00F470C9">
        <w:rPr>
          <w:b w:val="0"/>
          <w:bCs w:val="0"/>
        </w:rPr>
        <w:t>C#</w:t>
      </w:r>
      <w:r w:rsidR="00F470C9">
        <w:rPr>
          <w:b w:val="0"/>
          <w:bCs w:val="0"/>
        </w:rPr>
        <w:t>/</w:t>
      </w:r>
      <w:r w:rsidRPr="00F470C9">
        <w:rPr>
          <w:b w:val="0"/>
          <w:bCs w:val="0"/>
        </w:rPr>
        <w:t>ASP.NET MVC</w:t>
      </w:r>
      <w:r w:rsidR="00691F2A" w:rsidRPr="00F470C9">
        <w:rPr>
          <w:b w:val="0"/>
          <w:bCs w:val="0"/>
        </w:rPr>
        <w:t>,</w:t>
      </w:r>
    </w:p>
    <w:p w14:paraId="556A5150" w14:textId="7F13EACB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</w:t>
      </w:r>
      <w:r w:rsidR="002030C8">
        <w:rPr>
          <w:b w:val="0"/>
          <w:bCs w:val="0"/>
        </w:rPr>
        <w:t xml:space="preserve"> </w:t>
      </w:r>
      <w:r>
        <w:rPr>
          <w:b w:val="0"/>
          <w:bCs w:val="0"/>
        </w:rPr>
        <w:t>ORM)</w:t>
      </w:r>
      <w:r w:rsidR="002030C8">
        <w:rPr>
          <w:b w:val="0"/>
          <w:bCs w:val="0"/>
        </w:rPr>
        <w:t>,</w:t>
      </w:r>
    </w:p>
    <w:p w14:paraId="1F9ECDD6" w14:textId="5FAC7D7C" w:rsidR="002A4F7D" w:rsidRPr="002030C8" w:rsidRDefault="002A4F7D" w:rsidP="002030C8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 Pattern</w:t>
      </w:r>
      <w:r w:rsidR="002030C8">
        <w:rPr>
          <w:b w:val="0"/>
          <w:bCs w:val="0"/>
        </w:rPr>
        <w:t>,</w:t>
      </w:r>
    </w:p>
    <w:p w14:paraId="2A4B3E5F" w14:textId="443905DB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 (T-SQL)</w:t>
      </w:r>
      <w:r w:rsidR="002030C8">
        <w:rPr>
          <w:b w:val="0"/>
          <w:bCs w:val="0"/>
        </w:rPr>
        <w:t>,</w:t>
      </w:r>
    </w:p>
    <w:p w14:paraId="23A47BC2" w14:textId="731252C2" w:rsidR="002A4F7D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</w:t>
      </w:r>
      <w:r w:rsidR="002030C8">
        <w:rPr>
          <w:b w:val="0"/>
          <w:bCs w:val="0"/>
        </w:rPr>
        <w:t>,</w:t>
      </w:r>
    </w:p>
    <w:p w14:paraId="6101D319" w14:textId="632BAD39" w:rsidR="002A4F7D" w:rsidRPr="002030C8" w:rsidRDefault="002A4F7D" w:rsidP="002A4F7D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A4F7D" w:rsidRPr="002030C8" w:rsidSect="00204D4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ReactJ</w:t>
      </w:r>
      <w:r w:rsidR="002030C8">
        <w:rPr>
          <w:b w:val="0"/>
          <w:bCs w:val="0"/>
        </w:rPr>
        <w:t>S</w:t>
      </w:r>
      <w:r>
        <w:rPr>
          <w:b w:val="0"/>
          <w:bCs w:val="0"/>
        </w:rPr>
        <w:t>/Redux</w:t>
      </w:r>
      <w:r w:rsidR="002030C8">
        <w:rPr>
          <w:b w:val="0"/>
          <w:bCs w:val="0"/>
        </w:rPr>
        <w:t>,</w:t>
      </w:r>
    </w:p>
    <w:p w14:paraId="1E0C514F" w14:textId="77777777" w:rsidR="002A4F7D" w:rsidRDefault="002A4F7D" w:rsidP="002A4F7D">
      <w:pPr>
        <w:pStyle w:val="Company"/>
        <w:spacing w:before="0"/>
        <w:rPr>
          <w:b w:val="0"/>
          <w:bCs w:val="0"/>
        </w:rPr>
      </w:pPr>
    </w:p>
    <w:p w14:paraId="5997F467" w14:textId="77777777" w:rsidR="002A4F7D" w:rsidRDefault="002A4F7D" w:rsidP="002A4F7D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3587EFCE" w14:textId="77777777" w:rsidR="002A4F7D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2A4F7D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B078A40" w14:textId="3F516E38" w:rsidR="002A4F7D" w:rsidRPr="00FC71A6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TFS/VSTS</w:t>
      </w:r>
      <w:r w:rsidR="00EB493E">
        <w:rPr>
          <w:b w:val="0"/>
          <w:bCs w:val="0"/>
        </w:rPr>
        <w:t>,</w:t>
      </w:r>
    </w:p>
    <w:p w14:paraId="2B4F9FFA" w14:textId="54B270B4" w:rsidR="002A4F7D" w:rsidRPr="00813129" w:rsidRDefault="002A4F7D" w:rsidP="002A4F7D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 w:rsidR="00EB493E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2030C8">
        <w:rPr>
          <w:b w:val="0"/>
          <w:bCs w:val="0"/>
        </w:rPr>
        <w:t>,</w:t>
      </w:r>
    </w:p>
    <w:p w14:paraId="1D83B10B" w14:textId="55801D57" w:rsidR="002A4F7D" w:rsidRPr="00BC652A" w:rsidRDefault="002A4F7D" w:rsidP="00BC652A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</w:t>
      </w:r>
      <w:r w:rsidR="002030C8">
        <w:rPr>
          <w:b w:val="0"/>
          <w:bCs w:val="0"/>
        </w:rPr>
        <w:t>/TSQL,</w:t>
      </w:r>
    </w:p>
    <w:p w14:paraId="1886FA08" w14:textId="77777777" w:rsidR="008D76FD" w:rsidRDefault="008D76FD" w:rsidP="006A662A">
      <w:pPr>
        <w:pStyle w:val="Company"/>
        <w:rPr>
          <w:sz w:val="24"/>
          <w:szCs w:val="24"/>
        </w:rPr>
      </w:pPr>
    </w:p>
    <w:p w14:paraId="2C5954E7" w14:textId="45B91BDA" w:rsidR="006A662A" w:rsidRDefault="006A662A" w:rsidP="006A662A">
      <w:pPr>
        <w:pStyle w:val="Company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Connor Clark and Lunn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E165C7">
        <w:rPr>
          <w:sz w:val="24"/>
          <w:szCs w:val="24"/>
        </w:rPr>
        <w:t>-</w:t>
      </w:r>
      <w:r w:rsidRPr="00D63E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July 2019 </w:t>
      </w:r>
      <w:r w:rsidR="002A4F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4F7D">
        <w:rPr>
          <w:sz w:val="24"/>
          <w:szCs w:val="24"/>
        </w:rPr>
        <w:t>November 2019</w:t>
      </w:r>
    </w:p>
    <w:p w14:paraId="7A1AF6A9" w14:textId="77777777" w:rsidR="006A662A" w:rsidRDefault="006A662A" w:rsidP="006A662A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Applications Developer</w:t>
      </w:r>
    </w:p>
    <w:p w14:paraId="77759BF1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development/IT team delivering and maintaining software applications. Applications are mainly in-house build. All applications and systems are used to support 24/7 security trading operations. Applications and features are delivered using waterfall methodology.  </w:t>
      </w:r>
    </w:p>
    <w:p w14:paraId="75EC51C7" w14:textId="77777777" w:rsidR="006A662A" w:rsidRDefault="006A662A" w:rsidP="006A662A">
      <w:pPr>
        <w:pStyle w:val="Company"/>
        <w:spacing w:before="0"/>
        <w:rPr>
          <w:bCs w:val="0"/>
        </w:rPr>
      </w:pPr>
      <w:r>
        <w:rPr>
          <w:b w:val="0"/>
          <w:bCs w:val="0"/>
        </w:rPr>
        <w:t xml:space="preserve">  </w:t>
      </w:r>
    </w:p>
    <w:p w14:paraId="060A286C" w14:textId="77777777" w:rsidR="006A662A" w:rsidRDefault="006A662A" w:rsidP="006A662A">
      <w:pPr>
        <w:pStyle w:val="Company"/>
        <w:spacing w:before="0"/>
        <w:rPr>
          <w:bCs w:val="0"/>
        </w:rPr>
        <w:sectPr w:rsidR="006A662A" w:rsidSect="005036E5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4EBD64B7" w14:textId="77777777" w:rsidR="006A662A" w:rsidRPr="00813129" w:rsidRDefault="006A662A" w:rsidP="006A662A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52CDA422" w14:textId="77777777" w:rsidR="006A662A" w:rsidRDefault="006A662A" w:rsidP="006A662A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6A662A" w:rsidSect="009167EB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361E9C85" w14:textId="4C1AF6D8" w:rsidR="006A662A" w:rsidRDefault="006A662A" w:rsidP="006A662A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VB Script</w:t>
      </w:r>
      <w:r w:rsidR="00B71C6A">
        <w:rPr>
          <w:b w:val="0"/>
          <w:bCs w:val="0"/>
        </w:rPr>
        <w:t>,</w:t>
      </w:r>
    </w:p>
    <w:p w14:paraId="4E6459C3" w14:textId="33C44DC6" w:rsidR="006A662A" w:rsidRPr="00B71C6A" w:rsidRDefault="006A662A" w:rsidP="00B71C6A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C#</w:t>
      </w:r>
      <w:r w:rsidR="00B71C6A">
        <w:rPr>
          <w:b w:val="0"/>
          <w:bCs w:val="0"/>
        </w:rPr>
        <w:t>,</w:t>
      </w:r>
    </w:p>
    <w:p w14:paraId="7AD47EFA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</w:p>
    <w:p w14:paraId="451847AA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</w:p>
    <w:p w14:paraId="4F820E90" w14:textId="77777777" w:rsidR="006A662A" w:rsidRPr="00D86C45" w:rsidRDefault="006A662A" w:rsidP="006A662A">
      <w:pPr>
        <w:pStyle w:val="Company"/>
        <w:spacing w:before="0"/>
        <w:rPr>
          <w:b w:val="0"/>
          <w:bCs w:val="0"/>
        </w:rPr>
        <w:sectPr w:rsidR="006A662A" w:rsidRPr="00D86C45" w:rsidSect="009167EB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4B7580EE" w14:textId="77777777" w:rsidR="006A662A" w:rsidRDefault="006A662A" w:rsidP="006A662A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75E00366" w14:textId="77777777" w:rsidR="006A662A" w:rsidRDefault="006A662A" w:rsidP="006A662A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6A662A" w:rsidSect="009167EB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2DEF5133" w14:textId="77777777" w:rsidR="006A662A" w:rsidRPr="00FC71A6" w:rsidRDefault="006A662A" w:rsidP="006A662A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 xml:space="preserve">JIRA/Mercurial </w:t>
      </w:r>
      <w:proofErr w:type="gramStart"/>
      <w:r>
        <w:rPr>
          <w:b w:val="0"/>
          <w:bCs w:val="0"/>
        </w:rPr>
        <w:t>HG;</w:t>
      </w:r>
      <w:proofErr w:type="gramEnd"/>
    </w:p>
    <w:p w14:paraId="510ACFCB" w14:textId="441C941D" w:rsidR="006A662A" w:rsidRDefault="006A662A" w:rsidP="006A662A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</w:t>
      </w:r>
      <w:r>
        <w:rPr>
          <w:b w:val="0"/>
          <w:bCs w:val="0"/>
        </w:rPr>
        <w:t>9/V</w:t>
      </w:r>
      <w:r w:rsidRPr="00813129">
        <w:rPr>
          <w:b w:val="0"/>
          <w:bCs w:val="0"/>
        </w:rPr>
        <w:t>S</w:t>
      </w:r>
      <w:r w:rsidR="00691F2A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B71C6A">
        <w:rPr>
          <w:b w:val="0"/>
          <w:bCs w:val="0"/>
        </w:rPr>
        <w:t>,</w:t>
      </w:r>
    </w:p>
    <w:p w14:paraId="63DF0BF9" w14:textId="443AA2B8" w:rsidR="00D86C45" w:rsidRDefault="00D86C45" w:rsidP="00D86C45">
      <w:pPr>
        <w:pStyle w:val="Company"/>
        <w:rPr>
          <w:sz w:val="24"/>
          <w:szCs w:val="24"/>
        </w:rPr>
      </w:pPr>
      <w:r>
        <w:rPr>
          <w:sz w:val="24"/>
          <w:szCs w:val="24"/>
        </w:rPr>
        <w:t xml:space="preserve">Freelance </w:t>
      </w:r>
      <w:r w:rsidRPr="00D63E4F">
        <w:rPr>
          <w:sz w:val="24"/>
          <w:szCs w:val="24"/>
        </w:rPr>
        <w:t xml:space="preserve">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1C165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May 2019 </w:t>
      </w:r>
      <w:r w:rsidR="00F4720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4720E">
        <w:rPr>
          <w:sz w:val="24"/>
          <w:szCs w:val="24"/>
        </w:rPr>
        <w:t>July 2019</w:t>
      </w:r>
    </w:p>
    <w:p w14:paraId="7EDB2D7D" w14:textId="77777777" w:rsidR="00D86C45" w:rsidRDefault="00D86C45" w:rsidP="00D86C45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Full Stack Developer</w:t>
      </w:r>
    </w:p>
    <w:p w14:paraId="396D130A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Part of small development team delivering custom, software solutions on demand. </w:t>
      </w:r>
    </w:p>
    <w:p w14:paraId="28803F93" w14:textId="7DDF6FEB" w:rsidR="00D86C45" w:rsidRDefault="00D86C45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Created .Net Core </w:t>
      </w:r>
      <w:proofErr w:type="spellStart"/>
      <w:r>
        <w:rPr>
          <w:b w:val="0"/>
          <w:bCs w:val="0"/>
        </w:rPr>
        <w:t>WebApi</w:t>
      </w:r>
      <w:proofErr w:type="spellEnd"/>
      <w:r w:rsidR="00970AFF">
        <w:rPr>
          <w:b w:val="0"/>
          <w:bCs w:val="0"/>
        </w:rPr>
        <w:t xml:space="preserve"> and React/Redux application to serve as </w:t>
      </w:r>
      <w:r w:rsidR="00DA5445">
        <w:rPr>
          <w:b w:val="0"/>
          <w:bCs w:val="0"/>
        </w:rPr>
        <w:t xml:space="preserve">a </w:t>
      </w:r>
      <w:r w:rsidR="00970AFF">
        <w:rPr>
          <w:b w:val="0"/>
          <w:bCs w:val="0"/>
        </w:rPr>
        <w:t xml:space="preserve">marketing tool for the customer. Web application </w:t>
      </w:r>
      <w:r w:rsidR="00F4720E">
        <w:rPr>
          <w:b w:val="0"/>
          <w:bCs w:val="0"/>
        </w:rPr>
        <w:t>centralizes</w:t>
      </w:r>
      <w:r w:rsidR="00970AFF">
        <w:rPr>
          <w:b w:val="0"/>
          <w:bCs w:val="0"/>
        </w:rPr>
        <w:t xml:space="preserve"> all GitHub projects run by the customer in different areas of software development. Most of the web application components (media, text, configuration) is stored in </w:t>
      </w:r>
      <w:proofErr w:type="spellStart"/>
      <w:r w:rsidR="00970AFF">
        <w:rPr>
          <w:b w:val="0"/>
          <w:bCs w:val="0"/>
        </w:rPr>
        <w:t>MongoDb</w:t>
      </w:r>
      <w:proofErr w:type="spellEnd"/>
      <w:r w:rsidR="00970AFF">
        <w:rPr>
          <w:b w:val="0"/>
          <w:bCs w:val="0"/>
        </w:rPr>
        <w:t xml:space="preserve"> and retrieved as needed via backend </w:t>
      </w:r>
      <w:r w:rsidR="00EB493E">
        <w:rPr>
          <w:b w:val="0"/>
          <w:bCs w:val="0"/>
        </w:rPr>
        <w:t>API</w:t>
      </w:r>
      <w:r w:rsidR="00970AFF">
        <w:rPr>
          <w:b w:val="0"/>
          <w:bCs w:val="0"/>
        </w:rPr>
        <w:t>.</w:t>
      </w:r>
    </w:p>
    <w:p w14:paraId="5B13B52E" w14:textId="3D144BF9" w:rsidR="00D86C45" w:rsidRDefault="00970AFF" w:rsidP="00D86C45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My</w:t>
      </w:r>
      <w:r w:rsidR="00D86C45">
        <w:rPr>
          <w:b w:val="0"/>
          <w:bCs w:val="0"/>
        </w:rPr>
        <w:t xml:space="preserve"> responsibilities include</w:t>
      </w:r>
      <w:r w:rsidR="00F4720E">
        <w:rPr>
          <w:b w:val="0"/>
          <w:bCs w:val="0"/>
        </w:rPr>
        <w:t>d</w:t>
      </w:r>
      <w:r w:rsidR="00D86C45">
        <w:rPr>
          <w:b w:val="0"/>
          <w:bCs w:val="0"/>
        </w:rPr>
        <w:t xml:space="preserve"> </w:t>
      </w:r>
      <w:r w:rsidR="00C37699">
        <w:rPr>
          <w:b w:val="0"/>
          <w:bCs w:val="0"/>
        </w:rPr>
        <w:t>but</w:t>
      </w:r>
      <w:r>
        <w:rPr>
          <w:b w:val="0"/>
          <w:bCs w:val="0"/>
        </w:rPr>
        <w:t xml:space="preserve"> not </w:t>
      </w:r>
      <w:r w:rsidR="00D86C45">
        <w:rPr>
          <w:b w:val="0"/>
          <w:bCs w:val="0"/>
        </w:rPr>
        <w:t>limited to deliver features prioritized during backlog grooming</w:t>
      </w:r>
      <w:r w:rsidR="00C37699">
        <w:rPr>
          <w:b w:val="0"/>
          <w:bCs w:val="0"/>
        </w:rPr>
        <w:t xml:space="preserve"> meetings</w:t>
      </w:r>
      <w:r w:rsidR="00D86C45">
        <w:rPr>
          <w:b w:val="0"/>
          <w:bCs w:val="0"/>
        </w:rPr>
        <w:t>. Participate in pull request reviews. Act as a point of contact for other team members when issues/problems occur during the sprint. Actively participate in daily, remote standup. Presented the sprint progress during the Sprint review and participate in Sprint retrospective.</w:t>
      </w:r>
    </w:p>
    <w:p w14:paraId="1E1A8A31" w14:textId="77777777" w:rsidR="00D86C45" w:rsidRDefault="00D86C45" w:rsidP="00D86C45">
      <w:pPr>
        <w:pStyle w:val="Company"/>
        <w:spacing w:before="0"/>
        <w:rPr>
          <w:bCs w:val="0"/>
        </w:rPr>
      </w:pPr>
    </w:p>
    <w:p w14:paraId="7B344387" w14:textId="77777777" w:rsidR="00D86C45" w:rsidRPr="00813129" w:rsidRDefault="00D86C45" w:rsidP="00D86C45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1F0F880F" w14:textId="77777777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D86C45" w:rsidSect="005036E5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1E35E39" w14:textId="6C48F7EE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</w:t>
      </w:r>
      <w:r w:rsidR="00805E72">
        <w:rPr>
          <w:b w:val="0"/>
          <w:bCs w:val="0"/>
        </w:rPr>
        <w:t>#,</w:t>
      </w:r>
    </w:p>
    <w:p w14:paraId="7AA28213" w14:textId="60678B81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.NET Core WebAPI</w:t>
      </w:r>
      <w:r w:rsidR="00805E72">
        <w:rPr>
          <w:b w:val="0"/>
          <w:bCs w:val="0"/>
        </w:rPr>
        <w:t>,</w:t>
      </w:r>
    </w:p>
    <w:p w14:paraId="47651D25" w14:textId="18381A4B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proofErr w:type="spellStart"/>
      <w:r>
        <w:rPr>
          <w:b w:val="0"/>
          <w:bCs w:val="0"/>
        </w:rPr>
        <w:t>MongoDb</w:t>
      </w:r>
      <w:proofErr w:type="spellEnd"/>
      <w:r w:rsidR="00805E72">
        <w:rPr>
          <w:b w:val="0"/>
          <w:bCs w:val="0"/>
        </w:rPr>
        <w:t>,</w:t>
      </w:r>
    </w:p>
    <w:p w14:paraId="0D1BF33B" w14:textId="38A908C8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</w:t>
      </w:r>
      <w:r w:rsidR="00805E72">
        <w:rPr>
          <w:b w:val="0"/>
          <w:bCs w:val="0"/>
        </w:rPr>
        <w:t>/Service</w:t>
      </w:r>
      <w:r>
        <w:rPr>
          <w:b w:val="0"/>
          <w:bCs w:val="0"/>
        </w:rPr>
        <w:t xml:space="preserve"> Pattern</w:t>
      </w:r>
      <w:r w:rsidR="00805E72">
        <w:rPr>
          <w:b w:val="0"/>
          <w:bCs w:val="0"/>
        </w:rPr>
        <w:t>s,</w:t>
      </w:r>
    </w:p>
    <w:p w14:paraId="5D8D1830" w14:textId="02B59105" w:rsidR="00D86C45" w:rsidRDefault="00D86C45" w:rsidP="00D86C4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React/Redux</w:t>
      </w:r>
      <w:r w:rsidR="00805E72">
        <w:rPr>
          <w:b w:val="0"/>
          <w:bCs w:val="0"/>
        </w:rPr>
        <w:t>,</w:t>
      </w:r>
    </w:p>
    <w:p w14:paraId="08E5D065" w14:textId="77777777" w:rsidR="00D86C45" w:rsidRDefault="00D86C45" w:rsidP="00D86C45">
      <w:pPr>
        <w:pStyle w:val="Company"/>
        <w:spacing w:before="0"/>
        <w:rPr>
          <w:b w:val="0"/>
          <w:bCs w:val="0"/>
        </w:rPr>
        <w:sectPr w:rsidR="00D86C45" w:rsidSect="00204D4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737855D4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</w:p>
    <w:p w14:paraId="6A81AD7C" w14:textId="77777777" w:rsidR="00D86C45" w:rsidRDefault="00D86C45" w:rsidP="00D86C45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0BE95779" w14:textId="77777777" w:rsidR="00D86C45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D86C45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1CD863D" w14:textId="5768517B" w:rsidR="00D86C45" w:rsidRPr="00FC71A6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Git/GitHub</w:t>
      </w:r>
      <w:r w:rsidR="00805E72">
        <w:rPr>
          <w:b w:val="0"/>
          <w:bCs w:val="0"/>
        </w:rPr>
        <w:t>,</w:t>
      </w:r>
    </w:p>
    <w:p w14:paraId="14A39E5D" w14:textId="59A08815" w:rsidR="00D86C45" w:rsidRPr="00813129" w:rsidRDefault="00D86C45" w:rsidP="00D86C4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</w:t>
      </w:r>
      <w:r>
        <w:rPr>
          <w:b w:val="0"/>
          <w:bCs w:val="0"/>
        </w:rPr>
        <w:t>9/V</w:t>
      </w:r>
      <w:r w:rsidRPr="00813129">
        <w:rPr>
          <w:b w:val="0"/>
          <w:bCs w:val="0"/>
        </w:rPr>
        <w:t>S</w:t>
      </w:r>
      <w:r w:rsidR="00805E72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805E72">
        <w:rPr>
          <w:b w:val="0"/>
          <w:bCs w:val="0"/>
        </w:rPr>
        <w:t>,</w:t>
      </w:r>
      <w:r w:rsidRPr="00813129">
        <w:rPr>
          <w:b w:val="0"/>
          <w:bCs w:val="0"/>
        </w:rPr>
        <w:t xml:space="preserve"> </w:t>
      </w:r>
    </w:p>
    <w:p w14:paraId="7AC63D53" w14:textId="4B37896B" w:rsidR="009167EB" w:rsidRPr="00805E72" w:rsidRDefault="00D86C45" w:rsidP="00805E72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9167EB" w:rsidRPr="00805E72" w:rsidSect="009167EB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Trello/Slack/Google Hangouts</w:t>
      </w:r>
      <w:r w:rsidR="00805E72">
        <w:rPr>
          <w:b w:val="0"/>
          <w:bCs w:val="0"/>
        </w:rPr>
        <w:t>,</w:t>
      </w:r>
    </w:p>
    <w:p w14:paraId="5702F893" w14:textId="222B9B01" w:rsidR="006E277C" w:rsidRPr="00D86C45" w:rsidRDefault="006E277C" w:rsidP="009167EB">
      <w:pPr>
        <w:pStyle w:val="Company"/>
        <w:spacing w:before="0"/>
        <w:rPr>
          <w:b w:val="0"/>
          <w:bCs w:val="0"/>
        </w:rPr>
      </w:pPr>
    </w:p>
    <w:p w14:paraId="4709ED10" w14:textId="1C4F34FD" w:rsidR="008D4D5B" w:rsidRDefault="008D4D5B" w:rsidP="008D4D5B">
      <w:pPr>
        <w:pStyle w:val="Company"/>
        <w:rPr>
          <w:sz w:val="24"/>
          <w:szCs w:val="24"/>
        </w:rPr>
      </w:pPr>
      <w:r>
        <w:rPr>
          <w:sz w:val="24"/>
          <w:szCs w:val="24"/>
        </w:rPr>
        <w:t>Industrial Alliance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="001C165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September 2018 </w:t>
      </w:r>
      <w:r w:rsidR="00862C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E277C">
        <w:rPr>
          <w:sz w:val="24"/>
          <w:szCs w:val="24"/>
        </w:rPr>
        <w:t>May</w:t>
      </w:r>
      <w:r w:rsidR="00862C1B">
        <w:rPr>
          <w:sz w:val="24"/>
          <w:szCs w:val="24"/>
        </w:rPr>
        <w:t xml:space="preserve"> 2019</w:t>
      </w:r>
    </w:p>
    <w:p w14:paraId="7E1DFDDD" w14:textId="77777777" w:rsidR="008D4D5B" w:rsidRDefault="008D4D5B" w:rsidP="008D4D5B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Developer</w:t>
      </w:r>
    </w:p>
    <w:p w14:paraId="74A82123" w14:textId="75A0DB02" w:rsidR="00177A09" w:rsidRDefault="2C080823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Part of Special Market Solution department. Responsible for delivery of tested, quality product i</w:t>
      </w:r>
      <w:r w:rsidR="00177A09">
        <w:rPr>
          <w:b w:val="0"/>
          <w:bCs w:val="0"/>
        </w:rPr>
        <w:t>n an</w:t>
      </w:r>
      <w:r>
        <w:rPr>
          <w:b w:val="0"/>
          <w:bCs w:val="0"/>
        </w:rPr>
        <w:t xml:space="preserve"> incrementa</w:t>
      </w:r>
      <w:r w:rsidR="00177A09">
        <w:rPr>
          <w:b w:val="0"/>
          <w:bCs w:val="0"/>
        </w:rPr>
        <w:t>l way</w:t>
      </w:r>
      <w:r>
        <w:rPr>
          <w:b w:val="0"/>
          <w:bCs w:val="0"/>
        </w:rPr>
        <w:t xml:space="preserve">. </w:t>
      </w:r>
      <w:r w:rsidR="00177A09">
        <w:rPr>
          <w:b w:val="0"/>
          <w:bCs w:val="0"/>
        </w:rPr>
        <w:t>Project delivered using SCRUM methodology</w:t>
      </w:r>
      <w:r w:rsidR="005A3A7D">
        <w:rPr>
          <w:b w:val="0"/>
          <w:bCs w:val="0"/>
        </w:rPr>
        <w:t xml:space="preserve"> in blocks of 3 weeks sprints.</w:t>
      </w:r>
    </w:p>
    <w:p w14:paraId="72C2614B" w14:textId="7B17F2E7" w:rsidR="00923BD5" w:rsidRDefault="2C080823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>As a developer</w:t>
      </w:r>
      <w:r w:rsidR="002F0780">
        <w:rPr>
          <w:b w:val="0"/>
          <w:bCs w:val="0"/>
        </w:rPr>
        <w:t>, I</w:t>
      </w:r>
      <w:r>
        <w:rPr>
          <w:b w:val="0"/>
          <w:bCs w:val="0"/>
        </w:rPr>
        <w:t xml:space="preserve"> was responsible to deliver user stories across React</w:t>
      </w:r>
      <w:r w:rsidR="00440ABD">
        <w:rPr>
          <w:b w:val="0"/>
          <w:bCs w:val="0"/>
        </w:rPr>
        <w:t>J</w:t>
      </w:r>
      <w:r w:rsidR="006B1865">
        <w:rPr>
          <w:b w:val="0"/>
          <w:bCs w:val="0"/>
        </w:rPr>
        <w:t>S</w:t>
      </w:r>
      <w:r>
        <w:rPr>
          <w:b w:val="0"/>
          <w:bCs w:val="0"/>
        </w:rPr>
        <w:t>, Web APIs, communicated with databases: DB2 and MSSQL.</w:t>
      </w:r>
      <w:r w:rsidR="002F0780">
        <w:rPr>
          <w:b w:val="0"/>
          <w:bCs w:val="0"/>
        </w:rPr>
        <w:t xml:space="preserve"> Architecting communication between components: </w:t>
      </w:r>
      <w:r w:rsidR="00923BD5">
        <w:rPr>
          <w:b w:val="0"/>
          <w:bCs w:val="0"/>
        </w:rPr>
        <w:t>React App plus 4 APIs.</w:t>
      </w:r>
      <w:r>
        <w:rPr>
          <w:b w:val="0"/>
          <w:bCs w:val="0"/>
        </w:rPr>
        <w:t xml:space="preserve"> </w:t>
      </w:r>
    </w:p>
    <w:p w14:paraId="5D7CBA1C" w14:textId="36FEC514" w:rsidR="00204D4F" w:rsidRDefault="005A3A7D" w:rsidP="008D4D5B">
      <w:pPr>
        <w:pStyle w:val="Company"/>
        <w:spacing w:before="0"/>
        <w:rPr>
          <w:b w:val="0"/>
          <w:bCs w:val="0"/>
        </w:rPr>
      </w:pPr>
      <w:r>
        <w:rPr>
          <w:b w:val="0"/>
          <w:bCs w:val="0"/>
        </w:rPr>
        <w:t xml:space="preserve">During this project, </w:t>
      </w:r>
      <w:r w:rsidR="2C080823">
        <w:rPr>
          <w:b w:val="0"/>
          <w:bCs w:val="0"/>
        </w:rPr>
        <w:t>I</w:t>
      </w:r>
      <w:r>
        <w:rPr>
          <w:b w:val="0"/>
          <w:bCs w:val="0"/>
        </w:rPr>
        <w:t xml:space="preserve"> ha</w:t>
      </w:r>
      <w:r w:rsidR="00992CAF">
        <w:rPr>
          <w:b w:val="0"/>
          <w:bCs w:val="0"/>
        </w:rPr>
        <w:t>d</w:t>
      </w:r>
      <w:r w:rsidR="2C080823">
        <w:rPr>
          <w:b w:val="0"/>
          <w:bCs w:val="0"/>
        </w:rPr>
        <w:t xml:space="preserve"> opportunity to facilitate daily SCRUM meetings. </w:t>
      </w:r>
    </w:p>
    <w:p w14:paraId="521132D5" w14:textId="77777777" w:rsidR="00813129" w:rsidRDefault="00813129" w:rsidP="008D4D5B">
      <w:pPr>
        <w:pStyle w:val="Company"/>
        <w:spacing w:before="0"/>
        <w:rPr>
          <w:b w:val="0"/>
          <w:bCs w:val="0"/>
          <w:u w:val="single"/>
        </w:rPr>
      </w:pPr>
    </w:p>
    <w:p w14:paraId="0AC60C3A" w14:textId="0898340B" w:rsidR="00204D4F" w:rsidRPr="00813129" w:rsidRDefault="00204D4F" w:rsidP="008D4D5B">
      <w:pPr>
        <w:pStyle w:val="Company"/>
        <w:spacing w:before="0"/>
        <w:rPr>
          <w:b w:val="0"/>
          <w:bCs w:val="0"/>
          <w:u w:val="single"/>
        </w:rPr>
      </w:pPr>
      <w:r w:rsidRPr="008B032E">
        <w:rPr>
          <w:bCs w:val="0"/>
        </w:rPr>
        <w:t>Technologies</w:t>
      </w:r>
      <w:r>
        <w:rPr>
          <w:b w:val="0"/>
          <w:bCs w:val="0"/>
        </w:rPr>
        <w:t xml:space="preserve">: </w:t>
      </w:r>
    </w:p>
    <w:p w14:paraId="2B46525C" w14:textId="77777777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04D4F" w:rsidSect="005036E5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CC999FA" w14:textId="5C5B1ED5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C#</w:t>
      </w:r>
      <w:r w:rsidR="00805E72">
        <w:rPr>
          <w:b w:val="0"/>
          <w:bCs w:val="0"/>
        </w:rPr>
        <w:t>,</w:t>
      </w:r>
    </w:p>
    <w:p w14:paraId="73770AD7" w14:textId="4DD0CC47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ASP.NET MVC</w:t>
      </w:r>
      <w:r w:rsidR="00805E72">
        <w:rPr>
          <w:b w:val="0"/>
          <w:bCs w:val="0"/>
        </w:rPr>
        <w:t>,</w:t>
      </w:r>
    </w:p>
    <w:p w14:paraId="5F4E4E6A" w14:textId="4C86A0A6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Dapper (micro</w:t>
      </w:r>
      <w:r w:rsidR="00805E72">
        <w:rPr>
          <w:b w:val="0"/>
          <w:bCs w:val="0"/>
        </w:rPr>
        <w:t xml:space="preserve"> </w:t>
      </w:r>
      <w:r>
        <w:rPr>
          <w:b w:val="0"/>
          <w:bCs w:val="0"/>
        </w:rPr>
        <w:t>ORM)</w:t>
      </w:r>
      <w:r w:rsidR="00805E72">
        <w:rPr>
          <w:b w:val="0"/>
          <w:bCs w:val="0"/>
        </w:rPr>
        <w:t>,</w:t>
      </w:r>
    </w:p>
    <w:p w14:paraId="771315C4" w14:textId="48F13E78" w:rsidR="005036E5" w:rsidRDefault="005036E5" w:rsidP="005036E5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Repository</w:t>
      </w:r>
      <w:r w:rsidR="00805E72">
        <w:rPr>
          <w:b w:val="0"/>
          <w:bCs w:val="0"/>
        </w:rPr>
        <w:t>/Service</w:t>
      </w:r>
      <w:r>
        <w:rPr>
          <w:b w:val="0"/>
          <w:bCs w:val="0"/>
        </w:rPr>
        <w:t xml:space="preserve"> Pattern</w:t>
      </w:r>
      <w:r w:rsidR="00805E72">
        <w:rPr>
          <w:b w:val="0"/>
          <w:bCs w:val="0"/>
        </w:rPr>
        <w:t>,</w:t>
      </w:r>
    </w:p>
    <w:p w14:paraId="23A4AA94" w14:textId="2678EBDF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MSSQL</w:t>
      </w:r>
      <w:r w:rsidR="00805E72">
        <w:rPr>
          <w:b w:val="0"/>
          <w:bCs w:val="0"/>
        </w:rPr>
        <w:t>/T-SQL,</w:t>
      </w:r>
    </w:p>
    <w:p w14:paraId="6DFA4E6F" w14:textId="2883B3DE" w:rsidR="00204D4F" w:rsidRDefault="00204D4F" w:rsidP="00204D4F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</w:pPr>
      <w:r>
        <w:rPr>
          <w:b w:val="0"/>
          <w:bCs w:val="0"/>
        </w:rPr>
        <w:t>DB2</w:t>
      </w:r>
      <w:r w:rsidR="00805E72">
        <w:rPr>
          <w:b w:val="0"/>
          <w:bCs w:val="0"/>
        </w:rPr>
        <w:t>,</w:t>
      </w:r>
    </w:p>
    <w:p w14:paraId="796BE3E2" w14:textId="4D035236" w:rsidR="00204D4F" w:rsidRPr="00805E72" w:rsidRDefault="00204D4F" w:rsidP="008D4D5B">
      <w:pPr>
        <w:pStyle w:val="Company"/>
        <w:numPr>
          <w:ilvl w:val="0"/>
          <w:numId w:val="24"/>
        </w:numPr>
        <w:spacing w:before="0"/>
        <w:rPr>
          <w:b w:val="0"/>
          <w:bCs w:val="0"/>
        </w:rPr>
        <w:sectPr w:rsidR="00204D4F" w:rsidRPr="00805E72" w:rsidSect="00204D4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React</w:t>
      </w:r>
      <w:r w:rsidR="00440ABD">
        <w:rPr>
          <w:b w:val="0"/>
          <w:bCs w:val="0"/>
        </w:rPr>
        <w:t>J</w:t>
      </w:r>
      <w:r w:rsidR="00805E72">
        <w:rPr>
          <w:b w:val="0"/>
          <w:bCs w:val="0"/>
        </w:rPr>
        <w:t>S</w:t>
      </w:r>
      <w:r w:rsidR="005C6C80">
        <w:rPr>
          <w:b w:val="0"/>
          <w:bCs w:val="0"/>
        </w:rPr>
        <w:t>/Redux</w:t>
      </w:r>
      <w:r w:rsidR="00805E72">
        <w:rPr>
          <w:b w:val="0"/>
          <w:bCs w:val="0"/>
        </w:rPr>
        <w:t>,</w:t>
      </w:r>
    </w:p>
    <w:p w14:paraId="3DB33CB3" w14:textId="43D264A5" w:rsidR="00204D4F" w:rsidRDefault="00204D4F" w:rsidP="008D4D5B">
      <w:pPr>
        <w:pStyle w:val="Company"/>
        <w:spacing w:before="0"/>
        <w:rPr>
          <w:b w:val="0"/>
          <w:bCs w:val="0"/>
        </w:rPr>
      </w:pPr>
    </w:p>
    <w:p w14:paraId="0EF86968" w14:textId="651CC855" w:rsidR="00813129" w:rsidRDefault="2C080823" w:rsidP="008D4D5B">
      <w:pPr>
        <w:pStyle w:val="Company"/>
        <w:spacing w:before="0"/>
        <w:rPr>
          <w:b w:val="0"/>
          <w:bCs w:val="0"/>
        </w:rPr>
      </w:pPr>
      <w:r w:rsidRPr="008B032E">
        <w:rPr>
          <w:bCs w:val="0"/>
        </w:rPr>
        <w:t>Tools</w:t>
      </w:r>
      <w:r>
        <w:rPr>
          <w:b w:val="0"/>
          <w:bCs w:val="0"/>
        </w:rPr>
        <w:t xml:space="preserve">: </w:t>
      </w:r>
    </w:p>
    <w:p w14:paraId="7462BADD" w14:textId="77777777" w:rsidR="00813129" w:rsidRDefault="00813129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13129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6DF81DA" w14:textId="593F4AD5" w:rsidR="00FC71A6" w:rsidRPr="00FC71A6" w:rsidRDefault="00FC71A6" w:rsidP="00FC71A6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TFS/</w:t>
      </w:r>
      <w:r w:rsidR="2C080823">
        <w:rPr>
          <w:b w:val="0"/>
          <w:bCs w:val="0"/>
        </w:rPr>
        <w:t>VSTS</w:t>
      </w:r>
      <w:r w:rsidR="006B1865">
        <w:rPr>
          <w:b w:val="0"/>
          <w:bCs w:val="0"/>
        </w:rPr>
        <w:t>,</w:t>
      </w:r>
    </w:p>
    <w:p w14:paraId="185E31F3" w14:textId="69B752EC" w:rsidR="00813129" w:rsidRPr="00813129" w:rsidRDefault="2C080823" w:rsidP="005242B4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 w:rsidRPr="00813129">
        <w:rPr>
          <w:b w:val="0"/>
          <w:bCs w:val="0"/>
        </w:rPr>
        <w:t>Visual Studio 2017</w:t>
      </w:r>
      <w:r w:rsidR="00813129">
        <w:rPr>
          <w:b w:val="0"/>
          <w:bCs w:val="0"/>
        </w:rPr>
        <w:t>/V</w:t>
      </w:r>
      <w:r w:rsidRPr="00813129">
        <w:rPr>
          <w:b w:val="0"/>
          <w:bCs w:val="0"/>
        </w:rPr>
        <w:t>S</w:t>
      </w:r>
      <w:r w:rsidR="00805E72">
        <w:rPr>
          <w:b w:val="0"/>
          <w:bCs w:val="0"/>
        </w:rPr>
        <w:t xml:space="preserve"> </w:t>
      </w:r>
      <w:r w:rsidRPr="00813129">
        <w:rPr>
          <w:b w:val="0"/>
          <w:bCs w:val="0"/>
        </w:rPr>
        <w:t>Code</w:t>
      </w:r>
      <w:r w:rsidR="00805E72">
        <w:rPr>
          <w:b w:val="0"/>
          <w:bCs w:val="0"/>
        </w:rPr>
        <w:t>,</w:t>
      </w:r>
      <w:r w:rsidRPr="00813129">
        <w:rPr>
          <w:b w:val="0"/>
          <w:bCs w:val="0"/>
        </w:rPr>
        <w:t xml:space="preserve"> </w:t>
      </w:r>
    </w:p>
    <w:p w14:paraId="4620F12E" w14:textId="6B223D44" w:rsidR="00813129" w:rsidRDefault="2C080823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MS SQL Server</w:t>
      </w:r>
      <w:r w:rsidR="00805E72">
        <w:rPr>
          <w:b w:val="0"/>
          <w:bCs w:val="0"/>
        </w:rPr>
        <w:t>,</w:t>
      </w:r>
    </w:p>
    <w:p w14:paraId="135ECEB6" w14:textId="293D4B4E" w:rsidR="008D4D5B" w:rsidRDefault="2C080823" w:rsidP="00813129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</w:pPr>
      <w:r>
        <w:rPr>
          <w:b w:val="0"/>
          <w:bCs w:val="0"/>
        </w:rPr>
        <w:t>IBM Data Studio</w:t>
      </w:r>
      <w:r w:rsidR="00805E72">
        <w:rPr>
          <w:b w:val="0"/>
          <w:bCs w:val="0"/>
        </w:rPr>
        <w:t>,</w:t>
      </w:r>
    </w:p>
    <w:p w14:paraId="5DD720FB" w14:textId="2E3582C7" w:rsidR="00813129" w:rsidRPr="00805E72" w:rsidRDefault="00813129" w:rsidP="49266135">
      <w:pPr>
        <w:pStyle w:val="Company"/>
        <w:numPr>
          <w:ilvl w:val="0"/>
          <w:numId w:val="25"/>
        </w:numPr>
        <w:spacing w:before="0"/>
        <w:rPr>
          <w:b w:val="0"/>
          <w:bCs w:val="0"/>
        </w:rPr>
        <w:sectPr w:rsidR="00813129" w:rsidRPr="00805E72" w:rsidSect="00813129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  <w:bCs w:val="0"/>
        </w:rPr>
        <w:t>GIT</w:t>
      </w:r>
      <w:r w:rsidR="00805E72">
        <w:rPr>
          <w:b w:val="0"/>
          <w:bCs w:val="0"/>
        </w:rPr>
        <w:t>/Gitflow,</w:t>
      </w:r>
    </w:p>
    <w:p w14:paraId="256CA8FA" w14:textId="77777777" w:rsidR="008D76FD" w:rsidRDefault="008D76FD" w:rsidP="49266135">
      <w:pPr>
        <w:pStyle w:val="Company"/>
        <w:rPr>
          <w:sz w:val="24"/>
          <w:szCs w:val="24"/>
        </w:rPr>
      </w:pPr>
    </w:p>
    <w:p w14:paraId="63AB5F56" w14:textId="77777777" w:rsidR="008D76FD" w:rsidRDefault="008D76FD" w:rsidP="49266135">
      <w:pPr>
        <w:pStyle w:val="Company"/>
        <w:rPr>
          <w:sz w:val="24"/>
          <w:szCs w:val="24"/>
        </w:rPr>
      </w:pPr>
    </w:p>
    <w:p w14:paraId="6FC5F92A" w14:textId="77777777" w:rsidR="008D76FD" w:rsidRDefault="008D76FD" w:rsidP="49266135">
      <w:pPr>
        <w:pStyle w:val="Company"/>
        <w:rPr>
          <w:sz w:val="24"/>
          <w:szCs w:val="24"/>
        </w:rPr>
      </w:pPr>
    </w:p>
    <w:p w14:paraId="57F956B1" w14:textId="24058A78" w:rsidR="00271387" w:rsidRDefault="49266135" w:rsidP="49266135">
      <w:pPr>
        <w:pStyle w:val="Company"/>
        <w:rPr>
          <w:sz w:val="24"/>
          <w:szCs w:val="24"/>
        </w:rPr>
      </w:pPr>
      <w:r w:rsidRPr="49266135">
        <w:rPr>
          <w:sz w:val="24"/>
          <w:szCs w:val="24"/>
        </w:rPr>
        <w:lastRenderedPageBreak/>
        <w:t xml:space="preserve">KORE Software • Vancouver, BC Canada </w:t>
      </w:r>
      <w:r w:rsidR="005520C1">
        <w:rPr>
          <w:sz w:val="24"/>
          <w:szCs w:val="24"/>
        </w:rPr>
        <w:t xml:space="preserve">- </w:t>
      </w:r>
      <w:r w:rsidRPr="49266135">
        <w:rPr>
          <w:sz w:val="24"/>
          <w:szCs w:val="24"/>
        </w:rPr>
        <w:t>May 2018 – September 2018</w:t>
      </w:r>
    </w:p>
    <w:p w14:paraId="01108203" w14:textId="77777777" w:rsidR="00271387" w:rsidRDefault="00271387" w:rsidP="00271387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Application Developer</w:t>
      </w:r>
    </w:p>
    <w:p w14:paraId="305672CD" w14:textId="30D08FE0" w:rsidR="005036E5" w:rsidRDefault="002F6CA4" w:rsidP="00271387">
      <w:pPr>
        <w:pStyle w:val="Company"/>
        <w:spacing w:before="0"/>
        <w:rPr>
          <w:b w:val="0"/>
        </w:rPr>
      </w:pPr>
      <w:r>
        <w:rPr>
          <w:b w:val="0"/>
        </w:rPr>
        <w:t xml:space="preserve">Member of </w:t>
      </w:r>
      <w:r w:rsidR="00271387">
        <w:rPr>
          <w:b w:val="0"/>
        </w:rPr>
        <w:t xml:space="preserve">Platform development team. I </w:t>
      </w:r>
      <w:r>
        <w:rPr>
          <w:b w:val="0"/>
        </w:rPr>
        <w:t xml:space="preserve">was </w:t>
      </w:r>
      <w:r w:rsidR="00271387">
        <w:rPr>
          <w:b w:val="0"/>
        </w:rPr>
        <w:t>responsible for delivering solution to end customer bases of predefined specification. Development is based on main KORE Product: Pro Sport Standard and Premium. Base product sits on top of client’s CRM system (Salesforce, Dynamix, SAP) and manages sports ticket sale, premium seats</w:t>
      </w:r>
      <w:r>
        <w:rPr>
          <w:b w:val="0"/>
        </w:rPr>
        <w:t>,</w:t>
      </w:r>
      <w:r w:rsidR="00271387">
        <w:rPr>
          <w:b w:val="0"/>
        </w:rPr>
        <w:t xml:space="preserve"> and sports campaigns. I work</w:t>
      </w:r>
      <w:r>
        <w:rPr>
          <w:b w:val="0"/>
        </w:rPr>
        <w:t>ed</w:t>
      </w:r>
      <w:r w:rsidR="00271387">
        <w:rPr>
          <w:b w:val="0"/>
        </w:rPr>
        <w:t xml:space="preserve"> with clients making sure solution is adequate to the needs</w:t>
      </w:r>
      <w:r w:rsidR="00805E72">
        <w:rPr>
          <w:b w:val="0"/>
        </w:rPr>
        <w:t xml:space="preserve"> expressed by the customer</w:t>
      </w:r>
      <w:r w:rsidR="00271387">
        <w:rPr>
          <w:b w:val="0"/>
        </w:rPr>
        <w:t>.</w:t>
      </w:r>
    </w:p>
    <w:p w14:paraId="37F3CFF1" w14:textId="1F7D1CD5" w:rsidR="00B47012" w:rsidRDefault="00B47012" w:rsidP="00271387">
      <w:pPr>
        <w:pStyle w:val="Company"/>
        <w:spacing w:before="0"/>
        <w:rPr>
          <w:b w:val="0"/>
        </w:rPr>
      </w:pPr>
    </w:p>
    <w:p w14:paraId="3949F815" w14:textId="77777777" w:rsidR="00D13E30" w:rsidRDefault="00D13E30" w:rsidP="00D13E30">
      <w:pPr>
        <w:pStyle w:val="PositionDescription"/>
        <w:jc w:val="both"/>
        <w:rPr>
          <w:u w:val="single"/>
        </w:rPr>
        <w:sectPr w:rsidR="00D13E30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45C28225" w14:textId="49DD6D6E" w:rsidR="00D13E30" w:rsidRDefault="00D13E30" w:rsidP="00D13E30">
      <w:pPr>
        <w:pStyle w:val="PositionDescription"/>
        <w:jc w:val="both"/>
      </w:pPr>
      <w:r w:rsidRPr="008B032E">
        <w:rPr>
          <w:b/>
        </w:rPr>
        <w:t>Technologies</w:t>
      </w:r>
      <w:r>
        <w:t>:</w:t>
      </w:r>
    </w:p>
    <w:p w14:paraId="520793AA" w14:textId="3FBA1970" w:rsidR="00D13E30" w:rsidRDefault="006F19A4" w:rsidP="00D13E30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Salesforce</w:t>
      </w:r>
      <w:r w:rsidR="002F6CA4">
        <w:rPr>
          <w:b w:val="0"/>
        </w:rPr>
        <w:t>,</w:t>
      </w:r>
    </w:p>
    <w:p w14:paraId="587EA75A" w14:textId="2A62BF33" w:rsidR="00D13E30" w:rsidRPr="00904465" w:rsidRDefault="00D13E30" w:rsidP="00904465">
      <w:pPr>
        <w:pStyle w:val="Position"/>
        <w:spacing w:before="0"/>
        <w:ind w:left="567"/>
        <w:jc w:val="both"/>
        <w:rPr>
          <w:b w:val="0"/>
        </w:rPr>
      </w:pPr>
    </w:p>
    <w:p w14:paraId="0DE70895" w14:textId="77777777" w:rsidR="00D13E30" w:rsidRDefault="00D13E30" w:rsidP="00D13E30">
      <w:pPr>
        <w:pStyle w:val="PositionDescription"/>
        <w:jc w:val="both"/>
      </w:pPr>
      <w:r w:rsidRPr="008B032E">
        <w:rPr>
          <w:b/>
        </w:rPr>
        <w:t>Tools</w:t>
      </w:r>
      <w:r>
        <w:t xml:space="preserve">: </w:t>
      </w:r>
    </w:p>
    <w:p w14:paraId="6FCBBE90" w14:textId="5A9A8391" w:rsidR="00497CE7" w:rsidRPr="004E1CA6" w:rsidRDefault="004E1CA6" w:rsidP="002F6CA4">
      <w:pPr>
        <w:pStyle w:val="PositionDescription"/>
        <w:numPr>
          <w:ilvl w:val="0"/>
          <w:numId w:val="35"/>
        </w:numPr>
        <w:ind w:left="426"/>
        <w:jc w:val="both"/>
        <w:sectPr w:rsidR="00497CE7" w:rsidRPr="004E1CA6" w:rsidSect="00D13E30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t>VS</w:t>
      </w:r>
      <w:r w:rsidR="006F19A4">
        <w:t xml:space="preserve"> </w:t>
      </w:r>
      <w:r>
        <w:t>Code</w:t>
      </w:r>
      <w:r w:rsidR="002F6CA4">
        <w:t xml:space="preserve"> (Salesforce Classic)</w:t>
      </w:r>
      <w:r w:rsidR="006F19A4">
        <w:t>,</w:t>
      </w:r>
    </w:p>
    <w:p w14:paraId="0AA33BB2" w14:textId="65BF1D16" w:rsidR="00B47012" w:rsidRDefault="00B47012" w:rsidP="00271387">
      <w:pPr>
        <w:pStyle w:val="Company"/>
        <w:spacing w:before="0"/>
        <w:rPr>
          <w:b w:val="0"/>
        </w:rPr>
      </w:pPr>
    </w:p>
    <w:p w14:paraId="18FE398C" w14:textId="4BC41C94" w:rsidR="00D13E30" w:rsidRDefault="00D13E30" w:rsidP="00271387">
      <w:pPr>
        <w:pStyle w:val="Company"/>
        <w:spacing w:before="0"/>
        <w:rPr>
          <w:b w:val="0"/>
        </w:rPr>
        <w:sectPr w:rsidR="00D13E30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810D9B5" w14:textId="20FC1BCB" w:rsidR="004A0DAC" w:rsidRDefault="004A0DAC" w:rsidP="004A0DAC">
      <w:pPr>
        <w:pStyle w:val="Company"/>
        <w:rPr>
          <w:sz w:val="24"/>
          <w:szCs w:val="24"/>
        </w:rPr>
      </w:pPr>
      <w:r>
        <w:rPr>
          <w:sz w:val="24"/>
          <w:szCs w:val="24"/>
        </w:rPr>
        <w:t>Absolute Software</w:t>
      </w:r>
      <w:r w:rsidRPr="00D63E4F">
        <w:rPr>
          <w:sz w:val="24"/>
          <w:szCs w:val="24"/>
        </w:rPr>
        <w:t xml:space="preserve"> • </w:t>
      </w:r>
      <w:r>
        <w:rPr>
          <w:sz w:val="24"/>
          <w:szCs w:val="24"/>
        </w:rPr>
        <w:t>Vancouver, BC Canada</w:t>
      </w:r>
      <w:r w:rsidRPr="00D63E4F">
        <w:rPr>
          <w:sz w:val="24"/>
          <w:szCs w:val="24"/>
        </w:rPr>
        <w:t xml:space="preserve"> </w:t>
      </w:r>
      <w:r w:rsidR="005520C1">
        <w:rPr>
          <w:sz w:val="24"/>
          <w:szCs w:val="24"/>
        </w:rPr>
        <w:t xml:space="preserve">- </w:t>
      </w:r>
      <w:r>
        <w:rPr>
          <w:sz w:val="24"/>
          <w:szCs w:val="24"/>
        </w:rPr>
        <w:t>March 2015</w:t>
      </w:r>
      <w:r w:rsidRPr="00D63E4F">
        <w:rPr>
          <w:sz w:val="24"/>
          <w:szCs w:val="24"/>
        </w:rPr>
        <w:t xml:space="preserve"> – </w:t>
      </w:r>
      <w:r w:rsidR="00271387">
        <w:rPr>
          <w:sz w:val="24"/>
          <w:szCs w:val="24"/>
        </w:rPr>
        <w:t>May 2018</w:t>
      </w:r>
    </w:p>
    <w:p w14:paraId="1411FDBC" w14:textId="77777777" w:rsidR="00210562" w:rsidRDefault="00210562" w:rsidP="00210562">
      <w:pPr>
        <w:pStyle w:val="Company"/>
        <w:spacing w:before="0"/>
        <w:rPr>
          <w:sz w:val="24"/>
          <w:szCs w:val="24"/>
        </w:rPr>
      </w:pPr>
      <w:r>
        <w:rPr>
          <w:sz w:val="24"/>
          <w:szCs w:val="24"/>
        </w:rPr>
        <w:t>.Net Application Developer</w:t>
      </w:r>
    </w:p>
    <w:p w14:paraId="411903E5" w14:textId="77777777" w:rsid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Member of a Business Application Team, responsible for maintaining existing and developing new features based on feedback from shareholders (</w:t>
      </w:r>
      <w:proofErr w:type="gramStart"/>
      <w:r w:rsidR="003D5844">
        <w:rPr>
          <w:b w:val="0"/>
        </w:rPr>
        <w:t>i.e.</w:t>
      </w:r>
      <w:proofErr w:type="gramEnd"/>
      <w:r w:rsidRPr="00EE7CC9">
        <w:rPr>
          <w:b w:val="0"/>
        </w:rPr>
        <w:t xml:space="preserve"> Finance Team</w:t>
      </w:r>
      <w:r w:rsidR="003D5844">
        <w:rPr>
          <w:b w:val="0"/>
        </w:rPr>
        <w:t xml:space="preserve"> </w:t>
      </w:r>
      <w:r>
        <w:rPr>
          <w:b w:val="0"/>
        </w:rPr>
        <w:t xml:space="preserve">Order Management Team). </w:t>
      </w:r>
    </w:p>
    <w:p w14:paraId="07B606A3" w14:textId="77777777" w:rsidR="00EE7CC9" w:rsidRP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Area of responsibility: code, test and maintain three major systems: ORP (Order Processing - .Net</w:t>
      </w:r>
      <w:r w:rsidR="003D5844">
        <w:rPr>
          <w:b w:val="0"/>
        </w:rPr>
        <w:t>/ASP.NET, jQuery</w:t>
      </w:r>
      <w:r w:rsidRPr="00EE7CC9">
        <w:rPr>
          <w:b w:val="0"/>
        </w:rPr>
        <w:t>), NetSuite (financial system), Salesforce.</w:t>
      </w:r>
    </w:p>
    <w:p w14:paraId="50E37762" w14:textId="77777777" w:rsidR="003D5844" w:rsidRDefault="003D5844" w:rsidP="00EE7CC9">
      <w:pPr>
        <w:pStyle w:val="Company"/>
        <w:spacing w:before="0"/>
        <w:rPr>
          <w:b w:val="0"/>
        </w:rPr>
      </w:pPr>
      <w:r>
        <w:rPr>
          <w:b w:val="0"/>
        </w:rPr>
        <w:t>Integration development</w:t>
      </w:r>
      <w:r w:rsidR="00EE7CC9" w:rsidRPr="00EE7CC9">
        <w:rPr>
          <w:b w:val="0"/>
        </w:rPr>
        <w:t xml:space="preserve"> using C#, JavaScript</w:t>
      </w:r>
      <w:r>
        <w:rPr>
          <w:b w:val="0"/>
        </w:rPr>
        <w:t xml:space="preserve"> (</w:t>
      </w:r>
      <w:proofErr w:type="spellStart"/>
      <w:r>
        <w:rPr>
          <w:b w:val="0"/>
        </w:rPr>
        <w:t>SuiteScript</w:t>
      </w:r>
      <w:proofErr w:type="spellEnd"/>
      <w:r>
        <w:rPr>
          <w:b w:val="0"/>
        </w:rPr>
        <w:t>)</w:t>
      </w:r>
    </w:p>
    <w:p w14:paraId="0D1A3FEE" w14:textId="17B59AD2" w:rsidR="00EE7CC9" w:rsidRDefault="00EE7CC9" w:rsidP="00EE7CC9">
      <w:pPr>
        <w:pStyle w:val="Company"/>
        <w:spacing w:before="0"/>
        <w:rPr>
          <w:b w:val="0"/>
        </w:rPr>
      </w:pPr>
      <w:r w:rsidRPr="00EE7CC9">
        <w:rPr>
          <w:b w:val="0"/>
        </w:rPr>
        <w:t>Responsible for data migra</w:t>
      </w:r>
      <w:r>
        <w:rPr>
          <w:b w:val="0"/>
        </w:rPr>
        <w:t>t</w:t>
      </w:r>
      <w:r w:rsidRPr="00EE7CC9">
        <w:rPr>
          <w:b w:val="0"/>
        </w:rPr>
        <w:t>ion between proprietary systems (ORP/MS Dynamics GP/MS CRM to cloud based system NetSuite.</w:t>
      </w:r>
    </w:p>
    <w:p w14:paraId="1FC5AF88" w14:textId="77777777" w:rsidR="00641EAF" w:rsidRPr="00EE7CC9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 xml:space="preserve">Creating and loading store procedures on demand. Checking and verifying many direct SQL queries embedded in C# backend code (direct SQL) or queries wrapped in store procedures and called from C# code. </w:t>
      </w:r>
    </w:p>
    <w:p w14:paraId="7DEBB704" w14:textId="77777777" w:rsidR="00641EAF" w:rsidRPr="00EE7CC9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 xml:space="preserve">Responsible for providing 2nd and 3rd line support for business applications deployed to production environment. </w:t>
      </w:r>
    </w:p>
    <w:p w14:paraId="56D900A6" w14:textId="77777777" w:rsidR="00641EAF" w:rsidRPr="009F0F3E" w:rsidRDefault="00641EAF" w:rsidP="00641EAF">
      <w:pPr>
        <w:pStyle w:val="Company"/>
        <w:spacing w:before="0"/>
        <w:rPr>
          <w:b w:val="0"/>
        </w:rPr>
      </w:pPr>
      <w:r w:rsidRPr="00EE7CC9">
        <w:rPr>
          <w:b w:val="0"/>
        </w:rPr>
        <w:t>Supporting all features written by Business Application Team and applications transferred over from other development teams.</w:t>
      </w:r>
    </w:p>
    <w:p w14:paraId="2D0123C3" w14:textId="77777777" w:rsidR="00641EAF" w:rsidRDefault="00641EAF" w:rsidP="00EE7CC9">
      <w:pPr>
        <w:pStyle w:val="Company"/>
        <w:spacing w:before="0"/>
        <w:rPr>
          <w:b w:val="0"/>
        </w:rPr>
      </w:pPr>
    </w:p>
    <w:p w14:paraId="07B85E51" w14:textId="470708AA" w:rsidR="00FC71A6" w:rsidRDefault="00FC71A6" w:rsidP="00EE7CC9">
      <w:pPr>
        <w:pStyle w:val="Company"/>
        <w:spacing w:before="0"/>
        <w:rPr>
          <w:b w:val="0"/>
        </w:rPr>
      </w:pPr>
    </w:p>
    <w:p w14:paraId="50F85C28" w14:textId="77777777" w:rsidR="00FC71A6" w:rsidRDefault="00FC71A6" w:rsidP="00EE7CC9">
      <w:pPr>
        <w:pStyle w:val="Company"/>
        <w:spacing w:before="0"/>
        <w:rPr>
          <w:b w:val="0"/>
        </w:rPr>
      </w:pPr>
      <w:r w:rsidRPr="008B032E">
        <w:t>Technologies</w:t>
      </w:r>
      <w:r>
        <w:rPr>
          <w:b w:val="0"/>
        </w:rPr>
        <w:t>:</w:t>
      </w:r>
    </w:p>
    <w:p w14:paraId="610ACCA8" w14:textId="77777777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  <w:sectPr w:rsidR="00FC71A6" w:rsidSect="00004993">
          <w:type w:val="continuous"/>
          <w:pgSz w:w="12240" w:h="15840"/>
          <w:pgMar w:top="426" w:right="1080" w:bottom="426" w:left="1080" w:header="90" w:footer="720" w:gutter="0"/>
          <w:cols w:space="720"/>
          <w:titlePg/>
          <w:docGrid w:linePitch="360"/>
        </w:sectPr>
      </w:pPr>
    </w:p>
    <w:p w14:paraId="03033EBE" w14:textId="0A1C2609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C#</w:t>
      </w:r>
      <w:r w:rsidR="00C8736B">
        <w:rPr>
          <w:b w:val="0"/>
        </w:rPr>
        <w:t>,</w:t>
      </w:r>
    </w:p>
    <w:p w14:paraId="13339C68" w14:textId="1A725DB0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ADO.NET</w:t>
      </w:r>
      <w:r w:rsidR="00C8736B">
        <w:rPr>
          <w:b w:val="0"/>
        </w:rPr>
        <w:t>,</w:t>
      </w:r>
    </w:p>
    <w:p w14:paraId="613CFF22" w14:textId="5A4423CD" w:rsidR="0021649D" w:rsidRDefault="0021649D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T-SQL</w:t>
      </w:r>
      <w:r w:rsidR="00C8736B">
        <w:rPr>
          <w:b w:val="0"/>
        </w:rPr>
        <w:t>,</w:t>
      </w:r>
    </w:p>
    <w:p w14:paraId="6E50825D" w14:textId="3BE993FE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JavaScript</w:t>
      </w:r>
      <w:r w:rsidR="00C8736B">
        <w:rPr>
          <w:b w:val="0"/>
        </w:rPr>
        <w:t>,</w:t>
      </w:r>
    </w:p>
    <w:p w14:paraId="3A59811C" w14:textId="2A9F2B08" w:rsidR="00FC71A6" w:rsidRDefault="00FC71A6" w:rsidP="00FC71A6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Singleton, fa</w:t>
      </w:r>
      <w:r w:rsidR="00841FA2">
        <w:rPr>
          <w:b w:val="0"/>
        </w:rPr>
        <w:t>c</w:t>
      </w:r>
      <w:r>
        <w:rPr>
          <w:b w:val="0"/>
        </w:rPr>
        <w:t>ade, factory</w:t>
      </w:r>
      <w:r w:rsidR="00841FA2">
        <w:rPr>
          <w:b w:val="0"/>
        </w:rPr>
        <w:t xml:space="preserve"> p</w:t>
      </w:r>
      <w:r w:rsidR="0040415D">
        <w:rPr>
          <w:b w:val="0"/>
        </w:rPr>
        <w:t>atterns</w:t>
      </w:r>
      <w:r w:rsidR="007E521A">
        <w:rPr>
          <w:b w:val="0"/>
        </w:rPr>
        <w:t>,</w:t>
      </w:r>
    </w:p>
    <w:p w14:paraId="7BD02CFB" w14:textId="4ADC2057" w:rsidR="00FC71A6" w:rsidRPr="0021649D" w:rsidRDefault="009F2899" w:rsidP="0021649D">
      <w:pPr>
        <w:pStyle w:val="Company"/>
        <w:numPr>
          <w:ilvl w:val="0"/>
          <w:numId w:val="33"/>
        </w:numPr>
        <w:spacing w:before="0"/>
        <w:rPr>
          <w:b w:val="0"/>
        </w:rPr>
        <w:sectPr w:rsidR="00FC71A6" w:rsidRPr="0021649D" w:rsidSect="00FC71A6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rPr>
          <w:b w:val="0"/>
        </w:rPr>
        <w:t>W</w:t>
      </w:r>
      <w:r w:rsidR="007E521A">
        <w:rPr>
          <w:b w:val="0"/>
        </w:rPr>
        <w:t>CF Services,</w:t>
      </w:r>
    </w:p>
    <w:p w14:paraId="2875A60A" w14:textId="68D003B4" w:rsidR="00FC71A6" w:rsidRDefault="00FC71A6" w:rsidP="00EE7CC9">
      <w:pPr>
        <w:pStyle w:val="Company"/>
        <w:spacing w:before="0"/>
        <w:rPr>
          <w:b w:val="0"/>
        </w:rPr>
      </w:pPr>
    </w:p>
    <w:p w14:paraId="0F2B08BB" w14:textId="5961836E" w:rsidR="0021649D" w:rsidRDefault="0021649D" w:rsidP="00EE7CC9">
      <w:pPr>
        <w:pStyle w:val="Company"/>
        <w:spacing w:before="0"/>
        <w:rPr>
          <w:b w:val="0"/>
        </w:rPr>
      </w:pPr>
      <w:r w:rsidRPr="008B032E">
        <w:t>Tools</w:t>
      </w:r>
      <w:r>
        <w:rPr>
          <w:b w:val="0"/>
        </w:rPr>
        <w:t>:</w:t>
      </w:r>
    </w:p>
    <w:p w14:paraId="385A2711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  <w:sectPr w:rsidR="0021649D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DCCE667" w14:textId="2455F49A" w:rsidR="0021649D" w:rsidRP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Visual Studio 2015/2017</w:t>
      </w:r>
      <w:r w:rsidR="009F2899">
        <w:rPr>
          <w:b w:val="0"/>
        </w:rPr>
        <w:t>,</w:t>
      </w:r>
    </w:p>
    <w:p w14:paraId="545185D2" w14:textId="77777777" w:rsidR="0021649D" w:rsidRPr="00FC71A6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MS SQL Server 2018/2016,</w:t>
      </w:r>
      <w:r w:rsidRPr="00FC71A6">
        <w:rPr>
          <w:b w:val="0"/>
        </w:rPr>
        <w:t xml:space="preserve"> </w:t>
      </w:r>
    </w:p>
    <w:p w14:paraId="5687BAA8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 xml:space="preserve">JIRA, </w:t>
      </w:r>
    </w:p>
    <w:p w14:paraId="3010920E" w14:textId="77777777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 xml:space="preserve">TFS, </w:t>
      </w:r>
    </w:p>
    <w:p w14:paraId="0CFBF5CB" w14:textId="4C83B183" w:rsidR="0021649D" w:rsidRDefault="0021649D" w:rsidP="0021649D">
      <w:pPr>
        <w:pStyle w:val="Company"/>
        <w:numPr>
          <w:ilvl w:val="0"/>
          <w:numId w:val="33"/>
        </w:numPr>
        <w:spacing w:before="0"/>
        <w:rPr>
          <w:b w:val="0"/>
        </w:rPr>
      </w:pPr>
      <w:r>
        <w:rPr>
          <w:b w:val="0"/>
        </w:rPr>
        <w:t>GIT</w:t>
      </w:r>
      <w:r w:rsidR="009F2899">
        <w:rPr>
          <w:b w:val="0"/>
        </w:rPr>
        <w:t>,</w:t>
      </w:r>
      <w:r>
        <w:rPr>
          <w:b w:val="0"/>
        </w:rPr>
        <w:t xml:space="preserve"> </w:t>
      </w:r>
    </w:p>
    <w:p w14:paraId="1C88B8B8" w14:textId="77777777" w:rsidR="0021649D" w:rsidRDefault="0021649D" w:rsidP="00EE7CC9">
      <w:pPr>
        <w:pStyle w:val="Company"/>
        <w:spacing w:before="0"/>
        <w:rPr>
          <w:b w:val="0"/>
        </w:rPr>
        <w:sectPr w:rsidR="0021649D" w:rsidSect="0021649D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286B5DB3" w14:textId="75997E21" w:rsidR="0021649D" w:rsidRDefault="0021649D" w:rsidP="00EE7CC9">
      <w:pPr>
        <w:pStyle w:val="Company"/>
        <w:spacing w:before="0"/>
        <w:rPr>
          <w:b w:val="0"/>
        </w:rPr>
      </w:pPr>
    </w:p>
    <w:p w14:paraId="4F969BF1" w14:textId="6DCBA871" w:rsidR="00B00C5F" w:rsidRPr="00D63E4F" w:rsidRDefault="00B00C5F" w:rsidP="00B00C5F">
      <w:pPr>
        <w:pStyle w:val="Company"/>
        <w:rPr>
          <w:sz w:val="24"/>
          <w:szCs w:val="24"/>
        </w:rPr>
      </w:pPr>
      <w:r w:rsidRPr="00D63E4F">
        <w:rPr>
          <w:sz w:val="24"/>
          <w:szCs w:val="24"/>
        </w:rPr>
        <w:t xml:space="preserve">SAS Institute • Glasgow, Scotland </w:t>
      </w:r>
      <w:r w:rsidR="005520C1">
        <w:rPr>
          <w:sz w:val="24"/>
          <w:szCs w:val="24"/>
        </w:rPr>
        <w:t xml:space="preserve">- </w:t>
      </w:r>
      <w:r w:rsidRPr="00D63E4F">
        <w:rPr>
          <w:sz w:val="24"/>
          <w:szCs w:val="24"/>
        </w:rPr>
        <w:t xml:space="preserve">January 2013 </w:t>
      </w:r>
      <w:r w:rsidR="00116BF3" w:rsidRPr="00D63E4F">
        <w:rPr>
          <w:sz w:val="24"/>
          <w:szCs w:val="24"/>
        </w:rPr>
        <w:t>–</w:t>
      </w:r>
      <w:r w:rsidRPr="00D63E4F">
        <w:rPr>
          <w:sz w:val="24"/>
          <w:szCs w:val="24"/>
        </w:rPr>
        <w:t xml:space="preserve"> </w:t>
      </w:r>
      <w:r w:rsidR="00F40E32">
        <w:rPr>
          <w:sz w:val="24"/>
          <w:szCs w:val="24"/>
        </w:rPr>
        <w:t>August 2014</w:t>
      </w:r>
    </w:p>
    <w:p w14:paraId="31ADEAE3" w14:textId="77777777" w:rsidR="00116BF3" w:rsidRDefault="003803CB" w:rsidP="00210562">
      <w:pPr>
        <w:pStyle w:val="Position"/>
        <w:spacing w:before="0"/>
        <w:rPr>
          <w:sz w:val="24"/>
          <w:szCs w:val="24"/>
        </w:rPr>
      </w:pPr>
      <w:r>
        <w:rPr>
          <w:sz w:val="24"/>
          <w:szCs w:val="24"/>
        </w:rPr>
        <w:t>Software Engineer</w:t>
      </w:r>
    </w:p>
    <w:p w14:paraId="19DD42FD" w14:textId="5B3217A6" w:rsidR="005036E5" w:rsidRDefault="00881C56" w:rsidP="001C220E">
      <w:pPr>
        <w:pStyle w:val="Position"/>
        <w:jc w:val="both"/>
        <w:rPr>
          <w:b w:val="0"/>
        </w:rPr>
      </w:pPr>
      <w:r>
        <w:rPr>
          <w:b w:val="0"/>
        </w:rPr>
        <w:t>M</w:t>
      </w:r>
      <w:r w:rsidR="008130EC">
        <w:rPr>
          <w:b w:val="0"/>
        </w:rPr>
        <w:t>ember of Glasgow</w:t>
      </w:r>
      <w:r>
        <w:rPr>
          <w:b w:val="0"/>
        </w:rPr>
        <w:t>, UK based Research and Development team,</w:t>
      </w:r>
      <w:r w:rsidR="008130EC">
        <w:rPr>
          <w:b w:val="0"/>
        </w:rPr>
        <w:t xml:space="preserve"> part of the large Software House developing applicat</w:t>
      </w:r>
      <w:r>
        <w:rPr>
          <w:b w:val="0"/>
        </w:rPr>
        <w:t xml:space="preserve">ion for Public Security Sector </w:t>
      </w:r>
      <w:r w:rsidR="008130EC">
        <w:rPr>
          <w:b w:val="0"/>
        </w:rPr>
        <w:t>(UK Government Agencies, Front Line Services, a</w:t>
      </w:r>
      <w:r>
        <w:rPr>
          <w:b w:val="0"/>
        </w:rPr>
        <w:t>nd Intelligence Agencies). R</w:t>
      </w:r>
      <w:r w:rsidR="00116BF3">
        <w:rPr>
          <w:b w:val="0"/>
        </w:rPr>
        <w:t xml:space="preserve">esponsible for development and maintenance </w:t>
      </w:r>
      <w:r w:rsidR="00325214">
        <w:rPr>
          <w:b w:val="0"/>
        </w:rPr>
        <w:t>of in-house, core applications</w:t>
      </w:r>
      <w:r>
        <w:rPr>
          <w:b w:val="0"/>
        </w:rPr>
        <w:t>. Technologies used, Microsoft s</w:t>
      </w:r>
      <w:r w:rsidR="00EB0B5A">
        <w:rPr>
          <w:b w:val="0"/>
        </w:rPr>
        <w:t>tack</w:t>
      </w:r>
      <w:r>
        <w:rPr>
          <w:b w:val="0"/>
        </w:rPr>
        <w:t xml:space="preserve"> </w:t>
      </w:r>
      <w:r w:rsidR="00EB0B5A">
        <w:rPr>
          <w:b w:val="0"/>
        </w:rPr>
        <w:t>including VB</w:t>
      </w:r>
      <w:r w:rsidR="00DD7E60">
        <w:rPr>
          <w:b w:val="0"/>
        </w:rPr>
        <w:t>6</w:t>
      </w:r>
      <w:r w:rsidR="00EB0B5A">
        <w:rPr>
          <w:b w:val="0"/>
        </w:rPr>
        <w:t>, C#</w:t>
      </w:r>
      <w:r w:rsidR="008130EC">
        <w:rPr>
          <w:b w:val="0"/>
        </w:rPr>
        <w:t xml:space="preserve"> (Client Side)</w:t>
      </w:r>
      <w:r w:rsidR="00EB0B5A">
        <w:rPr>
          <w:b w:val="0"/>
        </w:rPr>
        <w:t>, C++ (</w:t>
      </w:r>
      <w:r w:rsidR="008130EC">
        <w:rPr>
          <w:b w:val="0"/>
        </w:rPr>
        <w:t xml:space="preserve">Business Logic) </w:t>
      </w:r>
      <w:r>
        <w:rPr>
          <w:b w:val="0"/>
        </w:rPr>
        <w:t xml:space="preserve">but </w:t>
      </w:r>
      <w:r w:rsidR="003803CB">
        <w:rPr>
          <w:b w:val="0"/>
        </w:rPr>
        <w:t>also Java (Server Side</w:t>
      </w:r>
      <w:r w:rsidR="00EB0B5A">
        <w:rPr>
          <w:b w:val="0"/>
        </w:rPr>
        <w:t>)</w:t>
      </w:r>
      <w:r w:rsidR="00DD7E60">
        <w:rPr>
          <w:b w:val="0"/>
        </w:rPr>
        <w:t xml:space="preserve"> and </w:t>
      </w:r>
      <w:proofErr w:type="spellStart"/>
      <w:r w:rsidR="00DD7E60">
        <w:rPr>
          <w:b w:val="0"/>
        </w:rPr>
        <w:t>MySql</w:t>
      </w:r>
      <w:proofErr w:type="spellEnd"/>
      <w:r w:rsidR="00DD7E60">
        <w:rPr>
          <w:b w:val="0"/>
        </w:rPr>
        <w:t xml:space="preserve"> executing on Linux and Solaris Platforms</w:t>
      </w:r>
      <w:r>
        <w:rPr>
          <w:b w:val="0"/>
        </w:rPr>
        <w:t xml:space="preserve">. </w:t>
      </w:r>
    </w:p>
    <w:p w14:paraId="603EC700" w14:textId="2DCD6057" w:rsidR="00071134" w:rsidRDefault="00071134" w:rsidP="006133FC">
      <w:pPr>
        <w:pStyle w:val="PositionDescription"/>
        <w:jc w:val="both"/>
        <w:rPr>
          <w:u w:val="single"/>
        </w:rPr>
        <w:sectPr w:rsidR="00071134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45BB09C" w14:textId="77777777" w:rsidR="008B032E" w:rsidRDefault="008B032E" w:rsidP="006133FC">
      <w:pPr>
        <w:pStyle w:val="PositionDescription"/>
        <w:jc w:val="both"/>
        <w:rPr>
          <w:u w:val="single"/>
        </w:rPr>
      </w:pPr>
    </w:p>
    <w:p w14:paraId="2E615C3A" w14:textId="27D5138C" w:rsidR="006133FC" w:rsidRDefault="006133FC" w:rsidP="006133FC">
      <w:pPr>
        <w:pStyle w:val="PositionDescription"/>
        <w:jc w:val="both"/>
      </w:pPr>
      <w:r w:rsidRPr="008B032E">
        <w:rPr>
          <w:b/>
        </w:rPr>
        <w:t>Technologies</w:t>
      </w:r>
      <w:r>
        <w:t>:</w:t>
      </w:r>
    </w:p>
    <w:p w14:paraId="65E81FA2" w14:textId="3E3F4AC8" w:rsidR="004B7B85" w:rsidRDefault="004B7B85" w:rsidP="004B7B85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C#/C/C++/JAVA/VB6</w:t>
      </w:r>
      <w:r w:rsidR="00EA2D14">
        <w:rPr>
          <w:b w:val="0"/>
        </w:rPr>
        <w:t>,</w:t>
      </w:r>
    </w:p>
    <w:p w14:paraId="7DC68C20" w14:textId="23A623E4" w:rsidR="004B7B85" w:rsidRDefault="004B7B85" w:rsidP="004B7B85">
      <w:pPr>
        <w:pStyle w:val="Position"/>
        <w:numPr>
          <w:ilvl w:val="0"/>
          <w:numId w:val="34"/>
        </w:numPr>
        <w:spacing w:before="0"/>
        <w:ind w:left="567"/>
        <w:jc w:val="both"/>
        <w:rPr>
          <w:b w:val="0"/>
        </w:rPr>
      </w:pPr>
      <w:r>
        <w:rPr>
          <w:b w:val="0"/>
        </w:rPr>
        <w:t>MySQL</w:t>
      </w:r>
      <w:r w:rsidR="00EA2D14">
        <w:rPr>
          <w:b w:val="0"/>
        </w:rPr>
        <w:t>,</w:t>
      </w:r>
    </w:p>
    <w:p w14:paraId="7C9F1C48" w14:textId="3292408D" w:rsidR="006133FC" w:rsidRDefault="006133FC" w:rsidP="004B7B85">
      <w:pPr>
        <w:pStyle w:val="PositionDescription"/>
        <w:numPr>
          <w:ilvl w:val="0"/>
          <w:numId w:val="34"/>
        </w:numPr>
        <w:ind w:left="567"/>
        <w:jc w:val="both"/>
      </w:pPr>
      <w:r>
        <w:t>ADO.NET</w:t>
      </w:r>
      <w:r w:rsidR="00EA2D14">
        <w:t>,</w:t>
      </w:r>
    </w:p>
    <w:p w14:paraId="7445DB99" w14:textId="77777777" w:rsidR="008B032E" w:rsidRDefault="008B032E" w:rsidP="006133FC">
      <w:pPr>
        <w:pStyle w:val="PositionDescription"/>
        <w:jc w:val="both"/>
        <w:rPr>
          <w:u w:val="single"/>
        </w:rPr>
      </w:pPr>
    </w:p>
    <w:p w14:paraId="0AA10E3A" w14:textId="77777777" w:rsidR="008B032E" w:rsidRDefault="008B032E" w:rsidP="006133FC">
      <w:pPr>
        <w:pStyle w:val="PositionDescription"/>
        <w:jc w:val="both"/>
        <w:rPr>
          <w:u w:val="single"/>
        </w:rPr>
      </w:pPr>
    </w:p>
    <w:p w14:paraId="7F0CFCF3" w14:textId="37066016" w:rsidR="006133FC" w:rsidRDefault="006133FC" w:rsidP="006133FC">
      <w:pPr>
        <w:pStyle w:val="PositionDescription"/>
        <w:jc w:val="both"/>
      </w:pPr>
      <w:r w:rsidRPr="008B032E">
        <w:rPr>
          <w:b/>
        </w:rPr>
        <w:t>Tools</w:t>
      </w:r>
      <w:r>
        <w:t xml:space="preserve">: </w:t>
      </w:r>
    </w:p>
    <w:p w14:paraId="0E0FBB3D" w14:textId="60456D96" w:rsidR="004B7B85" w:rsidRDefault="006133FC" w:rsidP="004B7B85">
      <w:pPr>
        <w:pStyle w:val="PositionDescription"/>
        <w:numPr>
          <w:ilvl w:val="0"/>
          <w:numId w:val="35"/>
        </w:numPr>
        <w:ind w:left="426"/>
        <w:jc w:val="both"/>
      </w:pPr>
      <w:r>
        <w:t>VS20</w:t>
      </w:r>
      <w:r w:rsidR="004B7B85">
        <w:t>08</w:t>
      </w:r>
      <w:r>
        <w:t>/20</w:t>
      </w:r>
      <w:r w:rsidR="004B7B85">
        <w:t>10</w:t>
      </w:r>
      <w:r w:rsidR="00EA2D14">
        <w:t>,</w:t>
      </w:r>
    </w:p>
    <w:p w14:paraId="3050EDCA" w14:textId="6F7009F9" w:rsidR="006133FC" w:rsidRPr="00B47012" w:rsidRDefault="004B7B85" w:rsidP="004B7B85">
      <w:pPr>
        <w:pStyle w:val="PositionDescription"/>
        <w:numPr>
          <w:ilvl w:val="0"/>
          <w:numId w:val="35"/>
        </w:numPr>
        <w:ind w:left="426"/>
        <w:jc w:val="both"/>
      </w:pPr>
      <w:r w:rsidRPr="00B47012">
        <w:t>SVN</w:t>
      </w:r>
      <w:r w:rsidR="00EA2D14">
        <w:t>,</w:t>
      </w:r>
    </w:p>
    <w:p w14:paraId="3CE3BF84" w14:textId="73E194D8" w:rsidR="006133FC" w:rsidRPr="00B6438F" w:rsidRDefault="004B7B85" w:rsidP="004215B8">
      <w:pPr>
        <w:pStyle w:val="PositionDescription"/>
        <w:numPr>
          <w:ilvl w:val="0"/>
          <w:numId w:val="35"/>
        </w:numPr>
        <w:spacing w:before="0"/>
        <w:ind w:left="426"/>
        <w:jc w:val="both"/>
        <w:sectPr w:rsidR="006133FC" w:rsidRPr="00B6438F" w:rsidSect="006133FC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 w:rsidRPr="004B7B85">
        <w:t>Linux (CentOS, RHEL</w:t>
      </w:r>
      <w:r w:rsidR="000E4941">
        <w:t>);</w:t>
      </w:r>
    </w:p>
    <w:p w14:paraId="7A130223" w14:textId="7B5C507D" w:rsidR="006133FC" w:rsidRDefault="006133FC" w:rsidP="004215B8">
      <w:pPr>
        <w:pStyle w:val="Position"/>
        <w:spacing w:before="0"/>
        <w:jc w:val="both"/>
        <w:rPr>
          <w:b w:val="0"/>
          <w:u w:val="single"/>
        </w:rPr>
        <w:sectPr w:rsidR="006133FC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46229586" w14:textId="77777777" w:rsidR="008D76FD" w:rsidRDefault="008D76FD" w:rsidP="004215B8">
      <w:pPr>
        <w:pStyle w:val="Company"/>
        <w:spacing w:before="0"/>
        <w:rPr>
          <w:sz w:val="24"/>
          <w:szCs w:val="24"/>
        </w:rPr>
      </w:pPr>
    </w:p>
    <w:p w14:paraId="1CFDB9B7" w14:textId="77777777" w:rsidR="008D76FD" w:rsidRDefault="008D76FD" w:rsidP="004215B8">
      <w:pPr>
        <w:pStyle w:val="Company"/>
        <w:spacing w:before="0"/>
        <w:rPr>
          <w:sz w:val="24"/>
          <w:szCs w:val="24"/>
        </w:rPr>
      </w:pPr>
    </w:p>
    <w:p w14:paraId="0F0A21E8" w14:textId="53C7F965" w:rsidR="005A6C9E" w:rsidRPr="00D63E4F" w:rsidRDefault="005A6C9E" w:rsidP="004215B8">
      <w:pPr>
        <w:pStyle w:val="Company"/>
        <w:spacing w:before="0"/>
        <w:rPr>
          <w:sz w:val="24"/>
          <w:szCs w:val="24"/>
        </w:rPr>
      </w:pPr>
      <w:r w:rsidRPr="00D63E4F">
        <w:rPr>
          <w:sz w:val="24"/>
          <w:szCs w:val="24"/>
        </w:rPr>
        <w:lastRenderedPageBreak/>
        <w:t xml:space="preserve">Exmos Ltd. • Grangemouth, Epoch House </w:t>
      </w:r>
      <w:r w:rsidR="005520C1">
        <w:rPr>
          <w:sz w:val="24"/>
          <w:szCs w:val="24"/>
        </w:rPr>
        <w:t xml:space="preserve">- </w:t>
      </w:r>
      <w:r w:rsidR="00B00C5F" w:rsidRPr="00D63E4F">
        <w:rPr>
          <w:sz w:val="24"/>
          <w:szCs w:val="24"/>
        </w:rPr>
        <w:t>September 2011 – January 2013</w:t>
      </w:r>
    </w:p>
    <w:p w14:paraId="10FB59BE" w14:textId="77777777" w:rsidR="005A6C9E" w:rsidRPr="00753C39" w:rsidRDefault="005A6C9E" w:rsidP="00210562">
      <w:pPr>
        <w:pStyle w:val="Position"/>
        <w:spacing w:before="0"/>
        <w:rPr>
          <w:sz w:val="24"/>
          <w:szCs w:val="24"/>
        </w:rPr>
      </w:pPr>
      <w:r>
        <w:rPr>
          <w:sz w:val="24"/>
          <w:szCs w:val="24"/>
        </w:rPr>
        <w:t>Junior Software Developer</w:t>
      </w:r>
    </w:p>
    <w:p w14:paraId="2CE74F0C" w14:textId="71FF85AB" w:rsidR="00E91B72" w:rsidRDefault="00BC652A" w:rsidP="00210562">
      <w:pPr>
        <w:pStyle w:val="PositionDescription"/>
        <w:jc w:val="both"/>
      </w:pPr>
      <w:r>
        <w:t>My role span across development</w:t>
      </w:r>
      <w:r w:rsidR="005A6C9E">
        <w:t xml:space="preserve"> and </w:t>
      </w:r>
      <w:r w:rsidR="00962FBA">
        <w:t xml:space="preserve">application </w:t>
      </w:r>
      <w:r w:rsidR="00AE0AFD">
        <w:t xml:space="preserve">support. </w:t>
      </w:r>
      <w:r w:rsidR="00254ABC">
        <w:t>I was responsible for the</w:t>
      </w:r>
      <w:r w:rsidR="00962FBA">
        <w:t xml:space="preserve"> development of </w:t>
      </w:r>
      <w:r w:rsidR="005A6C9E">
        <w:t xml:space="preserve">custom </w:t>
      </w:r>
      <w:r w:rsidR="0007031E">
        <w:t xml:space="preserve">desktop and Web </w:t>
      </w:r>
      <w:r w:rsidR="005A6C9E">
        <w:t xml:space="preserve">solutions on </w:t>
      </w:r>
      <w:r w:rsidR="00EC0A49">
        <w:t xml:space="preserve">customer’s </w:t>
      </w:r>
      <w:r w:rsidR="005A6C9E">
        <w:t>request.</w:t>
      </w:r>
      <w:r w:rsidR="009959B8">
        <w:t xml:space="preserve"> Main responsibili</w:t>
      </w:r>
      <w:r w:rsidR="00254ABC">
        <w:t>ties:</w:t>
      </w:r>
      <w:r w:rsidR="0007031E">
        <w:t xml:space="preserve"> develop and maintain</w:t>
      </w:r>
      <w:r w:rsidR="009959B8">
        <w:t xml:space="preserve"> </w:t>
      </w:r>
      <w:r w:rsidR="00E91B72">
        <w:t>compan</w:t>
      </w:r>
      <w:r w:rsidR="009959B8">
        <w:t xml:space="preserve">y’s </w:t>
      </w:r>
      <w:r w:rsidR="0007031E">
        <w:t>in-house applications. M</w:t>
      </w:r>
      <w:r w:rsidR="00E91B72">
        <w:t>onitor</w:t>
      </w:r>
      <w:r w:rsidR="0007031E">
        <w:t xml:space="preserve"> deployed tools,</w:t>
      </w:r>
      <w:r w:rsidR="00E91B72">
        <w:t xml:space="preserve"> its performance, analyze code (client, Web Service, Server), </w:t>
      </w:r>
      <w:r w:rsidR="00254ABC">
        <w:t>propose,</w:t>
      </w:r>
      <w:r w:rsidR="00E91B72">
        <w:t xml:space="preserve"> and implement fix for occurring </w:t>
      </w:r>
      <w:r w:rsidR="009959B8">
        <w:t>incidents</w:t>
      </w:r>
      <w:r w:rsidR="00254ABC">
        <w:t xml:space="preserve"> repor</w:t>
      </w:r>
      <w:r w:rsidR="008D5BF3">
        <w:t>ted by the customer</w:t>
      </w:r>
      <w:r w:rsidR="00E91B72">
        <w:t>.</w:t>
      </w:r>
      <w:r w:rsidR="005A6C9E">
        <w:t xml:space="preserve">  </w:t>
      </w:r>
    </w:p>
    <w:p w14:paraId="2F12E353" w14:textId="72B7EC27" w:rsidR="003D5844" w:rsidRDefault="0007031E" w:rsidP="00210562">
      <w:pPr>
        <w:pStyle w:val="PositionDescription"/>
        <w:jc w:val="both"/>
      </w:pPr>
      <w:r>
        <w:t xml:space="preserve">Actively shadow </w:t>
      </w:r>
      <w:r w:rsidR="00AA78A8">
        <w:t>senior developer</w:t>
      </w:r>
      <w:r>
        <w:t>s learning</w:t>
      </w:r>
      <w:r w:rsidR="006C0D50">
        <w:t xml:space="preserve"> common tasks around main</w:t>
      </w:r>
      <w:r w:rsidR="00AA78A8">
        <w:t xml:space="preserve"> application</w:t>
      </w:r>
      <w:r w:rsidR="006C0D50">
        <w:t xml:space="preserve">. </w:t>
      </w:r>
    </w:p>
    <w:p w14:paraId="2B2F0140" w14:textId="77777777" w:rsidR="006133FC" w:rsidRDefault="006133FC" w:rsidP="00210562">
      <w:pPr>
        <w:pStyle w:val="PositionDescription"/>
        <w:jc w:val="both"/>
        <w:sectPr w:rsidR="006133FC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0A702A61" w14:textId="77777777" w:rsidR="00B6438F" w:rsidRDefault="00B6438F" w:rsidP="00210562">
      <w:pPr>
        <w:pStyle w:val="PositionDescription"/>
        <w:jc w:val="both"/>
        <w:rPr>
          <w:u w:val="single"/>
        </w:rPr>
      </w:pPr>
    </w:p>
    <w:p w14:paraId="44405A8E" w14:textId="7A4028F5" w:rsidR="000C1BE1" w:rsidRDefault="000C1BE1" w:rsidP="00210562">
      <w:pPr>
        <w:pStyle w:val="PositionDescription"/>
        <w:jc w:val="both"/>
      </w:pPr>
      <w:r w:rsidRPr="00B131EF">
        <w:rPr>
          <w:b/>
        </w:rPr>
        <w:t>Technologies</w:t>
      </w:r>
      <w:r>
        <w:t>:</w:t>
      </w:r>
    </w:p>
    <w:p w14:paraId="375EFE83" w14:textId="2AB64A83" w:rsidR="000C1BE1" w:rsidRDefault="006133FC" w:rsidP="006133FC">
      <w:pPr>
        <w:pStyle w:val="PositionDescription"/>
        <w:numPr>
          <w:ilvl w:val="0"/>
          <w:numId w:val="34"/>
        </w:numPr>
        <w:jc w:val="both"/>
      </w:pPr>
      <w:r>
        <w:t>C#</w:t>
      </w:r>
      <w:r w:rsidR="0066009A">
        <w:t>,</w:t>
      </w:r>
    </w:p>
    <w:p w14:paraId="47669ED7" w14:textId="7D1454F1" w:rsidR="006133FC" w:rsidRDefault="006133FC" w:rsidP="006133FC">
      <w:pPr>
        <w:pStyle w:val="PositionDescription"/>
        <w:numPr>
          <w:ilvl w:val="0"/>
          <w:numId w:val="34"/>
        </w:numPr>
        <w:jc w:val="both"/>
      </w:pPr>
      <w:r>
        <w:t>T-SQL</w:t>
      </w:r>
      <w:r w:rsidR="0066009A">
        <w:t>,</w:t>
      </w:r>
    </w:p>
    <w:p w14:paraId="38EFAAF0" w14:textId="0713FCC1" w:rsidR="006133FC" w:rsidRDefault="006133FC" w:rsidP="006133FC">
      <w:pPr>
        <w:pStyle w:val="PositionDescription"/>
        <w:numPr>
          <w:ilvl w:val="0"/>
          <w:numId w:val="34"/>
        </w:numPr>
        <w:jc w:val="both"/>
      </w:pPr>
      <w:r>
        <w:t>ADO.NE</w:t>
      </w:r>
      <w:r w:rsidR="0066009A">
        <w:t>,</w:t>
      </w:r>
    </w:p>
    <w:p w14:paraId="57B730C1" w14:textId="77777777" w:rsidR="00B6438F" w:rsidRDefault="00B6438F" w:rsidP="00210562">
      <w:pPr>
        <w:pStyle w:val="PositionDescription"/>
        <w:jc w:val="both"/>
        <w:rPr>
          <w:u w:val="single"/>
        </w:rPr>
      </w:pPr>
    </w:p>
    <w:p w14:paraId="7E7D6F47" w14:textId="0C1689F5" w:rsidR="005036E5" w:rsidRDefault="003D5844" w:rsidP="00210562">
      <w:pPr>
        <w:pStyle w:val="PositionDescription"/>
        <w:jc w:val="both"/>
      </w:pPr>
      <w:r w:rsidRPr="00B131EF">
        <w:rPr>
          <w:b/>
        </w:rPr>
        <w:t>Tools</w:t>
      </w:r>
      <w:r>
        <w:t xml:space="preserve">: </w:t>
      </w:r>
    </w:p>
    <w:p w14:paraId="730E0AE3" w14:textId="5EA5BEC5" w:rsidR="00C67415" w:rsidRDefault="009D2AA7" w:rsidP="00C67415">
      <w:pPr>
        <w:pStyle w:val="PositionDescription"/>
        <w:numPr>
          <w:ilvl w:val="0"/>
          <w:numId w:val="40"/>
        </w:numPr>
        <w:jc w:val="both"/>
      </w:pPr>
      <w:r>
        <w:t>V</w:t>
      </w:r>
      <w:r w:rsidR="003D5844">
        <w:t>S</w:t>
      </w:r>
      <w:r>
        <w:t xml:space="preserve">2010/2008, </w:t>
      </w:r>
    </w:p>
    <w:p w14:paraId="081CB886" w14:textId="0E791251" w:rsidR="00C67415" w:rsidRDefault="00C67415" w:rsidP="00C67415">
      <w:pPr>
        <w:pStyle w:val="PositionDescription"/>
        <w:numPr>
          <w:ilvl w:val="0"/>
          <w:numId w:val="40"/>
        </w:numPr>
        <w:jc w:val="both"/>
      </w:pPr>
      <w:r>
        <w:t>Mercurial HG</w:t>
      </w:r>
      <w:r w:rsidR="0066009A">
        <w:t>,</w:t>
      </w:r>
    </w:p>
    <w:p w14:paraId="2131FF13" w14:textId="2EE9A6FD" w:rsidR="006133FC" w:rsidRDefault="00640022" w:rsidP="00210562">
      <w:pPr>
        <w:pStyle w:val="PositionDescription"/>
        <w:numPr>
          <w:ilvl w:val="0"/>
          <w:numId w:val="40"/>
        </w:numPr>
        <w:jc w:val="both"/>
        <w:sectPr w:rsidR="006133FC" w:rsidSect="006133FC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  <w:r>
        <w:t>SSMS 2005/SSMS 2008</w:t>
      </w:r>
      <w:r w:rsidR="0066009A">
        <w:t>,</w:t>
      </w:r>
    </w:p>
    <w:p w14:paraId="353999EC" w14:textId="50D0C9E6" w:rsidR="009D2AA7" w:rsidRDefault="002C3DB5" w:rsidP="00210562">
      <w:pPr>
        <w:pStyle w:val="PositionDescription"/>
        <w:jc w:val="both"/>
      </w:pPr>
      <w:r>
        <w:t>Support part of the job was</w:t>
      </w:r>
      <w:r w:rsidR="009D2AA7">
        <w:t xml:space="preserve"> based on currently implemented database solutions and deployed application</w:t>
      </w:r>
      <w:r w:rsidR="0018083D">
        <w:t>s</w:t>
      </w:r>
      <w:r w:rsidR="009D2AA7">
        <w:t xml:space="preserve"> to the production </w:t>
      </w:r>
      <w:r w:rsidR="00394F48">
        <w:t>environment</w:t>
      </w:r>
      <w:r w:rsidR="0066009A">
        <w:t>.</w:t>
      </w:r>
    </w:p>
    <w:p w14:paraId="1EF7835D" w14:textId="5212BE17" w:rsidR="00CE371E" w:rsidRDefault="00CE371E">
      <w:pPr>
        <w:rPr>
          <w:rFonts w:ascii="Trebuchet MS" w:hAnsi="Trebuchet MS"/>
          <w:b/>
          <w:szCs w:val="24"/>
        </w:rPr>
      </w:pPr>
    </w:p>
    <w:p w14:paraId="07DEE553" w14:textId="4FDBF3EC" w:rsidR="00EA519E" w:rsidRDefault="00EA519E" w:rsidP="00EA519E">
      <w:pPr>
        <w:pStyle w:val="Accomplishments"/>
        <w:numPr>
          <w:ilvl w:val="0"/>
          <w:numId w:val="0"/>
        </w:numPr>
        <w:ind w:left="4320"/>
        <w:rPr>
          <w:b/>
          <w:sz w:val="24"/>
          <w:szCs w:val="24"/>
        </w:rPr>
      </w:pPr>
      <w:r w:rsidRPr="00EA519E">
        <w:rPr>
          <w:b/>
          <w:sz w:val="24"/>
          <w:szCs w:val="24"/>
        </w:rPr>
        <w:t>EDUCATION</w:t>
      </w:r>
    </w:p>
    <w:p w14:paraId="4429823F" w14:textId="77777777" w:rsidR="008E5B39" w:rsidRDefault="008E5B39" w:rsidP="00EA519E">
      <w:pPr>
        <w:pStyle w:val="Accomplishments"/>
        <w:numPr>
          <w:ilvl w:val="0"/>
          <w:numId w:val="0"/>
        </w:numPr>
        <w:ind w:left="4320"/>
        <w:rPr>
          <w:b/>
          <w:sz w:val="24"/>
          <w:szCs w:val="24"/>
        </w:rPr>
      </w:pPr>
    </w:p>
    <w:p w14:paraId="5A957B6D" w14:textId="5D1A2D6B" w:rsidR="00271B5B" w:rsidRPr="00271B5B" w:rsidRDefault="00271B5B" w:rsidP="00271B5B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271B5B">
        <w:rPr>
          <w:rFonts w:ascii="Trebuchet MS" w:hAnsi="Trebuchet MS"/>
          <w:b/>
          <w:sz w:val="20"/>
          <w:u w:val="single"/>
        </w:rPr>
        <w:t>Applied Software Development (program/Certificate)</w:t>
      </w:r>
    </w:p>
    <w:p w14:paraId="1A96ABF8" w14:textId="7E21C20D" w:rsidR="00CE371E" w:rsidRPr="00271B5B" w:rsidRDefault="00F3092C" w:rsidP="00271B5B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b/>
          <w:sz w:val="20"/>
          <w:u w:val="single"/>
        </w:rPr>
      </w:pPr>
      <w:r w:rsidRPr="00271B5B">
        <w:rPr>
          <w:rFonts w:ascii="Trebuchet MS" w:hAnsi="Trebuchet MS"/>
          <w:sz w:val="20"/>
        </w:rPr>
        <w:t>B</w:t>
      </w:r>
      <w:r w:rsidR="00CE371E" w:rsidRPr="00271B5B">
        <w:rPr>
          <w:rFonts w:ascii="Trebuchet MS" w:hAnsi="Trebuchet MS"/>
          <w:sz w:val="20"/>
        </w:rPr>
        <w:t xml:space="preserve">ritish </w:t>
      </w:r>
      <w:r w:rsidRPr="00271B5B">
        <w:rPr>
          <w:rFonts w:ascii="Trebuchet MS" w:hAnsi="Trebuchet MS"/>
          <w:sz w:val="20"/>
        </w:rPr>
        <w:t>C</w:t>
      </w:r>
      <w:r w:rsidR="00CE371E" w:rsidRPr="00271B5B">
        <w:rPr>
          <w:rFonts w:ascii="Trebuchet MS" w:hAnsi="Trebuchet MS"/>
          <w:sz w:val="20"/>
        </w:rPr>
        <w:t xml:space="preserve">olumbia </w:t>
      </w:r>
      <w:r w:rsidRPr="00271B5B">
        <w:rPr>
          <w:rFonts w:ascii="Trebuchet MS" w:hAnsi="Trebuchet MS"/>
          <w:sz w:val="20"/>
        </w:rPr>
        <w:t>I</w:t>
      </w:r>
      <w:r w:rsidR="00CE371E" w:rsidRPr="00271B5B">
        <w:rPr>
          <w:rFonts w:ascii="Trebuchet MS" w:hAnsi="Trebuchet MS"/>
          <w:sz w:val="20"/>
        </w:rPr>
        <w:t xml:space="preserve">nstitute of </w:t>
      </w:r>
      <w:r w:rsidRPr="00271B5B">
        <w:rPr>
          <w:rFonts w:ascii="Trebuchet MS" w:hAnsi="Trebuchet MS"/>
          <w:sz w:val="20"/>
        </w:rPr>
        <w:t>T</w:t>
      </w:r>
      <w:r w:rsidR="00CE371E" w:rsidRPr="00271B5B">
        <w:rPr>
          <w:rFonts w:ascii="Trebuchet MS" w:hAnsi="Trebuchet MS"/>
          <w:sz w:val="20"/>
        </w:rPr>
        <w:t>echnology</w:t>
      </w:r>
      <w:r w:rsidRPr="00271B5B">
        <w:rPr>
          <w:rFonts w:ascii="Trebuchet MS" w:hAnsi="Trebuchet MS"/>
          <w:sz w:val="20"/>
        </w:rPr>
        <w:t xml:space="preserve"> – Part Time</w:t>
      </w:r>
      <w:r w:rsidR="00271B5B">
        <w:rPr>
          <w:rFonts w:ascii="Trebuchet MS" w:hAnsi="Trebuchet MS"/>
          <w:sz w:val="20"/>
        </w:rPr>
        <w:t xml:space="preserve"> study</w:t>
      </w:r>
      <w:r w:rsidR="008E5B39">
        <w:rPr>
          <w:rFonts w:ascii="Trebuchet MS" w:hAnsi="Trebuchet MS"/>
          <w:sz w:val="20"/>
        </w:rPr>
        <w:t xml:space="preserve"> </w:t>
      </w:r>
      <w:r w:rsidR="005E1DF1">
        <w:rPr>
          <w:rFonts w:ascii="Trebuchet MS" w:hAnsi="Trebuchet MS"/>
          <w:sz w:val="20"/>
        </w:rPr>
        <w:t>–</w:t>
      </w:r>
      <w:r w:rsidR="008E5B39">
        <w:rPr>
          <w:rFonts w:ascii="Trebuchet MS" w:hAnsi="Trebuchet MS"/>
          <w:sz w:val="20"/>
        </w:rPr>
        <w:t xml:space="preserve"> </w:t>
      </w:r>
      <w:r w:rsidR="002174AB">
        <w:rPr>
          <w:rFonts w:ascii="Trebuchet MS" w:hAnsi="Trebuchet MS"/>
          <w:sz w:val="20"/>
        </w:rPr>
        <w:t>finished</w:t>
      </w:r>
      <w:r w:rsidR="005E1DF1">
        <w:rPr>
          <w:rFonts w:ascii="Trebuchet MS" w:hAnsi="Trebuchet MS"/>
          <w:sz w:val="20"/>
        </w:rPr>
        <w:t xml:space="preserve"> December 2021</w:t>
      </w:r>
    </w:p>
    <w:p w14:paraId="1F9D6614" w14:textId="0C70455A" w:rsidR="000259B0" w:rsidRPr="000259B0" w:rsidRDefault="000259B0" w:rsidP="000259B0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b/>
          <w:sz w:val="20"/>
          <w:u w:val="single"/>
        </w:rPr>
        <w:t>Advanced .NET Development (program/Certificate)</w:t>
      </w:r>
    </w:p>
    <w:p w14:paraId="1F94054A" w14:textId="4425AA84" w:rsidR="00692B3E" w:rsidRPr="000259B0" w:rsidRDefault="00692B3E" w:rsidP="000259B0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sz w:val="20"/>
        </w:rPr>
        <w:t>British Columbia Institute of Technology – Part Time</w:t>
      </w:r>
      <w:r w:rsidR="00271B5B">
        <w:rPr>
          <w:rFonts w:ascii="Trebuchet MS" w:hAnsi="Trebuchet MS"/>
          <w:sz w:val="20"/>
        </w:rPr>
        <w:t xml:space="preserve"> study</w:t>
      </w:r>
      <w:r w:rsidR="008E5B39">
        <w:rPr>
          <w:rFonts w:ascii="Trebuchet MS" w:hAnsi="Trebuchet MS"/>
          <w:sz w:val="20"/>
        </w:rPr>
        <w:t xml:space="preserve"> </w:t>
      </w:r>
      <w:r w:rsidR="005E1DF1">
        <w:rPr>
          <w:rFonts w:ascii="Trebuchet MS" w:hAnsi="Trebuchet MS"/>
          <w:sz w:val="20"/>
        </w:rPr>
        <w:t>–</w:t>
      </w:r>
      <w:r w:rsidR="008E5B39">
        <w:rPr>
          <w:rFonts w:ascii="Trebuchet MS" w:hAnsi="Trebuchet MS"/>
          <w:sz w:val="20"/>
        </w:rPr>
        <w:t xml:space="preserve"> finished</w:t>
      </w:r>
      <w:r w:rsidR="005E1DF1">
        <w:rPr>
          <w:rFonts w:ascii="Trebuchet MS" w:hAnsi="Trebuchet MS"/>
          <w:sz w:val="20"/>
        </w:rPr>
        <w:t xml:space="preserve"> </w:t>
      </w:r>
      <w:r w:rsidR="00245EA1">
        <w:rPr>
          <w:rFonts w:ascii="Trebuchet MS" w:hAnsi="Trebuchet MS"/>
          <w:sz w:val="20"/>
        </w:rPr>
        <w:t>December 2021</w:t>
      </w:r>
    </w:p>
    <w:p w14:paraId="39666010" w14:textId="3136B24D" w:rsidR="00062770" w:rsidRPr="000259B0" w:rsidRDefault="00F83CF6" w:rsidP="00062770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0259B0">
        <w:rPr>
          <w:rFonts w:ascii="Trebuchet MS" w:hAnsi="Trebuchet MS"/>
          <w:b/>
          <w:sz w:val="20"/>
          <w:u w:val="single"/>
        </w:rPr>
        <w:t>Post Graduate Diploma</w:t>
      </w:r>
      <w:r w:rsidR="007B3DCC" w:rsidRPr="000259B0">
        <w:rPr>
          <w:rFonts w:ascii="Trebuchet MS" w:hAnsi="Trebuchet MS"/>
          <w:b/>
          <w:sz w:val="20"/>
          <w:u w:val="single"/>
        </w:rPr>
        <w:t xml:space="preserve">: </w:t>
      </w:r>
      <w:r w:rsidR="00062770" w:rsidRPr="000259B0">
        <w:rPr>
          <w:rFonts w:ascii="Trebuchet MS" w:hAnsi="Trebuchet MS"/>
          <w:b/>
          <w:sz w:val="20"/>
          <w:u w:val="single"/>
        </w:rPr>
        <w:t xml:space="preserve">.Net Web Systems Development </w:t>
      </w:r>
    </w:p>
    <w:p w14:paraId="7E71A189" w14:textId="3ED61326" w:rsidR="00BE4E5D" w:rsidRPr="00F83CF6" w:rsidRDefault="00F63243" w:rsidP="00F83CF6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sz w:val="20"/>
        </w:rPr>
      </w:pPr>
      <w:r w:rsidRPr="00F83CF6">
        <w:rPr>
          <w:rFonts w:ascii="Trebuchet MS" w:hAnsi="Trebuchet MS"/>
          <w:sz w:val="20"/>
        </w:rPr>
        <w:t>Glasgow Caledonian University</w:t>
      </w:r>
      <w:r w:rsidR="00BE4E5D" w:rsidRPr="00F83CF6">
        <w:rPr>
          <w:rFonts w:ascii="Trebuchet MS" w:hAnsi="Trebuchet MS"/>
          <w:sz w:val="20"/>
        </w:rPr>
        <w:t xml:space="preserve"> </w:t>
      </w:r>
      <w:r w:rsidR="000259B0">
        <w:rPr>
          <w:rFonts w:ascii="Trebuchet MS" w:hAnsi="Trebuchet MS"/>
          <w:sz w:val="20"/>
        </w:rPr>
        <w:t>–</w:t>
      </w:r>
      <w:r w:rsidR="00BE4E5D" w:rsidRPr="00F83CF6">
        <w:rPr>
          <w:rFonts w:ascii="Trebuchet MS" w:hAnsi="Trebuchet MS"/>
          <w:sz w:val="20"/>
        </w:rPr>
        <w:t xml:space="preserve"> </w:t>
      </w:r>
      <w:r w:rsidRPr="00F83CF6">
        <w:rPr>
          <w:rFonts w:ascii="Trebuchet MS" w:hAnsi="Trebuchet MS"/>
          <w:sz w:val="20"/>
        </w:rPr>
        <w:t>P</w:t>
      </w:r>
      <w:r w:rsidR="000259B0">
        <w:rPr>
          <w:rFonts w:ascii="Trebuchet MS" w:hAnsi="Trebuchet MS"/>
          <w:sz w:val="20"/>
        </w:rPr>
        <w:t>art Time study</w:t>
      </w:r>
      <w:r w:rsidR="008E5B39">
        <w:rPr>
          <w:rFonts w:ascii="Trebuchet MS" w:hAnsi="Trebuchet MS"/>
          <w:sz w:val="20"/>
        </w:rPr>
        <w:t xml:space="preserve"> - finished</w:t>
      </w:r>
    </w:p>
    <w:p w14:paraId="7BA72B18" w14:textId="75003146" w:rsidR="00F63243" w:rsidRDefault="00F63243" w:rsidP="00596B59">
      <w:pPr>
        <w:spacing w:line="360" w:lineRule="auto"/>
        <w:rPr>
          <w:rFonts w:ascii="Trebuchet MS" w:hAnsi="Trebuchet MS"/>
          <w:b/>
          <w:sz w:val="20"/>
          <w:u w:val="single"/>
        </w:rPr>
      </w:pPr>
      <w:r w:rsidRPr="00596B59">
        <w:rPr>
          <w:rFonts w:ascii="Trebuchet MS" w:hAnsi="Trebuchet MS"/>
          <w:b/>
          <w:sz w:val="20"/>
          <w:u w:val="single"/>
        </w:rPr>
        <w:t>M</w:t>
      </w:r>
      <w:r w:rsidR="00057C6F">
        <w:rPr>
          <w:rFonts w:ascii="Trebuchet MS" w:hAnsi="Trebuchet MS"/>
          <w:b/>
          <w:sz w:val="20"/>
          <w:u w:val="single"/>
        </w:rPr>
        <w:t>CS</w:t>
      </w:r>
      <w:r w:rsidRPr="00596B59">
        <w:rPr>
          <w:rFonts w:ascii="Trebuchet MS" w:hAnsi="Trebuchet MS"/>
          <w:b/>
          <w:sz w:val="20"/>
          <w:u w:val="single"/>
        </w:rPr>
        <w:t xml:space="preserve"> in Computer Science and Networking</w:t>
      </w:r>
    </w:p>
    <w:p w14:paraId="64EC331B" w14:textId="73FAAFA2" w:rsidR="00596B59" w:rsidRPr="00F83CF6" w:rsidRDefault="00596B59" w:rsidP="00F83CF6">
      <w:pPr>
        <w:pStyle w:val="ListParagraph"/>
        <w:numPr>
          <w:ilvl w:val="0"/>
          <w:numId w:val="41"/>
        </w:numPr>
        <w:spacing w:line="360" w:lineRule="auto"/>
        <w:rPr>
          <w:rFonts w:ascii="Trebuchet MS" w:hAnsi="Trebuchet MS"/>
          <w:sz w:val="20"/>
        </w:rPr>
      </w:pPr>
      <w:r w:rsidRPr="00F83CF6">
        <w:rPr>
          <w:rFonts w:ascii="Trebuchet MS" w:hAnsi="Trebuchet MS"/>
          <w:sz w:val="20"/>
        </w:rPr>
        <w:t xml:space="preserve">Wroclaw University of Technology – Full Time study </w:t>
      </w:r>
      <w:r w:rsidR="008E5B39">
        <w:rPr>
          <w:rFonts w:ascii="Trebuchet MS" w:hAnsi="Trebuchet MS"/>
          <w:sz w:val="20"/>
        </w:rPr>
        <w:t>- finished</w:t>
      </w:r>
    </w:p>
    <w:p w14:paraId="6A03D3A7" w14:textId="1055F02F" w:rsidR="00B92DA9" w:rsidRDefault="00B92DA9" w:rsidP="008E5B39">
      <w:pPr>
        <w:spacing w:line="276" w:lineRule="auto"/>
        <w:ind w:left="720"/>
        <w:rPr>
          <w:rFonts w:ascii="Trebuchet MS" w:hAnsi="Trebuchet MS"/>
          <w:sz w:val="20"/>
        </w:rPr>
      </w:pPr>
    </w:p>
    <w:p w14:paraId="7C55FDF7" w14:textId="1F5689D3" w:rsidR="00EC5C6A" w:rsidRDefault="00EA519E" w:rsidP="00B7413A">
      <w:pPr>
        <w:pStyle w:val="SectionHeader"/>
        <w:spacing w:after="0"/>
      </w:pPr>
      <w:r>
        <w:t>PROJECTS</w:t>
      </w:r>
      <w:r w:rsidR="00C8736B">
        <w:t xml:space="preserve"> – Description | Tools | Technologies</w:t>
      </w:r>
    </w:p>
    <w:p w14:paraId="55F2152E" w14:textId="1CBB6266" w:rsidR="005D2AA4" w:rsidRDefault="005D2AA4" w:rsidP="005D2AA4">
      <w:pPr>
        <w:pStyle w:val="TOC3"/>
      </w:pPr>
    </w:p>
    <w:p w14:paraId="216FA299" w14:textId="0C432B20" w:rsidR="00FF50C2" w:rsidRPr="00F63243" w:rsidRDefault="00FF50C2" w:rsidP="00FF50C2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O</w:t>
      </w:r>
      <w:r w:rsidR="00D01603">
        <w:rPr>
          <w:rFonts w:ascii="Trebuchet MS" w:hAnsi="Trebuchet MS"/>
          <w:b/>
          <w:sz w:val="22"/>
          <w:szCs w:val="22"/>
          <w:u w:val="single"/>
        </w:rPr>
        <w:t>nline C</w:t>
      </w:r>
      <w:r w:rsidR="00603DC4">
        <w:rPr>
          <w:rFonts w:ascii="Trebuchet MS" w:hAnsi="Trebuchet MS"/>
          <w:b/>
          <w:sz w:val="22"/>
          <w:szCs w:val="22"/>
          <w:u w:val="single"/>
        </w:rPr>
        <w:t>ompensation Statement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 (</w:t>
      </w:r>
      <w:r w:rsidR="00603DC4">
        <w:rPr>
          <w:rFonts w:ascii="Trebuchet MS" w:hAnsi="Trebuchet MS"/>
          <w:b/>
          <w:sz w:val="22"/>
          <w:szCs w:val="22"/>
          <w:u w:val="single"/>
        </w:rPr>
        <w:t>OCS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) – </w:t>
      </w:r>
      <w:r w:rsidR="00603DC4">
        <w:rPr>
          <w:rFonts w:ascii="Trebuchet MS" w:hAnsi="Trebuchet MS"/>
          <w:b/>
          <w:sz w:val="22"/>
          <w:szCs w:val="22"/>
          <w:u w:val="single"/>
        </w:rPr>
        <w:t>Insurance Broker</w:t>
      </w:r>
      <w:r w:rsidR="000B43B1">
        <w:rPr>
          <w:rFonts w:ascii="Trebuchet MS" w:hAnsi="Trebuchet MS"/>
          <w:b/>
          <w:sz w:val="22"/>
          <w:szCs w:val="22"/>
          <w:u w:val="single"/>
        </w:rPr>
        <w:t>s and Broker Administrators</w:t>
      </w:r>
      <w:r w:rsidRPr="00F63243">
        <w:rPr>
          <w:rFonts w:ascii="Trebuchet MS" w:hAnsi="Trebuchet MS"/>
          <w:b/>
          <w:sz w:val="22"/>
          <w:szCs w:val="22"/>
          <w:u w:val="single"/>
        </w:rPr>
        <w:t>:</w:t>
      </w:r>
    </w:p>
    <w:p w14:paraId="52BD7969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49E782F7" w14:textId="77777777" w:rsidR="00FF50C2" w:rsidRPr="00F63243" w:rsidRDefault="00FF50C2" w:rsidP="00FF50C2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FF50C2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198250E" w14:textId="221070C5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>
        <w:rPr>
          <w:rFonts w:ascii="Trebuchet MS" w:hAnsi="Trebuchet MS"/>
          <w:sz w:val="20"/>
        </w:rPr>
        <w:t>JS</w:t>
      </w:r>
      <w:r w:rsidR="00245EA1">
        <w:rPr>
          <w:rFonts w:ascii="Trebuchet MS" w:hAnsi="Trebuchet MS"/>
          <w:sz w:val="20"/>
        </w:rPr>
        <w:t>/Redux/Sage/</w:t>
      </w:r>
      <w:proofErr w:type="spellStart"/>
      <w:r w:rsidR="00245EA1">
        <w:rPr>
          <w:rFonts w:ascii="Trebuchet MS" w:hAnsi="Trebuchet MS"/>
          <w:sz w:val="20"/>
        </w:rPr>
        <w:t>Axios</w:t>
      </w:r>
      <w:proofErr w:type="spellEnd"/>
      <w:r w:rsidRPr="00F63243">
        <w:rPr>
          <w:rFonts w:ascii="Trebuchet MS" w:hAnsi="Trebuchet MS"/>
          <w:sz w:val="20"/>
        </w:rPr>
        <w:t xml:space="preserve">, </w:t>
      </w:r>
    </w:p>
    <w:p w14:paraId="54D2766E" w14:textId="55C47CFD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C#; NET 4.</w:t>
      </w:r>
      <w:r w:rsidR="000B43B1">
        <w:rPr>
          <w:rFonts w:ascii="Trebuchet MS" w:hAnsi="Trebuchet MS"/>
          <w:sz w:val="20"/>
        </w:rPr>
        <w:t>8</w:t>
      </w:r>
      <w:r w:rsidRPr="00F63243">
        <w:rPr>
          <w:rFonts w:ascii="Trebuchet MS" w:hAnsi="Trebuchet MS"/>
          <w:sz w:val="20"/>
        </w:rPr>
        <w:t xml:space="preserve">, </w:t>
      </w:r>
    </w:p>
    <w:p w14:paraId="29164CD4" w14:textId="05865FC7" w:rsidR="00FF50C2" w:rsidRPr="00F63243" w:rsidRDefault="000B43B1" w:rsidP="00FF50C2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Web</w:t>
      </w:r>
      <w:r w:rsidR="00FF50C2" w:rsidRPr="00F63243">
        <w:rPr>
          <w:rFonts w:ascii="Trebuchet MS" w:hAnsi="Trebuchet MS"/>
          <w:sz w:val="20"/>
        </w:rPr>
        <w:t>API</w:t>
      </w:r>
      <w:r>
        <w:rPr>
          <w:rFonts w:ascii="Trebuchet MS" w:hAnsi="Trebuchet MS"/>
          <w:sz w:val="20"/>
        </w:rPr>
        <w:t>(s)</w:t>
      </w:r>
      <w:r w:rsidR="00FF50C2" w:rsidRPr="00F63243">
        <w:rPr>
          <w:rFonts w:ascii="Trebuchet MS" w:hAnsi="Trebuchet MS"/>
          <w:sz w:val="20"/>
        </w:rPr>
        <w:t xml:space="preserve">, </w:t>
      </w:r>
    </w:p>
    <w:p w14:paraId="578E25F3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179C0A55" w14:textId="4384040E" w:rsidR="00FF50C2" w:rsidRPr="00F63243" w:rsidRDefault="00FF50C2" w:rsidP="000B43B1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0B43B1">
        <w:rPr>
          <w:rFonts w:ascii="Trebuchet MS" w:hAnsi="Trebuchet MS"/>
          <w:sz w:val="20"/>
        </w:rPr>
        <w:t>,</w:t>
      </w:r>
      <w:r w:rsidRPr="00F63243">
        <w:rPr>
          <w:rFonts w:ascii="Trebuchet MS" w:hAnsi="Trebuchet MS"/>
          <w:sz w:val="20"/>
        </w:rPr>
        <w:t xml:space="preserve"> </w:t>
      </w:r>
    </w:p>
    <w:p w14:paraId="5845114F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  <w:sectPr w:rsidR="00FF50C2" w:rsidRPr="00F63243" w:rsidSect="00B6438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6CB5D78B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171AD327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7B23491E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13B90ED2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2"/>
          <w:szCs w:val="22"/>
        </w:rPr>
        <w:sectPr w:rsidR="00FF50C2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D7A38C6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VS201</w:t>
      </w:r>
      <w:r>
        <w:rPr>
          <w:rFonts w:ascii="Trebuchet MS" w:hAnsi="Trebuchet MS"/>
          <w:sz w:val="20"/>
        </w:rPr>
        <w:t>9</w:t>
      </w:r>
      <w:r w:rsidRPr="00F63243">
        <w:rPr>
          <w:rFonts w:ascii="Trebuchet MS" w:hAnsi="Trebuchet MS"/>
          <w:sz w:val="20"/>
        </w:rPr>
        <w:t xml:space="preserve">, </w:t>
      </w:r>
    </w:p>
    <w:p w14:paraId="14E0DD66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19A40E3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65B80C18" w14:textId="0CB88C51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</w:p>
    <w:p w14:paraId="60B4E76F" w14:textId="77777777" w:rsidR="00FF50C2" w:rsidRPr="00F63243" w:rsidRDefault="00FF50C2" w:rsidP="00FF50C2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</w:p>
    <w:p w14:paraId="171F6AB0" w14:textId="093E2D34" w:rsidR="00FF50C2" w:rsidRPr="00F63243" w:rsidRDefault="000B43B1" w:rsidP="00FF50C2">
      <w:pPr>
        <w:ind w:left="284" w:firstLine="436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AzureDevOps</w:t>
      </w:r>
      <w:proofErr w:type="spellEnd"/>
    </w:p>
    <w:p w14:paraId="2B4CA1DA" w14:textId="77777777" w:rsidR="00FF50C2" w:rsidRPr="00F63243" w:rsidRDefault="00FF50C2" w:rsidP="00FF50C2">
      <w:pPr>
        <w:ind w:left="284"/>
        <w:rPr>
          <w:rFonts w:ascii="Trebuchet MS" w:hAnsi="Trebuchet MS"/>
          <w:sz w:val="22"/>
          <w:szCs w:val="22"/>
        </w:rPr>
        <w:sectPr w:rsidR="00FF50C2" w:rsidRPr="00F63243" w:rsidSect="00B6438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35E9FFB6" w14:textId="77777777" w:rsidR="00FF50C2" w:rsidRPr="00F63243" w:rsidRDefault="00FF50C2" w:rsidP="00FF50C2">
      <w:pPr>
        <w:ind w:left="284"/>
        <w:rPr>
          <w:rFonts w:ascii="Trebuchet MS" w:hAnsi="Trebuchet MS"/>
          <w:b/>
          <w:sz w:val="22"/>
          <w:szCs w:val="22"/>
        </w:rPr>
      </w:pPr>
    </w:p>
    <w:p w14:paraId="63C72D04" w14:textId="3DA22622" w:rsidR="00FF50C2" w:rsidRDefault="00FF50C2" w:rsidP="004B779A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4B779A">
        <w:rPr>
          <w:rFonts w:ascii="Trebuchet MS" w:hAnsi="Trebuchet MS"/>
          <w:sz w:val="20"/>
        </w:rPr>
        <w:t xml:space="preserve">Create and </w:t>
      </w:r>
      <w:r w:rsidR="000F3782">
        <w:rPr>
          <w:rFonts w:ascii="Trebuchet MS" w:hAnsi="Trebuchet MS"/>
          <w:sz w:val="20"/>
        </w:rPr>
        <w:t>deliver tools for external insurance brokers and insurance broker administrators.</w:t>
      </w:r>
      <w:r w:rsidR="007650B7">
        <w:rPr>
          <w:rFonts w:ascii="Trebuchet MS" w:hAnsi="Trebuchet MS"/>
          <w:sz w:val="20"/>
        </w:rPr>
        <w:t xml:space="preserve"> Project </w:t>
      </w:r>
      <w:r w:rsidR="004B5F11">
        <w:rPr>
          <w:rFonts w:ascii="Trebuchet MS" w:hAnsi="Trebuchet MS"/>
          <w:sz w:val="20"/>
        </w:rPr>
        <w:t xml:space="preserve">encompasses two web interfaces: internal and external. Internal </w:t>
      </w:r>
      <w:r w:rsidR="00BC789F">
        <w:rPr>
          <w:rFonts w:ascii="Trebuchet MS" w:hAnsi="Trebuchet MS"/>
          <w:sz w:val="20"/>
        </w:rPr>
        <w:t xml:space="preserve">for inhouse staff for managing access and statement authorization. External for broker and broker admin to view, validate, download their monthly </w:t>
      </w:r>
      <w:r w:rsidR="009F65E1">
        <w:rPr>
          <w:rFonts w:ascii="Trebuchet MS" w:hAnsi="Trebuchet MS"/>
          <w:sz w:val="20"/>
        </w:rPr>
        <w:t xml:space="preserve">insurance </w:t>
      </w:r>
      <w:r w:rsidR="002B5A7F">
        <w:rPr>
          <w:rFonts w:ascii="Trebuchet MS" w:hAnsi="Trebuchet MS"/>
          <w:sz w:val="20"/>
        </w:rPr>
        <w:t>sales and revenue</w:t>
      </w:r>
      <w:r w:rsidR="009F65E1">
        <w:rPr>
          <w:rFonts w:ascii="Trebuchet MS" w:hAnsi="Trebuchet MS"/>
          <w:sz w:val="20"/>
        </w:rPr>
        <w:t xml:space="preserve">. Both solutions </w:t>
      </w:r>
      <w:r w:rsidR="008925A5">
        <w:rPr>
          <w:rFonts w:ascii="Trebuchet MS" w:hAnsi="Trebuchet MS"/>
          <w:sz w:val="20"/>
        </w:rPr>
        <w:t>use</w:t>
      </w:r>
      <w:r w:rsidR="009F65E1">
        <w:rPr>
          <w:rFonts w:ascii="Trebuchet MS" w:hAnsi="Trebuchet MS"/>
          <w:sz w:val="20"/>
        </w:rPr>
        <w:t xml:space="preserve"> React as frontend library, ASP.NET </w:t>
      </w:r>
      <w:r w:rsidR="00AE3925">
        <w:rPr>
          <w:rFonts w:ascii="Trebuchet MS" w:hAnsi="Trebuchet MS"/>
          <w:sz w:val="20"/>
        </w:rPr>
        <w:t>application and WebAPI to handle backend operations (WebAPI written in C#).</w:t>
      </w:r>
      <w:r w:rsidR="008925A5">
        <w:rPr>
          <w:rFonts w:ascii="Trebuchet MS" w:hAnsi="Trebuchet MS"/>
          <w:sz w:val="20"/>
        </w:rPr>
        <w:t xml:space="preserve"> </w:t>
      </w:r>
      <w:r w:rsidR="00AE3925">
        <w:rPr>
          <w:rFonts w:ascii="Trebuchet MS" w:hAnsi="Trebuchet MS"/>
          <w:sz w:val="20"/>
        </w:rPr>
        <w:t xml:space="preserve"> </w:t>
      </w:r>
    </w:p>
    <w:p w14:paraId="20F1A93E" w14:textId="38B4D2B9" w:rsidR="00AE3925" w:rsidRDefault="004561EC" w:rsidP="004B779A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Solution is also using scheduler </w:t>
      </w:r>
      <w:r w:rsidR="00A2501C">
        <w:rPr>
          <w:rFonts w:ascii="Trebuchet MS" w:hAnsi="Trebuchet MS"/>
          <w:sz w:val="20"/>
        </w:rPr>
        <w:t>(</w:t>
      </w:r>
      <w:r w:rsidR="004608CF">
        <w:rPr>
          <w:rFonts w:ascii="Trebuchet MS" w:hAnsi="Trebuchet MS"/>
          <w:sz w:val="20"/>
        </w:rPr>
        <w:t>hosted in mainframe</w:t>
      </w:r>
      <w:r w:rsidR="00A2501C">
        <w:rPr>
          <w:rFonts w:ascii="Trebuchet MS" w:hAnsi="Trebuchet MS"/>
          <w:sz w:val="20"/>
        </w:rPr>
        <w:t>)</w:t>
      </w:r>
      <w:r w:rsidR="004608CF">
        <w:rPr>
          <w:rFonts w:ascii="Trebuchet MS" w:hAnsi="Trebuchet MS"/>
          <w:sz w:val="20"/>
        </w:rPr>
        <w:t xml:space="preserve"> to automate email notifications sent to insurance brokers. Email notification </w:t>
      </w:r>
      <w:r w:rsidR="002D2D30">
        <w:rPr>
          <w:rFonts w:ascii="Trebuchet MS" w:hAnsi="Trebuchet MS"/>
          <w:sz w:val="20"/>
        </w:rPr>
        <w:t>service is hosted inhouse with authentication hosted in Azure (JWT)</w:t>
      </w:r>
    </w:p>
    <w:p w14:paraId="5BBA9EEC" w14:textId="77777777" w:rsidR="00FF50C2" w:rsidRPr="00FF50C2" w:rsidRDefault="00FF50C2" w:rsidP="00FF50C2"/>
    <w:p w14:paraId="6B9A6256" w14:textId="77777777" w:rsidR="00FF50C2" w:rsidRDefault="00FF50C2" w:rsidP="000A7E30">
      <w:pPr>
        <w:rPr>
          <w:rFonts w:ascii="Trebuchet MS" w:hAnsi="Trebuchet MS"/>
          <w:b/>
          <w:sz w:val="22"/>
          <w:szCs w:val="22"/>
          <w:u w:val="single"/>
        </w:rPr>
      </w:pPr>
    </w:p>
    <w:p w14:paraId="5DA15F43" w14:textId="2180F742" w:rsidR="000A7E30" w:rsidRPr="00F63243" w:rsidRDefault="000A7E30" w:rsidP="000A7E30">
      <w:pPr>
        <w:rPr>
          <w:rFonts w:ascii="Trebuchet MS" w:hAnsi="Trebuchet MS"/>
          <w:b/>
          <w:sz w:val="22"/>
          <w:szCs w:val="22"/>
          <w:u w:val="single"/>
        </w:rPr>
      </w:pPr>
      <w:r w:rsidRPr="00F63243">
        <w:rPr>
          <w:rFonts w:ascii="Trebuchet MS" w:hAnsi="Trebuchet MS"/>
          <w:b/>
          <w:sz w:val="22"/>
          <w:szCs w:val="22"/>
          <w:u w:val="single"/>
        </w:rPr>
        <w:lastRenderedPageBreak/>
        <w:t xml:space="preserve">My Client Space (MCS) – </w:t>
      </w:r>
      <w:r w:rsidR="00DD6DC9">
        <w:rPr>
          <w:rFonts w:ascii="Trebuchet MS" w:hAnsi="Trebuchet MS"/>
          <w:b/>
          <w:sz w:val="22"/>
          <w:szCs w:val="22"/>
          <w:u w:val="single"/>
        </w:rPr>
        <w:t xml:space="preserve">Insurance </w:t>
      </w:r>
      <w:r w:rsidRPr="00F63243">
        <w:rPr>
          <w:rFonts w:ascii="Trebuchet MS" w:hAnsi="Trebuchet MS"/>
          <w:b/>
          <w:sz w:val="22"/>
          <w:szCs w:val="22"/>
          <w:u w:val="single"/>
        </w:rPr>
        <w:t>Plan Adm</w:t>
      </w:r>
      <w:r w:rsidR="00DD6DC9">
        <w:rPr>
          <w:rFonts w:ascii="Trebuchet MS" w:hAnsi="Trebuchet MS"/>
          <w:b/>
          <w:sz w:val="22"/>
          <w:szCs w:val="22"/>
          <w:u w:val="single"/>
        </w:rPr>
        <w:t>inistrator</w:t>
      </w:r>
      <w:r w:rsidRPr="00F63243">
        <w:rPr>
          <w:rFonts w:ascii="Trebuchet MS" w:hAnsi="Trebuchet MS"/>
          <w:b/>
          <w:sz w:val="22"/>
          <w:szCs w:val="22"/>
          <w:u w:val="single"/>
        </w:rPr>
        <w:t xml:space="preserve"> Portal:</w:t>
      </w:r>
    </w:p>
    <w:p w14:paraId="0AEDCFAE" w14:textId="77777777" w:rsidR="00E438ED" w:rsidRPr="00F63243" w:rsidRDefault="49266135" w:rsidP="00E438ED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0783313A" w14:textId="77777777" w:rsidR="00B6438F" w:rsidRPr="00F63243" w:rsidRDefault="00B6438F" w:rsidP="00E438ED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B6438F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8085011" w14:textId="2B074655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 w:rsidR="00440ABD">
        <w:rPr>
          <w:rFonts w:ascii="Trebuchet MS" w:hAnsi="Trebuchet MS"/>
          <w:sz w:val="20"/>
        </w:rPr>
        <w:t>J</w:t>
      </w:r>
      <w:r w:rsidR="00C8736B">
        <w:rPr>
          <w:rFonts w:ascii="Trebuchet MS" w:hAnsi="Trebuchet MS"/>
          <w:sz w:val="20"/>
        </w:rPr>
        <w:t>S</w:t>
      </w:r>
      <w:r w:rsidR="00245EA1">
        <w:rPr>
          <w:rFonts w:ascii="Trebuchet MS" w:hAnsi="Trebuchet MS"/>
          <w:sz w:val="20"/>
        </w:rPr>
        <w:t>/Redux/Saga/</w:t>
      </w:r>
      <w:proofErr w:type="spellStart"/>
      <w:r w:rsidR="00615D44">
        <w:rPr>
          <w:rFonts w:ascii="Trebuchet MS" w:hAnsi="Trebuchet MS"/>
          <w:sz w:val="20"/>
        </w:rPr>
        <w:t>Axios</w:t>
      </w:r>
      <w:proofErr w:type="spellEnd"/>
      <w:r w:rsidRPr="00F63243">
        <w:rPr>
          <w:rFonts w:ascii="Trebuchet MS" w:hAnsi="Trebuchet MS"/>
          <w:sz w:val="20"/>
        </w:rPr>
        <w:t xml:space="preserve">, </w:t>
      </w:r>
    </w:p>
    <w:p w14:paraId="7A99C689" w14:textId="77777777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C#; NET 4.6, </w:t>
      </w:r>
    </w:p>
    <w:p w14:paraId="4F16EB5A" w14:textId="4FB6B08D" w:rsidR="00087A92" w:rsidRPr="00F63243" w:rsidRDefault="00F31E0C" w:rsidP="00E438ED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REST </w:t>
      </w:r>
      <w:r w:rsidR="49266135" w:rsidRPr="00F63243">
        <w:rPr>
          <w:rFonts w:ascii="Trebuchet MS" w:hAnsi="Trebuchet MS"/>
          <w:sz w:val="20"/>
        </w:rPr>
        <w:t xml:space="preserve">API, </w:t>
      </w:r>
    </w:p>
    <w:p w14:paraId="37138D82" w14:textId="77777777" w:rsidR="00087A92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067B0319" w14:textId="52E55E2A" w:rsidR="00B6438F" w:rsidRPr="00F63243" w:rsidRDefault="00B6438F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412E23">
        <w:rPr>
          <w:rFonts w:ascii="Trebuchet MS" w:hAnsi="Trebuchet MS"/>
          <w:sz w:val="20"/>
        </w:rPr>
        <w:t>,</w:t>
      </w:r>
      <w:r w:rsidR="49266135" w:rsidRPr="00F63243">
        <w:rPr>
          <w:rFonts w:ascii="Trebuchet MS" w:hAnsi="Trebuchet MS"/>
          <w:sz w:val="20"/>
        </w:rPr>
        <w:t xml:space="preserve"> </w:t>
      </w:r>
    </w:p>
    <w:p w14:paraId="73BA12D3" w14:textId="529A59FC" w:rsidR="007C4783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DB2 </w:t>
      </w:r>
    </w:p>
    <w:p w14:paraId="6E35A1CE" w14:textId="77777777" w:rsidR="00B6438F" w:rsidRPr="00F63243" w:rsidRDefault="00B6438F" w:rsidP="49266135">
      <w:pPr>
        <w:ind w:left="284"/>
        <w:rPr>
          <w:rFonts w:ascii="Trebuchet MS" w:hAnsi="Trebuchet MS"/>
          <w:sz w:val="22"/>
          <w:szCs w:val="22"/>
        </w:rPr>
        <w:sectPr w:rsidR="00B6438F" w:rsidRPr="00F63243" w:rsidSect="00B6438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225BB5B" w14:textId="4F042CC0" w:rsidR="00E438ED" w:rsidRPr="00F63243" w:rsidRDefault="49266135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03FAD755" w14:textId="0BB1B629" w:rsidR="007C4783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4596DDAE" w14:textId="77777777" w:rsidR="00E438ED" w:rsidRPr="00F63243" w:rsidRDefault="49266135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7BBFF943" w14:textId="77777777" w:rsidR="00B6438F" w:rsidRPr="00F63243" w:rsidRDefault="00B6438F" w:rsidP="00E438ED">
      <w:pPr>
        <w:ind w:left="284" w:firstLine="436"/>
        <w:rPr>
          <w:rFonts w:ascii="Trebuchet MS" w:hAnsi="Trebuchet MS"/>
          <w:sz w:val="22"/>
          <w:szCs w:val="22"/>
        </w:rPr>
        <w:sectPr w:rsidR="00B6438F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3B47866F" w14:textId="67BB99C3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VS201</w:t>
      </w:r>
      <w:r w:rsidR="00412E23">
        <w:rPr>
          <w:rFonts w:ascii="Trebuchet MS" w:hAnsi="Trebuchet MS"/>
          <w:sz w:val="20"/>
        </w:rPr>
        <w:t>9</w:t>
      </w:r>
      <w:r w:rsidRPr="00F63243">
        <w:rPr>
          <w:rFonts w:ascii="Trebuchet MS" w:hAnsi="Trebuchet MS"/>
          <w:sz w:val="20"/>
        </w:rPr>
        <w:t xml:space="preserve">, </w:t>
      </w:r>
    </w:p>
    <w:p w14:paraId="267E537F" w14:textId="77777777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5480E2F" w14:textId="77777777" w:rsidR="00B6438F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6724D59D" w14:textId="70751E3F" w:rsidR="000A7E30" w:rsidRPr="00F63243" w:rsidRDefault="49266135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IBM Data Studio</w:t>
      </w:r>
      <w:r w:rsidR="004B779A">
        <w:rPr>
          <w:rFonts w:ascii="Trebuchet MS" w:hAnsi="Trebuchet MS"/>
          <w:sz w:val="20"/>
        </w:rPr>
        <w:t>,</w:t>
      </w:r>
    </w:p>
    <w:p w14:paraId="3B8EDB98" w14:textId="581653B7" w:rsidR="00B6438F" w:rsidRPr="00F63243" w:rsidRDefault="00B6438F" w:rsidP="00E438ED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  <w:r w:rsidR="004B779A">
        <w:rPr>
          <w:rFonts w:ascii="Trebuchet MS" w:hAnsi="Trebuchet MS"/>
          <w:sz w:val="20"/>
        </w:rPr>
        <w:t>,</w:t>
      </w:r>
    </w:p>
    <w:p w14:paraId="24A66748" w14:textId="7B1536B2" w:rsidR="00B6438F" w:rsidRPr="00F63243" w:rsidRDefault="000B43B1" w:rsidP="00E438ED">
      <w:pPr>
        <w:ind w:left="284" w:firstLine="436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AzureDevOps</w:t>
      </w:r>
      <w:proofErr w:type="spellEnd"/>
    </w:p>
    <w:p w14:paraId="06139149" w14:textId="77777777" w:rsidR="00B6438F" w:rsidRPr="00F63243" w:rsidRDefault="00B6438F" w:rsidP="000A7E30">
      <w:pPr>
        <w:ind w:left="284"/>
        <w:rPr>
          <w:rFonts w:ascii="Trebuchet MS" w:hAnsi="Trebuchet MS"/>
          <w:sz w:val="22"/>
          <w:szCs w:val="22"/>
        </w:rPr>
        <w:sectPr w:rsidR="00B6438F" w:rsidRPr="00F63243" w:rsidSect="00B6438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A7CEAB7" w14:textId="77777777" w:rsidR="004215B8" w:rsidRPr="00F63243" w:rsidRDefault="004215B8" w:rsidP="000A7E30">
      <w:pPr>
        <w:ind w:left="284"/>
        <w:rPr>
          <w:rFonts w:ascii="Trebuchet MS" w:hAnsi="Trebuchet MS"/>
          <w:b/>
          <w:sz w:val="22"/>
          <w:szCs w:val="22"/>
        </w:rPr>
      </w:pPr>
    </w:p>
    <w:p w14:paraId="2F0AD9B8" w14:textId="77777777" w:rsidR="00D5099A" w:rsidRDefault="000A7E30" w:rsidP="000A7E30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BA3AC9" w:rsidRPr="00145200">
        <w:rPr>
          <w:rFonts w:ascii="Trebuchet MS" w:hAnsi="Trebuchet MS"/>
          <w:sz w:val="20"/>
        </w:rPr>
        <w:t>external facing</w:t>
      </w:r>
      <w:r w:rsidR="00004993" w:rsidRPr="00145200">
        <w:rPr>
          <w:rFonts w:ascii="Trebuchet MS" w:hAnsi="Trebuchet MS"/>
          <w:sz w:val="20"/>
        </w:rPr>
        <w:t xml:space="preserve"> </w:t>
      </w:r>
      <w:r w:rsidR="00897CA2">
        <w:rPr>
          <w:rFonts w:ascii="Trebuchet MS" w:hAnsi="Trebuchet MS"/>
          <w:sz w:val="20"/>
        </w:rPr>
        <w:t>user interface</w:t>
      </w:r>
      <w:r w:rsidR="00BA3AC9" w:rsidRPr="00145200">
        <w:rPr>
          <w:rFonts w:ascii="Trebuchet MS" w:hAnsi="Trebuchet MS"/>
          <w:sz w:val="20"/>
        </w:rPr>
        <w:t>, part of Industrial Alliance web portal.</w:t>
      </w:r>
    </w:p>
    <w:p w14:paraId="7D07368F" w14:textId="3E49C4AC" w:rsidR="000A7E30" w:rsidRPr="00145200" w:rsidRDefault="000A7E30" w:rsidP="000A7E30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Main shareholders: </w:t>
      </w:r>
      <w:r w:rsidR="00BA3AC9" w:rsidRPr="00145200">
        <w:rPr>
          <w:rFonts w:ascii="Trebuchet MS" w:hAnsi="Trebuchet MS"/>
          <w:sz w:val="20"/>
        </w:rPr>
        <w:t>Policy Plan Administrators and Policy Members</w:t>
      </w:r>
      <w:r w:rsidR="00235F23">
        <w:rPr>
          <w:rFonts w:ascii="Trebuchet MS" w:hAnsi="Trebuchet MS"/>
          <w:sz w:val="20"/>
        </w:rPr>
        <w:t>.</w:t>
      </w:r>
    </w:p>
    <w:p w14:paraId="69BB2053" w14:textId="2E9FDF00" w:rsidR="00BA3AC9" w:rsidRDefault="49266135" w:rsidP="49266135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>Web portal to allow Policy Admins to manage their policy</w:t>
      </w:r>
      <w:r w:rsidR="00235F23">
        <w:rPr>
          <w:rFonts w:ascii="Trebuchet MS" w:hAnsi="Trebuchet MS"/>
          <w:sz w:val="20"/>
        </w:rPr>
        <w:t>’s</w:t>
      </w:r>
      <w:r w:rsidRPr="00145200">
        <w:rPr>
          <w:rFonts w:ascii="Trebuchet MS" w:hAnsi="Trebuchet MS"/>
          <w:sz w:val="20"/>
        </w:rPr>
        <w:t xml:space="preserve"> members</w:t>
      </w:r>
      <w:r w:rsidR="00004993" w:rsidRPr="00145200">
        <w:rPr>
          <w:rFonts w:ascii="Trebuchet MS" w:hAnsi="Trebuchet MS"/>
          <w:sz w:val="20"/>
        </w:rPr>
        <w:t xml:space="preserve"> (Create/Retrieve/</w:t>
      </w:r>
      <w:r w:rsidR="00A50B6B" w:rsidRPr="00145200">
        <w:rPr>
          <w:rFonts w:ascii="Trebuchet MS" w:hAnsi="Trebuchet MS"/>
          <w:sz w:val="20"/>
        </w:rPr>
        <w:t>Update/Delete</w:t>
      </w:r>
      <w:r w:rsidR="00235F23">
        <w:rPr>
          <w:rFonts w:ascii="Trebuchet MS" w:hAnsi="Trebuchet MS"/>
          <w:sz w:val="20"/>
        </w:rPr>
        <w:t xml:space="preserve"> policy members</w:t>
      </w:r>
      <w:r w:rsidR="00561D4D" w:rsidRPr="00145200">
        <w:rPr>
          <w:rFonts w:ascii="Trebuchet MS" w:hAnsi="Trebuchet MS"/>
          <w:sz w:val="20"/>
        </w:rPr>
        <w:t>). V</w:t>
      </w:r>
      <w:r w:rsidRPr="00145200">
        <w:rPr>
          <w:rFonts w:ascii="Trebuchet MS" w:hAnsi="Trebuchet MS"/>
          <w:sz w:val="20"/>
        </w:rPr>
        <w:t>iew</w:t>
      </w:r>
      <w:r w:rsidR="00561D4D" w:rsidRPr="00145200">
        <w:rPr>
          <w:rFonts w:ascii="Trebuchet MS" w:hAnsi="Trebuchet MS"/>
          <w:sz w:val="20"/>
        </w:rPr>
        <w:t>ing</w:t>
      </w:r>
      <w:r w:rsidRPr="00145200">
        <w:rPr>
          <w:rFonts w:ascii="Trebuchet MS" w:hAnsi="Trebuchet MS"/>
          <w:sz w:val="20"/>
        </w:rPr>
        <w:t xml:space="preserve"> insurance policy, including viewing monthly bills, generate policy certificates on request, order additional insurance coverage.</w:t>
      </w:r>
    </w:p>
    <w:p w14:paraId="463ACB4E" w14:textId="068CA463" w:rsidR="00507B13" w:rsidRDefault="00507B13" w:rsidP="49266135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Application consists of React Application, </w:t>
      </w:r>
      <w:r w:rsidR="005C3CF5">
        <w:rPr>
          <w:rFonts w:ascii="Trebuchet MS" w:hAnsi="Trebuchet MS"/>
          <w:sz w:val="20"/>
        </w:rPr>
        <w:t xml:space="preserve">security API, Gateway API, </w:t>
      </w:r>
      <w:r w:rsidR="00037EC8">
        <w:rPr>
          <w:rFonts w:ascii="Trebuchet MS" w:hAnsi="Trebuchet MS"/>
          <w:sz w:val="20"/>
        </w:rPr>
        <w:t xml:space="preserve">DB2 </w:t>
      </w:r>
      <w:proofErr w:type="spellStart"/>
      <w:r w:rsidR="00037EC8">
        <w:rPr>
          <w:rFonts w:ascii="Trebuchet MS" w:hAnsi="Trebuchet MS"/>
          <w:sz w:val="20"/>
        </w:rPr>
        <w:t>webAPI</w:t>
      </w:r>
      <w:proofErr w:type="spellEnd"/>
      <w:r w:rsidR="00037EC8">
        <w:rPr>
          <w:rFonts w:ascii="Trebuchet MS" w:hAnsi="Trebuchet MS"/>
          <w:sz w:val="20"/>
        </w:rPr>
        <w:t xml:space="preserve">, SQL </w:t>
      </w:r>
      <w:proofErr w:type="spellStart"/>
      <w:r w:rsidR="00037EC8">
        <w:rPr>
          <w:rFonts w:ascii="Trebuchet MS" w:hAnsi="Trebuchet MS"/>
          <w:sz w:val="20"/>
        </w:rPr>
        <w:t>webAPI</w:t>
      </w:r>
      <w:proofErr w:type="spellEnd"/>
      <w:r w:rsidR="00037EC8">
        <w:rPr>
          <w:rFonts w:ascii="Trebuchet MS" w:hAnsi="Trebuchet MS"/>
          <w:sz w:val="20"/>
        </w:rPr>
        <w:t>.</w:t>
      </w:r>
    </w:p>
    <w:p w14:paraId="7E8EA94A" w14:textId="42018620" w:rsidR="00DD6DC9" w:rsidRDefault="00DD6DC9" w:rsidP="00DD6DC9">
      <w:pPr>
        <w:rPr>
          <w:rFonts w:ascii="Trebuchet MS" w:hAnsi="Trebuchet MS"/>
          <w:sz w:val="20"/>
        </w:rPr>
      </w:pPr>
    </w:p>
    <w:p w14:paraId="7CE3855D" w14:textId="68BA3272" w:rsidR="00DD6DC9" w:rsidRPr="00F63243" w:rsidRDefault="00DD6DC9" w:rsidP="00DD6DC9">
      <w:pPr>
        <w:rPr>
          <w:rFonts w:ascii="Trebuchet MS" w:hAnsi="Trebuchet MS"/>
          <w:b/>
          <w:sz w:val="22"/>
          <w:szCs w:val="22"/>
          <w:u w:val="single"/>
        </w:rPr>
      </w:pPr>
      <w:r>
        <w:rPr>
          <w:rFonts w:ascii="Trebuchet MS" w:hAnsi="Trebuchet MS"/>
          <w:b/>
          <w:sz w:val="22"/>
          <w:szCs w:val="22"/>
          <w:u w:val="single"/>
        </w:rPr>
        <w:t>Certificate Generation Interface</w:t>
      </w:r>
    </w:p>
    <w:p w14:paraId="3F803D17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35B48262" w14:textId="77777777" w:rsidR="00DD6DC9" w:rsidRPr="00F63243" w:rsidRDefault="00DD6DC9" w:rsidP="00DD6DC9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DD6DC9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68FABA13" w14:textId="63AEA37A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React</w:t>
      </w:r>
      <w:r>
        <w:rPr>
          <w:rFonts w:ascii="Trebuchet MS" w:hAnsi="Trebuchet MS"/>
          <w:sz w:val="20"/>
        </w:rPr>
        <w:t>J</w:t>
      </w:r>
      <w:r w:rsidR="00AC6679">
        <w:rPr>
          <w:rFonts w:ascii="Trebuchet MS" w:hAnsi="Trebuchet MS"/>
          <w:sz w:val="20"/>
        </w:rPr>
        <w:t>S/Redux</w:t>
      </w:r>
      <w:r w:rsidR="00615D44">
        <w:rPr>
          <w:rFonts w:ascii="Trebuchet MS" w:hAnsi="Trebuchet MS"/>
          <w:sz w:val="20"/>
        </w:rPr>
        <w:t>/Saga/</w:t>
      </w:r>
      <w:proofErr w:type="spellStart"/>
      <w:r w:rsidR="00615D44">
        <w:rPr>
          <w:rFonts w:ascii="Trebuchet MS" w:hAnsi="Trebuchet MS"/>
          <w:sz w:val="20"/>
        </w:rPr>
        <w:t>Axios</w:t>
      </w:r>
      <w:proofErr w:type="spellEnd"/>
      <w:r w:rsidRPr="00F63243">
        <w:rPr>
          <w:rFonts w:ascii="Trebuchet MS" w:hAnsi="Trebuchet MS"/>
          <w:sz w:val="20"/>
        </w:rPr>
        <w:t xml:space="preserve">, </w:t>
      </w:r>
    </w:p>
    <w:p w14:paraId="75C147E3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C#; NET 4.6, </w:t>
      </w:r>
    </w:p>
    <w:p w14:paraId="12EFB94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REST </w:t>
      </w:r>
      <w:r w:rsidRPr="00F63243">
        <w:rPr>
          <w:rFonts w:ascii="Trebuchet MS" w:hAnsi="Trebuchet MS"/>
          <w:sz w:val="20"/>
        </w:rPr>
        <w:t xml:space="preserve">API, </w:t>
      </w:r>
    </w:p>
    <w:p w14:paraId="11A32B77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Dapper, </w:t>
      </w:r>
    </w:p>
    <w:p w14:paraId="3BC72BD4" w14:textId="42A9A605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T-SQL</w:t>
      </w:r>
      <w:r w:rsidR="00AC6679">
        <w:rPr>
          <w:rFonts w:ascii="Trebuchet MS" w:hAnsi="Trebuchet MS"/>
          <w:sz w:val="20"/>
        </w:rPr>
        <w:t>,</w:t>
      </w:r>
    </w:p>
    <w:p w14:paraId="62E93550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DB2 </w:t>
      </w:r>
    </w:p>
    <w:p w14:paraId="27AF1AFA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  <w:sectPr w:rsidR="00DD6DC9" w:rsidRPr="00F63243" w:rsidSect="00B6438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3AAA54B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4493D1C3" w14:textId="44588420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Web Application</w:t>
      </w:r>
    </w:p>
    <w:p w14:paraId="75E3036C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Tools: </w:t>
      </w:r>
    </w:p>
    <w:p w14:paraId="2107416B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2"/>
          <w:szCs w:val="22"/>
        </w:rPr>
        <w:sectPr w:rsidR="00DD6DC9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2E657107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VS2017, </w:t>
      </w:r>
    </w:p>
    <w:p w14:paraId="04ADD42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VS Code, </w:t>
      </w:r>
    </w:p>
    <w:p w14:paraId="1BB01E34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 xml:space="preserve">MS SQL Management Studio, </w:t>
      </w:r>
    </w:p>
    <w:p w14:paraId="4E838269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IBM Data Studio,</w:t>
      </w:r>
    </w:p>
    <w:p w14:paraId="262EE7F6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GIT</w:t>
      </w:r>
    </w:p>
    <w:p w14:paraId="70859ED5" w14:textId="77777777" w:rsidR="00DD6DC9" w:rsidRPr="00F63243" w:rsidRDefault="00DD6DC9" w:rsidP="00DD6DC9">
      <w:pPr>
        <w:ind w:left="284" w:firstLine="436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0"/>
        </w:rPr>
        <w:t>VSTS</w:t>
      </w:r>
    </w:p>
    <w:p w14:paraId="512B42BF" w14:textId="77777777" w:rsidR="00DD6DC9" w:rsidRPr="00F63243" w:rsidRDefault="00DD6DC9" w:rsidP="00DD6DC9">
      <w:pPr>
        <w:ind w:left="284"/>
        <w:rPr>
          <w:rFonts w:ascii="Trebuchet MS" w:hAnsi="Trebuchet MS"/>
          <w:sz w:val="22"/>
          <w:szCs w:val="22"/>
        </w:rPr>
        <w:sectPr w:rsidR="00DD6DC9" w:rsidRPr="00F63243" w:rsidSect="00B6438F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03AC6C7C" w14:textId="77777777" w:rsidR="00DD6DC9" w:rsidRPr="00F63243" w:rsidRDefault="00DD6DC9" w:rsidP="00DD6DC9">
      <w:pPr>
        <w:ind w:left="284"/>
        <w:rPr>
          <w:rFonts w:ascii="Trebuchet MS" w:hAnsi="Trebuchet MS"/>
          <w:b/>
          <w:sz w:val="22"/>
          <w:szCs w:val="22"/>
        </w:rPr>
      </w:pPr>
    </w:p>
    <w:p w14:paraId="3655BE07" w14:textId="77777777" w:rsidR="00412E23" w:rsidRDefault="00DD6DC9" w:rsidP="00DD6DC9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="00412E23">
        <w:rPr>
          <w:rFonts w:ascii="Trebuchet MS" w:hAnsi="Trebuchet MS"/>
          <w:sz w:val="20"/>
        </w:rPr>
        <w:t>Internal</w:t>
      </w:r>
      <w:r w:rsidRPr="00145200">
        <w:rPr>
          <w:rFonts w:ascii="Trebuchet MS" w:hAnsi="Trebuchet MS"/>
          <w:sz w:val="20"/>
        </w:rPr>
        <w:t xml:space="preserve"> facing </w:t>
      </w:r>
      <w:r w:rsidR="00412E23">
        <w:rPr>
          <w:rFonts w:ascii="Trebuchet MS" w:hAnsi="Trebuchet MS"/>
          <w:sz w:val="20"/>
        </w:rPr>
        <w:t>application</w:t>
      </w:r>
      <w:r w:rsidRPr="00145200">
        <w:rPr>
          <w:rFonts w:ascii="Trebuchet MS" w:hAnsi="Trebuchet MS"/>
          <w:sz w:val="20"/>
        </w:rPr>
        <w:t xml:space="preserve">, part of </w:t>
      </w:r>
      <w:r w:rsidR="00412E23">
        <w:rPr>
          <w:rFonts w:ascii="Trebuchet MS" w:hAnsi="Trebuchet MS"/>
          <w:sz w:val="20"/>
        </w:rPr>
        <w:t>Special Markets intranet portal</w:t>
      </w:r>
      <w:r w:rsidRPr="00145200">
        <w:rPr>
          <w:rFonts w:ascii="Trebuchet MS" w:hAnsi="Trebuchet MS"/>
          <w:sz w:val="20"/>
        </w:rPr>
        <w:t xml:space="preserve">. </w:t>
      </w:r>
    </w:p>
    <w:p w14:paraId="08CA9563" w14:textId="4EB3BDCB" w:rsidR="00DD6DC9" w:rsidRPr="00145200" w:rsidRDefault="00DD6DC9" w:rsidP="00DD6DC9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Main shareholders: </w:t>
      </w:r>
      <w:r w:rsidR="00412E23">
        <w:rPr>
          <w:rFonts w:ascii="Trebuchet MS" w:hAnsi="Trebuchet MS"/>
          <w:sz w:val="20"/>
        </w:rPr>
        <w:t>Support Department</w:t>
      </w:r>
      <w:r w:rsidR="00F65F03">
        <w:rPr>
          <w:rFonts w:ascii="Trebuchet MS" w:hAnsi="Trebuchet MS"/>
          <w:sz w:val="20"/>
        </w:rPr>
        <w:t>.</w:t>
      </w:r>
    </w:p>
    <w:p w14:paraId="4F835869" w14:textId="56DD58A0" w:rsidR="00DD6DC9" w:rsidRDefault="00DD6DC9" w:rsidP="001929B8">
      <w:pPr>
        <w:ind w:left="284"/>
        <w:rPr>
          <w:rFonts w:ascii="Trebuchet MS" w:hAnsi="Trebuchet MS"/>
          <w:sz w:val="20"/>
        </w:rPr>
      </w:pPr>
      <w:r w:rsidRPr="00145200">
        <w:rPr>
          <w:rFonts w:ascii="Trebuchet MS" w:hAnsi="Trebuchet MS"/>
          <w:sz w:val="20"/>
        </w:rPr>
        <w:t xml:space="preserve">Web portal to allow </w:t>
      </w:r>
      <w:r w:rsidR="00F65F03">
        <w:rPr>
          <w:rFonts w:ascii="Trebuchet MS" w:hAnsi="Trebuchet MS"/>
          <w:sz w:val="20"/>
        </w:rPr>
        <w:t xml:space="preserve">verify, print </w:t>
      </w:r>
      <w:r w:rsidR="00AC6679">
        <w:rPr>
          <w:rFonts w:ascii="Trebuchet MS" w:hAnsi="Trebuchet MS"/>
          <w:sz w:val="20"/>
        </w:rPr>
        <w:t>and</w:t>
      </w:r>
      <w:r w:rsidR="00F65F03">
        <w:rPr>
          <w:rFonts w:ascii="Trebuchet MS" w:hAnsi="Trebuchet MS"/>
          <w:sz w:val="20"/>
        </w:rPr>
        <w:t xml:space="preserve"> reprint (on-request) proof of insurance</w:t>
      </w:r>
      <w:r w:rsidRPr="00145200">
        <w:rPr>
          <w:rFonts w:ascii="Trebuchet MS" w:hAnsi="Trebuchet MS"/>
          <w:sz w:val="20"/>
        </w:rPr>
        <w:t>.</w:t>
      </w:r>
    </w:p>
    <w:p w14:paraId="37D6EFAD" w14:textId="11511BAA" w:rsidR="001929B8" w:rsidRDefault="001929B8" w:rsidP="001929B8">
      <w:pPr>
        <w:ind w:left="284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Application consists of React Application (UI), security API, Gateway API, </w:t>
      </w:r>
      <w:r w:rsidR="008D76FD">
        <w:rPr>
          <w:rFonts w:ascii="Trebuchet MS" w:hAnsi="Trebuchet MS"/>
          <w:sz w:val="20"/>
        </w:rPr>
        <w:t>WebAPI</w:t>
      </w:r>
      <w:r w:rsidR="00D25A6B">
        <w:rPr>
          <w:rFonts w:ascii="Trebuchet MS" w:hAnsi="Trebuchet MS"/>
          <w:sz w:val="20"/>
        </w:rPr>
        <w:t xml:space="preserve"> </w:t>
      </w:r>
      <w:r w:rsidR="004D06E3">
        <w:rPr>
          <w:rFonts w:ascii="Trebuchet MS" w:hAnsi="Trebuchet MS"/>
          <w:sz w:val="20"/>
        </w:rPr>
        <w:t>for data access</w:t>
      </w:r>
      <w:r>
        <w:rPr>
          <w:rFonts w:ascii="Trebuchet MS" w:hAnsi="Trebuchet MS"/>
          <w:sz w:val="20"/>
        </w:rPr>
        <w:t>.</w:t>
      </w:r>
    </w:p>
    <w:p w14:paraId="764F58D1" w14:textId="24247BA2" w:rsidR="000A7E30" w:rsidRPr="00F63243" w:rsidRDefault="000A7E30" w:rsidP="49266135">
      <w:pPr>
        <w:rPr>
          <w:rFonts w:ascii="Trebuchet MS" w:hAnsi="Trebuchet MS"/>
          <w:sz w:val="22"/>
          <w:szCs w:val="22"/>
        </w:rPr>
      </w:pPr>
    </w:p>
    <w:p w14:paraId="4BCEA21F" w14:textId="51F95555" w:rsidR="00897CA2" w:rsidRDefault="00897CA2">
      <w:pPr>
        <w:rPr>
          <w:rFonts w:ascii="Trebuchet MS" w:hAnsi="Trebuchet MS"/>
          <w:b/>
          <w:bCs/>
          <w:sz w:val="22"/>
          <w:szCs w:val="22"/>
          <w:u w:val="single"/>
        </w:rPr>
      </w:pPr>
    </w:p>
    <w:p w14:paraId="7B2D8FA0" w14:textId="7E55E486" w:rsidR="000A7E30" w:rsidRPr="00F63243" w:rsidRDefault="49266135" w:rsidP="49266135">
      <w:pPr>
        <w:rPr>
          <w:rFonts w:ascii="Trebuchet MS" w:hAnsi="Trebuchet MS"/>
          <w:b/>
          <w:bCs/>
          <w:sz w:val="22"/>
          <w:szCs w:val="22"/>
          <w:u w:val="single"/>
        </w:rPr>
      </w:pPr>
      <w:r w:rsidRPr="00F63243">
        <w:rPr>
          <w:rFonts w:ascii="Trebuchet MS" w:hAnsi="Trebuchet MS"/>
          <w:b/>
          <w:bCs/>
          <w:sz w:val="22"/>
          <w:szCs w:val="22"/>
          <w:u w:val="single"/>
        </w:rPr>
        <w:t>Side Project – Initiative to promote delivery of custom application</w:t>
      </w:r>
      <w:r w:rsidR="008D19C5">
        <w:rPr>
          <w:rFonts w:ascii="Trebuchet MS" w:hAnsi="Trebuchet MS"/>
          <w:b/>
          <w:bCs/>
          <w:sz w:val="22"/>
          <w:szCs w:val="22"/>
          <w:u w:val="single"/>
        </w:rPr>
        <w:t xml:space="preserve"> to stakeholder.</w:t>
      </w:r>
    </w:p>
    <w:p w14:paraId="0EAB52A9" w14:textId="77777777" w:rsidR="00561D4D" w:rsidRPr="00F63243" w:rsidRDefault="49266135" w:rsidP="49266135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Technologies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24FF9A01" w14:textId="77777777" w:rsidR="008B032E" w:rsidRPr="00F63243" w:rsidRDefault="008B032E" w:rsidP="00561D4D">
      <w:pPr>
        <w:ind w:left="284" w:firstLine="436"/>
        <w:rPr>
          <w:rFonts w:ascii="Trebuchet MS" w:hAnsi="Trebuchet MS"/>
          <w:b/>
          <w:i/>
          <w:sz w:val="22"/>
          <w:szCs w:val="22"/>
        </w:rPr>
        <w:sectPr w:rsidR="008B032E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1CE53547" w14:textId="255C0D49" w:rsidR="008B032E" w:rsidRPr="006D3E16" w:rsidRDefault="49266135" w:rsidP="00561D4D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React</w:t>
      </w:r>
      <w:r w:rsidR="006D3E16" w:rsidRPr="006D3E16">
        <w:rPr>
          <w:rFonts w:ascii="Trebuchet MS" w:hAnsi="Trebuchet MS"/>
          <w:sz w:val="20"/>
        </w:rPr>
        <w:t>J</w:t>
      </w:r>
      <w:r w:rsidR="0061372E">
        <w:rPr>
          <w:rFonts w:ascii="Trebuchet MS" w:hAnsi="Trebuchet MS"/>
          <w:sz w:val="20"/>
        </w:rPr>
        <w:t>S,</w:t>
      </w:r>
      <w:r w:rsidR="008B032E" w:rsidRPr="006D3E16">
        <w:rPr>
          <w:rFonts w:ascii="Trebuchet MS" w:hAnsi="Trebuchet MS"/>
          <w:sz w:val="20"/>
        </w:rPr>
        <w:t xml:space="preserve"> </w:t>
      </w:r>
    </w:p>
    <w:p w14:paraId="61506A29" w14:textId="0DE634C0" w:rsidR="008B032E" w:rsidRPr="006D3E16" w:rsidRDefault="49266135" w:rsidP="00561D4D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C#</w:t>
      </w:r>
      <w:r w:rsidR="0061372E">
        <w:rPr>
          <w:rFonts w:ascii="Trebuchet MS" w:hAnsi="Trebuchet MS"/>
          <w:sz w:val="20"/>
        </w:rPr>
        <w:t>,</w:t>
      </w:r>
    </w:p>
    <w:p w14:paraId="369721A2" w14:textId="6A349E2A" w:rsidR="008B032E" w:rsidRPr="006D3E16" w:rsidRDefault="49266135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.NET Core 2.2</w:t>
      </w:r>
      <w:r w:rsidR="0061372E">
        <w:rPr>
          <w:rFonts w:ascii="Trebuchet MS" w:hAnsi="Trebuchet MS"/>
          <w:sz w:val="20"/>
        </w:rPr>
        <w:t>,</w:t>
      </w:r>
    </w:p>
    <w:p w14:paraId="6965A6E2" w14:textId="10DE8DF2" w:rsidR="008B032E" w:rsidRPr="006D3E16" w:rsidRDefault="49266135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 xml:space="preserve">Web API, </w:t>
      </w:r>
    </w:p>
    <w:p w14:paraId="33AACAE0" w14:textId="19172C7E" w:rsidR="000A7E30" w:rsidRPr="006D3E16" w:rsidRDefault="00AA577E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Mongo DB</w:t>
      </w:r>
      <w:r w:rsidR="00AC6679">
        <w:rPr>
          <w:rFonts w:ascii="Trebuchet MS" w:hAnsi="Trebuchet MS"/>
          <w:sz w:val="20"/>
        </w:rPr>
        <w:t>,</w:t>
      </w:r>
    </w:p>
    <w:p w14:paraId="7F755D01" w14:textId="77777777" w:rsidR="008B032E" w:rsidRPr="00F63243" w:rsidRDefault="008B032E" w:rsidP="49266135">
      <w:pPr>
        <w:ind w:left="284"/>
        <w:rPr>
          <w:rFonts w:ascii="Trebuchet MS" w:hAnsi="Trebuchet MS"/>
          <w:sz w:val="22"/>
          <w:szCs w:val="22"/>
        </w:rPr>
        <w:sectPr w:rsidR="008B032E" w:rsidRPr="00F63243" w:rsidSect="008B032E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5EC51EBF" w14:textId="77777777" w:rsidR="009546B7" w:rsidRPr="00F63243" w:rsidRDefault="009546B7" w:rsidP="49266135">
      <w:pPr>
        <w:ind w:left="284"/>
        <w:rPr>
          <w:rFonts w:ascii="Trebuchet MS" w:hAnsi="Trebuchet MS"/>
          <w:b/>
          <w:sz w:val="22"/>
          <w:szCs w:val="22"/>
        </w:rPr>
      </w:pPr>
    </w:p>
    <w:p w14:paraId="75A7A77A" w14:textId="405AD84B" w:rsidR="009546B7" w:rsidRPr="00F63243" w:rsidRDefault="009546B7" w:rsidP="49266135">
      <w:pPr>
        <w:ind w:left="284"/>
        <w:rPr>
          <w:rFonts w:ascii="Trebuchet MS" w:hAnsi="Trebuchet MS"/>
          <w:b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 xml:space="preserve">Application Type: </w:t>
      </w:r>
    </w:p>
    <w:p w14:paraId="78289D9E" w14:textId="3A3682CC" w:rsidR="009546B7" w:rsidRPr="006D3E16" w:rsidRDefault="009546B7" w:rsidP="49266135">
      <w:pPr>
        <w:ind w:left="284"/>
        <w:rPr>
          <w:rFonts w:ascii="Trebuchet MS" w:hAnsi="Trebuchet MS"/>
          <w:sz w:val="20"/>
        </w:rPr>
      </w:pPr>
      <w:r w:rsidRPr="00F63243">
        <w:rPr>
          <w:rFonts w:ascii="Trebuchet MS" w:hAnsi="Trebuchet MS"/>
          <w:sz w:val="22"/>
          <w:szCs w:val="22"/>
        </w:rPr>
        <w:tab/>
      </w:r>
      <w:r w:rsidR="00932F4F">
        <w:rPr>
          <w:rFonts w:ascii="Trebuchet MS" w:hAnsi="Trebuchet MS"/>
          <w:sz w:val="20"/>
        </w:rPr>
        <w:t>ReactJ</w:t>
      </w:r>
      <w:r w:rsidR="00AC6679">
        <w:rPr>
          <w:rFonts w:ascii="Trebuchet MS" w:hAnsi="Trebuchet MS"/>
          <w:sz w:val="20"/>
        </w:rPr>
        <w:t>S</w:t>
      </w:r>
      <w:r w:rsidR="00932F4F">
        <w:rPr>
          <w:rFonts w:ascii="Trebuchet MS" w:hAnsi="Trebuchet MS"/>
          <w:sz w:val="20"/>
        </w:rPr>
        <w:t xml:space="preserve"> Web Application,</w:t>
      </w:r>
    </w:p>
    <w:p w14:paraId="6868BA5F" w14:textId="374BA797" w:rsidR="009546B7" w:rsidRPr="006D3E16" w:rsidRDefault="009546B7" w:rsidP="49266135">
      <w:pPr>
        <w:ind w:left="284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ab/>
        <w:t>Web</w:t>
      </w:r>
      <w:r w:rsidR="00AC6679">
        <w:rPr>
          <w:rFonts w:ascii="Trebuchet MS" w:hAnsi="Trebuchet MS"/>
          <w:sz w:val="20"/>
        </w:rPr>
        <w:t xml:space="preserve"> </w:t>
      </w:r>
      <w:r w:rsidRPr="006D3E16">
        <w:rPr>
          <w:rFonts w:ascii="Trebuchet MS" w:hAnsi="Trebuchet MS"/>
          <w:sz w:val="20"/>
        </w:rPr>
        <w:t>API</w:t>
      </w:r>
      <w:r w:rsidR="008C555E">
        <w:rPr>
          <w:rFonts w:ascii="Trebuchet MS" w:hAnsi="Trebuchet MS"/>
          <w:sz w:val="20"/>
        </w:rPr>
        <w:t xml:space="preserve"> C# .Net Core</w:t>
      </w:r>
      <w:r w:rsidR="00932F4F">
        <w:rPr>
          <w:rFonts w:ascii="Trebuchet MS" w:hAnsi="Trebuchet MS"/>
          <w:sz w:val="20"/>
        </w:rPr>
        <w:t>,</w:t>
      </w:r>
    </w:p>
    <w:p w14:paraId="124EAD9A" w14:textId="4B3970C2" w:rsidR="008B032E" w:rsidRPr="00F63243" w:rsidRDefault="49266135" w:rsidP="49266135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Tools</w:t>
      </w:r>
      <w:r w:rsidRPr="00F63243">
        <w:rPr>
          <w:rFonts w:ascii="Trebuchet MS" w:hAnsi="Trebuchet MS"/>
          <w:sz w:val="22"/>
          <w:szCs w:val="22"/>
        </w:rPr>
        <w:t xml:space="preserve">: </w:t>
      </w:r>
    </w:p>
    <w:p w14:paraId="7F989131" w14:textId="77777777" w:rsidR="008B032E" w:rsidRPr="00F63243" w:rsidRDefault="008B032E" w:rsidP="008B032E">
      <w:pPr>
        <w:ind w:left="284" w:firstLine="436"/>
        <w:rPr>
          <w:rFonts w:ascii="Trebuchet MS" w:hAnsi="Trebuchet MS"/>
          <w:sz w:val="22"/>
          <w:szCs w:val="22"/>
        </w:rPr>
        <w:sectPr w:rsidR="008B032E" w:rsidRPr="00F63243" w:rsidSect="00204D4F">
          <w:type w:val="continuous"/>
          <w:pgSz w:w="12240" w:h="15840"/>
          <w:pgMar w:top="426" w:right="1080" w:bottom="540" w:left="1080" w:header="90" w:footer="720" w:gutter="0"/>
          <w:cols w:space="720"/>
          <w:titlePg/>
          <w:docGrid w:linePitch="360"/>
        </w:sectPr>
      </w:pPr>
    </w:p>
    <w:p w14:paraId="52277E3F" w14:textId="547DF7CF" w:rsidR="008B032E" w:rsidRPr="006D3E16" w:rsidRDefault="49266135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 xml:space="preserve">VS2019, </w:t>
      </w:r>
    </w:p>
    <w:p w14:paraId="6D7073CA" w14:textId="77777777" w:rsidR="008B032E" w:rsidRPr="006D3E16" w:rsidRDefault="49266135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 xml:space="preserve">VS Code, </w:t>
      </w:r>
    </w:p>
    <w:p w14:paraId="243C7466" w14:textId="77777777" w:rsidR="008B032E" w:rsidRPr="006D3E16" w:rsidRDefault="49266135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 xml:space="preserve">GitHub API, </w:t>
      </w:r>
    </w:p>
    <w:p w14:paraId="637C6F1F" w14:textId="769598B3" w:rsidR="000A7E30" w:rsidRPr="006D3E16" w:rsidRDefault="49266135" w:rsidP="008B032E">
      <w:pPr>
        <w:ind w:left="720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Google Drive API (Google Forms)</w:t>
      </w:r>
    </w:p>
    <w:p w14:paraId="6F02D747" w14:textId="2CE79085" w:rsidR="008B032E" w:rsidRPr="006D3E16" w:rsidRDefault="008B032E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Trello</w:t>
      </w:r>
    </w:p>
    <w:p w14:paraId="2532DA0F" w14:textId="4A9FFC0F" w:rsidR="008B032E" w:rsidRPr="006D3E16" w:rsidRDefault="008B032E" w:rsidP="008B032E">
      <w:pPr>
        <w:ind w:left="284" w:firstLine="436"/>
        <w:rPr>
          <w:rFonts w:ascii="Trebuchet MS" w:hAnsi="Trebuchet MS"/>
          <w:sz w:val="20"/>
        </w:rPr>
      </w:pPr>
      <w:r w:rsidRPr="006D3E16">
        <w:rPr>
          <w:rFonts w:ascii="Trebuchet MS" w:hAnsi="Trebuchet MS"/>
          <w:sz w:val="20"/>
        </w:rPr>
        <w:t>Slack</w:t>
      </w:r>
    </w:p>
    <w:p w14:paraId="796011A0" w14:textId="77777777" w:rsidR="008B032E" w:rsidRPr="00F63243" w:rsidRDefault="008B032E" w:rsidP="268A5758">
      <w:pPr>
        <w:ind w:left="284"/>
        <w:rPr>
          <w:rFonts w:ascii="Trebuchet MS" w:hAnsi="Trebuchet MS"/>
          <w:sz w:val="22"/>
          <w:szCs w:val="22"/>
        </w:rPr>
        <w:sectPr w:rsidR="008B032E" w:rsidRPr="00F63243" w:rsidSect="008B032E">
          <w:type w:val="continuous"/>
          <w:pgSz w:w="12240" w:h="15840"/>
          <w:pgMar w:top="426" w:right="1080" w:bottom="540" w:left="1080" w:header="90" w:footer="720" w:gutter="0"/>
          <w:cols w:num="2" w:space="720"/>
          <w:titlePg/>
          <w:docGrid w:linePitch="360"/>
        </w:sectPr>
      </w:pPr>
    </w:p>
    <w:p w14:paraId="44971613" w14:textId="77777777" w:rsidR="009546B7" w:rsidRPr="00F63243" w:rsidRDefault="009546B7" w:rsidP="268A5758">
      <w:pPr>
        <w:ind w:left="284"/>
        <w:rPr>
          <w:rFonts w:ascii="Trebuchet MS" w:hAnsi="Trebuchet MS"/>
          <w:sz w:val="22"/>
          <w:szCs w:val="22"/>
        </w:rPr>
      </w:pPr>
    </w:p>
    <w:p w14:paraId="7EE8C090" w14:textId="41693523" w:rsidR="000A7E30" w:rsidRPr="00F63243" w:rsidRDefault="268A5758" w:rsidP="268A5758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b/>
          <w:sz w:val="22"/>
          <w:szCs w:val="22"/>
        </w:rPr>
        <w:t>Description</w:t>
      </w:r>
      <w:r w:rsidRPr="00F63243">
        <w:rPr>
          <w:rFonts w:ascii="Trebuchet MS" w:hAnsi="Trebuchet MS"/>
          <w:sz w:val="22"/>
          <w:szCs w:val="22"/>
        </w:rPr>
        <w:t xml:space="preserve">: </w:t>
      </w:r>
      <w:r w:rsidRPr="006D3E16">
        <w:rPr>
          <w:rFonts w:ascii="Trebuchet MS" w:hAnsi="Trebuchet MS"/>
          <w:sz w:val="20"/>
        </w:rPr>
        <w:t>Custom web application based on React</w:t>
      </w:r>
      <w:r w:rsidR="00440ABD">
        <w:rPr>
          <w:rFonts w:ascii="Trebuchet MS" w:hAnsi="Trebuchet MS"/>
          <w:sz w:val="20"/>
        </w:rPr>
        <w:t>J</w:t>
      </w:r>
      <w:r w:rsidR="00AC6679">
        <w:rPr>
          <w:rFonts w:ascii="Trebuchet MS" w:hAnsi="Trebuchet MS"/>
          <w:sz w:val="20"/>
        </w:rPr>
        <w:t>S</w:t>
      </w:r>
      <w:r w:rsidRPr="006D3E16">
        <w:rPr>
          <w:rFonts w:ascii="Trebuchet MS" w:hAnsi="Trebuchet MS"/>
          <w:sz w:val="20"/>
        </w:rPr>
        <w:t>, Web</w:t>
      </w:r>
      <w:r w:rsidR="00AC6679">
        <w:rPr>
          <w:rFonts w:ascii="Trebuchet MS" w:hAnsi="Trebuchet MS"/>
          <w:sz w:val="20"/>
        </w:rPr>
        <w:t xml:space="preserve"> </w:t>
      </w:r>
      <w:r w:rsidRPr="006D3E16">
        <w:rPr>
          <w:rFonts w:ascii="Trebuchet MS" w:hAnsi="Trebuchet MS"/>
          <w:sz w:val="20"/>
        </w:rPr>
        <w:t xml:space="preserve">API, GitHub API and Google API. Simple application to promote Application Development Services provided by the client. Project </w:t>
      </w:r>
      <w:r w:rsidR="00F27CD4">
        <w:rPr>
          <w:rFonts w:ascii="Trebuchet MS" w:hAnsi="Trebuchet MS"/>
          <w:sz w:val="20"/>
        </w:rPr>
        <w:t>managed under simple</w:t>
      </w:r>
      <w:r w:rsidRPr="006D3E16">
        <w:rPr>
          <w:rFonts w:ascii="Trebuchet MS" w:hAnsi="Trebuchet MS"/>
          <w:sz w:val="20"/>
        </w:rPr>
        <w:t xml:space="preserve"> SCRUM</w:t>
      </w:r>
      <w:r w:rsidR="00F27CD4">
        <w:rPr>
          <w:rFonts w:ascii="Trebuchet MS" w:hAnsi="Trebuchet MS"/>
          <w:sz w:val="20"/>
        </w:rPr>
        <w:t xml:space="preserve"> principles</w:t>
      </w:r>
      <w:r w:rsidRPr="006D3E16">
        <w:rPr>
          <w:rFonts w:ascii="Trebuchet MS" w:hAnsi="Trebuchet MS"/>
          <w:sz w:val="20"/>
        </w:rPr>
        <w:t xml:space="preserve">. Team of two developers and one QA with close collaboration with </w:t>
      </w:r>
      <w:r w:rsidR="00F27CD4">
        <w:rPr>
          <w:rFonts w:ascii="Trebuchet MS" w:hAnsi="Trebuchet MS"/>
          <w:sz w:val="20"/>
        </w:rPr>
        <w:t xml:space="preserve">the </w:t>
      </w:r>
      <w:r w:rsidRPr="006D3E16">
        <w:rPr>
          <w:rFonts w:ascii="Trebuchet MS" w:hAnsi="Trebuchet MS"/>
          <w:sz w:val="20"/>
        </w:rPr>
        <w:t>end user. SCRUM tool use: ASANA</w:t>
      </w:r>
      <w:r w:rsidR="00F27CD4">
        <w:rPr>
          <w:rFonts w:ascii="Trebuchet MS" w:hAnsi="Trebuchet MS"/>
          <w:sz w:val="20"/>
        </w:rPr>
        <w:t>/Trello</w:t>
      </w:r>
      <w:r w:rsidR="0061372E">
        <w:rPr>
          <w:rFonts w:ascii="Trebuchet MS" w:hAnsi="Trebuchet MS"/>
          <w:sz w:val="20"/>
        </w:rPr>
        <w:t>,</w:t>
      </w:r>
      <w:r w:rsidRPr="006D3E16">
        <w:rPr>
          <w:rFonts w:ascii="Trebuchet MS" w:hAnsi="Trebuchet MS"/>
          <w:sz w:val="20"/>
        </w:rPr>
        <w:t xml:space="preserve"> Application deployed to Heroku</w:t>
      </w:r>
      <w:r w:rsidR="0061372E">
        <w:rPr>
          <w:rFonts w:ascii="Trebuchet MS" w:hAnsi="Trebuchet MS"/>
          <w:sz w:val="20"/>
        </w:rPr>
        <w:t>.</w:t>
      </w:r>
    </w:p>
    <w:p w14:paraId="5DEA65A6" w14:textId="13F50231" w:rsidR="009546B7" w:rsidRPr="00F63243" w:rsidRDefault="49266135" w:rsidP="00F63243">
      <w:pPr>
        <w:ind w:left="284"/>
        <w:rPr>
          <w:rFonts w:ascii="Trebuchet MS" w:hAnsi="Trebuchet MS"/>
          <w:sz w:val="22"/>
          <w:szCs w:val="22"/>
        </w:rPr>
      </w:pPr>
      <w:r w:rsidRPr="00F63243">
        <w:rPr>
          <w:rFonts w:ascii="Trebuchet MS" w:hAnsi="Trebuchet MS"/>
          <w:sz w:val="22"/>
          <w:szCs w:val="22"/>
        </w:rPr>
        <w:t xml:space="preserve"> </w:t>
      </w:r>
    </w:p>
    <w:p w14:paraId="1F27D262" w14:textId="77777777" w:rsidR="008D76FD" w:rsidRDefault="008D76FD" w:rsidP="00210562">
      <w:pPr>
        <w:rPr>
          <w:rFonts w:ascii="Trebuchet MS" w:hAnsi="Trebuchet MS"/>
          <w:b/>
          <w:sz w:val="22"/>
          <w:szCs w:val="22"/>
          <w:u w:val="single"/>
        </w:rPr>
      </w:pPr>
    </w:p>
    <w:p w14:paraId="3E946995" w14:textId="467383F1" w:rsidR="00CC1283" w:rsidRPr="0063481F" w:rsidRDefault="00CC1283" w:rsidP="00396FBA">
      <w:pPr>
        <w:rPr>
          <w:sz w:val="22"/>
          <w:szCs w:val="22"/>
        </w:rPr>
      </w:pPr>
    </w:p>
    <w:sectPr w:rsidR="00CC1283" w:rsidRPr="0063481F" w:rsidSect="00204D4F">
      <w:type w:val="continuous"/>
      <w:pgSz w:w="12240" w:h="15840"/>
      <w:pgMar w:top="426" w:right="1080" w:bottom="540" w:left="1080" w:header="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8416" w14:textId="77777777" w:rsidR="000C0565" w:rsidRDefault="000C0565">
      <w:r>
        <w:separator/>
      </w:r>
    </w:p>
  </w:endnote>
  <w:endnote w:type="continuationSeparator" w:id="0">
    <w:p w14:paraId="1A36E0A7" w14:textId="77777777" w:rsidR="000C0565" w:rsidRDefault="000C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9C71" w14:textId="77777777" w:rsidR="000C0565" w:rsidRDefault="000C0565">
      <w:r>
        <w:separator/>
      </w:r>
    </w:p>
  </w:footnote>
  <w:footnote w:type="continuationSeparator" w:id="0">
    <w:p w14:paraId="6A365D8A" w14:textId="77777777" w:rsidR="000C0565" w:rsidRDefault="000C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F03F81" w:rsidRDefault="00F03F81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60061E4C" w14:textId="77777777" w:rsidR="00F03F81" w:rsidRDefault="00F03F81">
    <w:pPr>
      <w:pStyle w:val="PALATINO10"/>
      <w:tabs>
        <w:tab w:val="right" w:pos="10080"/>
      </w:tabs>
      <w:rPr>
        <w:rFonts w:ascii="Trebuchet MS" w:hAnsi="Trebuchet MS"/>
        <w:b/>
        <w:u w:val="thick"/>
      </w:rPr>
    </w:pPr>
  </w:p>
  <w:p w14:paraId="44EAFD9C" w14:textId="77777777" w:rsidR="00F03F81" w:rsidRDefault="00F03F81">
    <w:pPr>
      <w:pStyle w:val="PALATINO10"/>
      <w:tabs>
        <w:tab w:val="right" w:pos="9540"/>
      </w:tabs>
      <w:rPr>
        <w:rFonts w:ascii="Trebuchet MS" w:hAnsi="Trebuchet MS"/>
      </w:rPr>
    </w:pPr>
  </w:p>
  <w:p w14:paraId="4B94D5A5" w14:textId="77777777" w:rsidR="00F03F81" w:rsidRDefault="00F03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B7C"/>
    <w:multiLevelType w:val="hybridMultilevel"/>
    <w:tmpl w:val="F2845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93C"/>
    <w:multiLevelType w:val="hybridMultilevel"/>
    <w:tmpl w:val="D6E6EA9A"/>
    <w:lvl w:ilvl="0" w:tplc="587E6A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7E07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A705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AF88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A6C28C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22C1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D1C57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E8C904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9E827EE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D4770E"/>
    <w:multiLevelType w:val="hybridMultilevel"/>
    <w:tmpl w:val="5B88DCCE"/>
    <w:lvl w:ilvl="0" w:tplc="8E363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34F3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2E6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D8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A5A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5AB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F6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4058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88B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A5295"/>
    <w:multiLevelType w:val="hybridMultilevel"/>
    <w:tmpl w:val="2BDA9E7A"/>
    <w:lvl w:ilvl="0" w:tplc="5046E62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87BD5"/>
    <w:multiLevelType w:val="hybridMultilevel"/>
    <w:tmpl w:val="EE2A549C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B55056"/>
    <w:multiLevelType w:val="hybridMultilevel"/>
    <w:tmpl w:val="7F72CB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524E4"/>
    <w:multiLevelType w:val="hybridMultilevel"/>
    <w:tmpl w:val="0924E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00F7C"/>
    <w:multiLevelType w:val="hybridMultilevel"/>
    <w:tmpl w:val="995C041C"/>
    <w:lvl w:ilvl="0" w:tplc="2DDA7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1D9C"/>
    <w:multiLevelType w:val="hybridMultilevel"/>
    <w:tmpl w:val="41E8D2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55039"/>
    <w:multiLevelType w:val="hybridMultilevel"/>
    <w:tmpl w:val="C67AC2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D639A"/>
    <w:multiLevelType w:val="hybridMultilevel"/>
    <w:tmpl w:val="B5FCF624"/>
    <w:lvl w:ilvl="0" w:tplc="08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7F17142"/>
    <w:multiLevelType w:val="hybridMultilevel"/>
    <w:tmpl w:val="AE66005E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42737C"/>
    <w:multiLevelType w:val="hybridMultilevel"/>
    <w:tmpl w:val="564288AA"/>
    <w:lvl w:ilvl="0" w:tplc="A6D01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A422342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880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99EA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B39ACB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DCA2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54A0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BC62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78E8DD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CE641F"/>
    <w:multiLevelType w:val="hybridMultilevel"/>
    <w:tmpl w:val="893AED4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2D20"/>
    <w:multiLevelType w:val="hybridMultilevel"/>
    <w:tmpl w:val="49CEE440"/>
    <w:lvl w:ilvl="0" w:tplc="EF7E64C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1" w:tplc="EF7E64C6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  <w:b w:val="0"/>
        <w:u w:val="none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219"/>
    <w:multiLevelType w:val="hybridMultilevel"/>
    <w:tmpl w:val="54D01AD6"/>
    <w:lvl w:ilvl="0" w:tplc="6C9C1776">
      <w:start w:val="68"/>
      <w:numFmt w:val="bullet"/>
      <w:lvlText w:val="-"/>
      <w:lvlJc w:val="left"/>
      <w:pPr>
        <w:ind w:left="1080" w:hanging="360"/>
      </w:pPr>
      <w:rPr>
        <w:rFonts w:ascii="New York" w:eastAsia="Times New Roman" w:hAnsi="New Yor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111B7F"/>
    <w:multiLevelType w:val="hybridMultilevel"/>
    <w:tmpl w:val="345066AC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89E49D2"/>
    <w:multiLevelType w:val="hybridMultilevel"/>
    <w:tmpl w:val="76E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85652"/>
    <w:multiLevelType w:val="hybridMultilevel"/>
    <w:tmpl w:val="9FA4C546"/>
    <w:lvl w:ilvl="0" w:tplc="27381D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E229F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5CF49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7700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93C30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2B41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C88AF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2CEA17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8DA03B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FB5FE9"/>
    <w:multiLevelType w:val="hybridMultilevel"/>
    <w:tmpl w:val="8186725A"/>
    <w:lvl w:ilvl="0" w:tplc="731C8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8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267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2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1828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8C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42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2AE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26DC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12A03"/>
    <w:multiLevelType w:val="hybridMultilevel"/>
    <w:tmpl w:val="DBD88834"/>
    <w:lvl w:ilvl="0" w:tplc="A0B4C07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F6C79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842E45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EFC20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15EDC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3AE9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77EA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DF61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6C595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4DA107A"/>
    <w:multiLevelType w:val="hybridMultilevel"/>
    <w:tmpl w:val="89121362"/>
    <w:lvl w:ilvl="0" w:tplc="9F1093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A36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08A0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0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0AD5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0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EF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84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54A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436A"/>
    <w:multiLevelType w:val="hybridMultilevel"/>
    <w:tmpl w:val="1D7225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A171DBB"/>
    <w:multiLevelType w:val="hybridMultilevel"/>
    <w:tmpl w:val="EE28116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817F2"/>
    <w:multiLevelType w:val="hybridMultilevel"/>
    <w:tmpl w:val="EA2A03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15578"/>
    <w:multiLevelType w:val="hybridMultilevel"/>
    <w:tmpl w:val="675EF5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67F47"/>
    <w:multiLevelType w:val="hybridMultilevel"/>
    <w:tmpl w:val="1EE48D9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B5149"/>
    <w:multiLevelType w:val="hybridMultilevel"/>
    <w:tmpl w:val="593CD24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E64BE"/>
    <w:multiLevelType w:val="hybridMultilevel"/>
    <w:tmpl w:val="210046C8"/>
    <w:lvl w:ilvl="0" w:tplc="1010B1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5804B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C9CB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0EC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390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8C007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8861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D6775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00E5C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C96BAE"/>
    <w:multiLevelType w:val="hybridMultilevel"/>
    <w:tmpl w:val="9C8AF7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934DD"/>
    <w:multiLevelType w:val="hybridMultilevel"/>
    <w:tmpl w:val="742A0D9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C4B7D"/>
    <w:multiLevelType w:val="hybridMultilevel"/>
    <w:tmpl w:val="640EC352"/>
    <w:lvl w:ilvl="0" w:tplc="EF2CED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3462CD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2EC26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DB18C9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CB411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7A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A2F08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B29A1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8CCE65A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0D6781"/>
    <w:multiLevelType w:val="hybridMultilevel"/>
    <w:tmpl w:val="39E4379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A0859"/>
    <w:multiLevelType w:val="hybridMultilevel"/>
    <w:tmpl w:val="DF80F6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0768F"/>
    <w:multiLevelType w:val="hybridMultilevel"/>
    <w:tmpl w:val="55B8FDE8"/>
    <w:lvl w:ilvl="0" w:tplc="196468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CBFC1C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2EC69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BDF2A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4AEA1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CEC7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3683C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F7A4B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C34DE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2E3E9A"/>
    <w:multiLevelType w:val="hybridMultilevel"/>
    <w:tmpl w:val="C5DCFEAE"/>
    <w:lvl w:ilvl="0" w:tplc="D56E58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5E0D6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329C0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8B83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D4AA5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69066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C2A4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1883DB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482D68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1423FD"/>
    <w:multiLevelType w:val="hybridMultilevel"/>
    <w:tmpl w:val="C782391C"/>
    <w:lvl w:ilvl="0" w:tplc="6868DA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50C35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4F3C44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CA6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4DAD9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BD3AD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6C22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FB0452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3E4A9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9152B6"/>
    <w:multiLevelType w:val="hybridMultilevel"/>
    <w:tmpl w:val="CFD01156"/>
    <w:lvl w:ilvl="0" w:tplc="C2BC5D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838F3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CF987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CAF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C8E80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C688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C7864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10CB9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65C179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836A63"/>
    <w:multiLevelType w:val="hybridMultilevel"/>
    <w:tmpl w:val="2DCEC1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0E8D"/>
    <w:multiLevelType w:val="hybridMultilevel"/>
    <w:tmpl w:val="D2BABD7C"/>
    <w:lvl w:ilvl="0" w:tplc="27DCA4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4F3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ED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05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88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7729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0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23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BA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37C54"/>
    <w:multiLevelType w:val="hybridMultilevel"/>
    <w:tmpl w:val="033435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1"/>
  </w:num>
  <w:num w:numId="4">
    <w:abstractNumId w:val="29"/>
  </w:num>
  <w:num w:numId="5">
    <w:abstractNumId w:val="38"/>
  </w:num>
  <w:num w:numId="6">
    <w:abstractNumId w:val="21"/>
  </w:num>
  <w:num w:numId="7">
    <w:abstractNumId w:val="35"/>
  </w:num>
  <w:num w:numId="8">
    <w:abstractNumId w:val="19"/>
  </w:num>
  <w:num w:numId="9">
    <w:abstractNumId w:val="32"/>
  </w:num>
  <w:num w:numId="10">
    <w:abstractNumId w:val="37"/>
  </w:num>
  <w:num w:numId="11">
    <w:abstractNumId w:val="20"/>
  </w:num>
  <w:num w:numId="12">
    <w:abstractNumId w:val="22"/>
  </w:num>
  <w:num w:numId="13">
    <w:abstractNumId w:val="40"/>
  </w:num>
  <w:num w:numId="14">
    <w:abstractNumId w:val="2"/>
  </w:num>
  <w:num w:numId="15">
    <w:abstractNumId w:val="8"/>
  </w:num>
  <w:num w:numId="16">
    <w:abstractNumId w:val="12"/>
  </w:num>
  <w:num w:numId="17">
    <w:abstractNumId w:val="1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1"/>
  </w:num>
  <w:num w:numId="21">
    <w:abstractNumId w:val="16"/>
  </w:num>
  <w:num w:numId="22">
    <w:abstractNumId w:val="33"/>
  </w:num>
  <w:num w:numId="23">
    <w:abstractNumId w:val="0"/>
  </w:num>
  <w:num w:numId="24">
    <w:abstractNumId w:val="26"/>
  </w:num>
  <w:num w:numId="25">
    <w:abstractNumId w:val="27"/>
  </w:num>
  <w:num w:numId="26">
    <w:abstractNumId w:val="34"/>
  </w:num>
  <w:num w:numId="27">
    <w:abstractNumId w:val="31"/>
  </w:num>
  <w:num w:numId="28">
    <w:abstractNumId w:val="30"/>
  </w:num>
  <w:num w:numId="29">
    <w:abstractNumId w:val="25"/>
  </w:num>
  <w:num w:numId="30">
    <w:abstractNumId w:val="14"/>
  </w:num>
  <w:num w:numId="31">
    <w:abstractNumId w:val="28"/>
  </w:num>
  <w:num w:numId="32">
    <w:abstractNumId w:val="9"/>
  </w:num>
  <w:num w:numId="33">
    <w:abstractNumId w:val="10"/>
  </w:num>
  <w:num w:numId="34">
    <w:abstractNumId w:val="39"/>
  </w:num>
  <w:num w:numId="35">
    <w:abstractNumId w:val="5"/>
  </w:num>
  <w:num w:numId="36">
    <w:abstractNumId w:val="4"/>
  </w:num>
  <w:num w:numId="37">
    <w:abstractNumId w:val="17"/>
  </w:num>
  <w:num w:numId="38">
    <w:abstractNumId w:val="41"/>
  </w:num>
  <w:num w:numId="39">
    <w:abstractNumId w:val="24"/>
  </w:num>
  <w:num w:numId="40">
    <w:abstractNumId w:val="7"/>
  </w:num>
  <w:num w:numId="41">
    <w:abstractNumId w:val="15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78"/>
    <w:rsid w:val="00004993"/>
    <w:rsid w:val="00015564"/>
    <w:rsid w:val="000259B0"/>
    <w:rsid w:val="00037BAC"/>
    <w:rsid w:val="00037EC8"/>
    <w:rsid w:val="00045C07"/>
    <w:rsid w:val="00050B37"/>
    <w:rsid w:val="00055483"/>
    <w:rsid w:val="00056952"/>
    <w:rsid w:val="000575F6"/>
    <w:rsid w:val="00057C6F"/>
    <w:rsid w:val="000601ED"/>
    <w:rsid w:val="00062770"/>
    <w:rsid w:val="0007031E"/>
    <w:rsid w:val="00071134"/>
    <w:rsid w:val="000753AC"/>
    <w:rsid w:val="00076372"/>
    <w:rsid w:val="00083FEB"/>
    <w:rsid w:val="00087A92"/>
    <w:rsid w:val="000906CC"/>
    <w:rsid w:val="00090BA1"/>
    <w:rsid w:val="000A22F9"/>
    <w:rsid w:val="000A4889"/>
    <w:rsid w:val="000A6E6A"/>
    <w:rsid w:val="000A7196"/>
    <w:rsid w:val="000A7E30"/>
    <w:rsid w:val="000B43B1"/>
    <w:rsid w:val="000B5926"/>
    <w:rsid w:val="000B7CBA"/>
    <w:rsid w:val="000C0076"/>
    <w:rsid w:val="000C0565"/>
    <w:rsid w:val="000C11AC"/>
    <w:rsid w:val="000C1BE1"/>
    <w:rsid w:val="000D2307"/>
    <w:rsid w:val="000D57BD"/>
    <w:rsid w:val="000E4941"/>
    <w:rsid w:val="000F29F6"/>
    <w:rsid w:val="000F3782"/>
    <w:rsid w:val="00116BF3"/>
    <w:rsid w:val="00120074"/>
    <w:rsid w:val="00121F31"/>
    <w:rsid w:val="00122E77"/>
    <w:rsid w:val="0012722D"/>
    <w:rsid w:val="001403A6"/>
    <w:rsid w:val="00145200"/>
    <w:rsid w:val="00151970"/>
    <w:rsid w:val="00173545"/>
    <w:rsid w:val="001774A3"/>
    <w:rsid w:val="00177A09"/>
    <w:rsid w:val="0018083D"/>
    <w:rsid w:val="00180D79"/>
    <w:rsid w:val="001857D8"/>
    <w:rsid w:val="001929B8"/>
    <w:rsid w:val="00196E7A"/>
    <w:rsid w:val="001B0829"/>
    <w:rsid w:val="001B3639"/>
    <w:rsid w:val="001C1654"/>
    <w:rsid w:val="001C220E"/>
    <w:rsid w:val="001D5BB9"/>
    <w:rsid w:val="001D66E1"/>
    <w:rsid w:val="001E3D43"/>
    <w:rsid w:val="002030C8"/>
    <w:rsid w:val="00204970"/>
    <w:rsid w:val="00204D4F"/>
    <w:rsid w:val="00207EED"/>
    <w:rsid w:val="00210562"/>
    <w:rsid w:val="00213388"/>
    <w:rsid w:val="0021649D"/>
    <w:rsid w:val="002174AB"/>
    <w:rsid w:val="00235F23"/>
    <w:rsid w:val="00245EA1"/>
    <w:rsid w:val="00247850"/>
    <w:rsid w:val="00254658"/>
    <w:rsid w:val="00254ABC"/>
    <w:rsid w:val="00260A02"/>
    <w:rsid w:val="002649D8"/>
    <w:rsid w:val="00270268"/>
    <w:rsid w:val="00271387"/>
    <w:rsid w:val="00271B5B"/>
    <w:rsid w:val="00280E70"/>
    <w:rsid w:val="002852E2"/>
    <w:rsid w:val="00290396"/>
    <w:rsid w:val="00290DEA"/>
    <w:rsid w:val="00291F98"/>
    <w:rsid w:val="002933BE"/>
    <w:rsid w:val="00294AE3"/>
    <w:rsid w:val="002A3931"/>
    <w:rsid w:val="002A4F7D"/>
    <w:rsid w:val="002A5FB8"/>
    <w:rsid w:val="002B5A7F"/>
    <w:rsid w:val="002C0240"/>
    <w:rsid w:val="002C3DB5"/>
    <w:rsid w:val="002D2D30"/>
    <w:rsid w:val="002D6831"/>
    <w:rsid w:val="002E666A"/>
    <w:rsid w:val="002F0780"/>
    <w:rsid w:val="002F1317"/>
    <w:rsid w:val="002F6CA4"/>
    <w:rsid w:val="003001E2"/>
    <w:rsid w:val="00325214"/>
    <w:rsid w:val="00327DB9"/>
    <w:rsid w:val="00346E91"/>
    <w:rsid w:val="00347894"/>
    <w:rsid w:val="0036275C"/>
    <w:rsid w:val="0036280D"/>
    <w:rsid w:val="00372251"/>
    <w:rsid w:val="003803CB"/>
    <w:rsid w:val="0038173F"/>
    <w:rsid w:val="003854EC"/>
    <w:rsid w:val="00386751"/>
    <w:rsid w:val="003868F9"/>
    <w:rsid w:val="00394F48"/>
    <w:rsid w:val="00396AC7"/>
    <w:rsid w:val="00396FBA"/>
    <w:rsid w:val="003A10A3"/>
    <w:rsid w:val="003B47A9"/>
    <w:rsid w:val="003D4A16"/>
    <w:rsid w:val="003D5844"/>
    <w:rsid w:val="003E63CA"/>
    <w:rsid w:val="003F4357"/>
    <w:rsid w:val="003F590C"/>
    <w:rsid w:val="0040415D"/>
    <w:rsid w:val="00404A34"/>
    <w:rsid w:val="00410EEF"/>
    <w:rsid w:val="00412E23"/>
    <w:rsid w:val="004215B8"/>
    <w:rsid w:val="0042417D"/>
    <w:rsid w:val="00424D10"/>
    <w:rsid w:val="00427F21"/>
    <w:rsid w:val="00437280"/>
    <w:rsid w:val="00440ABD"/>
    <w:rsid w:val="00445AA8"/>
    <w:rsid w:val="004561EC"/>
    <w:rsid w:val="004608CF"/>
    <w:rsid w:val="0048191A"/>
    <w:rsid w:val="00486B11"/>
    <w:rsid w:val="0049291B"/>
    <w:rsid w:val="00497CE7"/>
    <w:rsid w:val="004A0DAC"/>
    <w:rsid w:val="004A4C2C"/>
    <w:rsid w:val="004B5F11"/>
    <w:rsid w:val="004B779A"/>
    <w:rsid w:val="004B7B85"/>
    <w:rsid w:val="004C0413"/>
    <w:rsid w:val="004C1060"/>
    <w:rsid w:val="004C25AE"/>
    <w:rsid w:val="004D06E3"/>
    <w:rsid w:val="004D3864"/>
    <w:rsid w:val="004D6E23"/>
    <w:rsid w:val="004E1CA6"/>
    <w:rsid w:val="004E49E9"/>
    <w:rsid w:val="004F75CB"/>
    <w:rsid w:val="00502BBB"/>
    <w:rsid w:val="005036E5"/>
    <w:rsid w:val="0050437D"/>
    <w:rsid w:val="00507B13"/>
    <w:rsid w:val="0052102D"/>
    <w:rsid w:val="0052215B"/>
    <w:rsid w:val="00525869"/>
    <w:rsid w:val="00545EE6"/>
    <w:rsid w:val="005520C1"/>
    <w:rsid w:val="0056070E"/>
    <w:rsid w:val="00561D4D"/>
    <w:rsid w:val="00563F3A"/>
    <w:rsid w:val="00581DDB"/>
    <w:rsid w:val="005903C3"/>
    <w:rsid w:val="00591AD2"/>
    <w:rsid w:val="00596B59"/>
    <w:rsid w:val="005A3A5C"/>
    <w:rsid w:val="005A3A7D"/>
    <w:rsid w:val="005A60E1"/>
    <w:rsid w:val="005A6C9E"/>
    <w:rsid w:val="005B6E55"/>
    <w:rsid w:val="005C2CA0"/>
    <w:rsid w:val="005C3CF5"/>
    <w:rsid w:val="005C6C80"/>
    <w:rsid w:val="005C7336"/>
    <w:rsid w:val="005D2AA4"/>
    <w:rsid w:val="005D2DE5"/>
    <w:rsid w:val="005E1DF1"/>
    <w:rsid w:val="005E440B"/>
    <w:rsid w:val="005E46F4"/>
    <w:rsid w:val="005F40F2"/>
    <w:rsid w:val="005F4B6F"/>
    <w:rsid w:val="00603DC4"/>
    <w:rsid w:val="006133FC"/>
    <w:rsid w:val="0061372E"/>
    <w:rsid w:val="00615D44"/>
    <w:rsid w:val="00624315"/>
    <w:rsid w:val="00626286"/>
    <w:rsid w:val="0063481F"/>
    <w:rsid w:val="0063604D"/>
    <w:rsid w:val="00640022"/>
    <w:rsid w:val="00641EAF"/>
    <w:rsid w:val="00650887"/>
    <w:rsid w:val="00654608"/>
    <w:rsid w:val="0066009A"/>
    <w:rsid w:val="00661D80"/>
    <w:rsid w:val="0068592F"/>
    <w:rsid w:val="006909CB"/>
    <w:rsid w:val="00691F2A"/>
    <w:rsid w:val="00692B3E"/>
    <w:rsid w:val="006A53D1"/>
    <w:rsid w:val="006A662A"/>
    <w:rsid w:val="006B1865"/>
    <w:rsid w:val="006C015D"/>
    <w:rsid w:val="006C0D50"/>
    <w:rsid w:val="006C2D83"/>
    <w:rsid w:val="006C3480"/>
    <w:rsid w:val="006D0AFC"/>
    <w:rsid w:val="006D3E16"/>
    <w:rsid w:val="006D4BCE"/>
    <w:rsid w:val="006E2726"/>
    <w:rsid w:val="006E277C"/>
    <w:rsid w:val="006F19A4"/>
    <w:rsid w:val="00704C3A"/>
    <w:rsid w:val="0070528C"/>
    <w:rsid w:val="00710A07"/>
    <w:rsid w:val="00712C1B"/>
    <w:rsid w:val="00721E39"/>
    <w:rsid w:val="00725897"/>
    <w:rsid w:val="007308E1"/>
    <w:rsid w:val="00731210"/>
    <w:rsid w:val="007336ED"/>
    <w:rsid w:val="0075016A"/>
    <w:rsid w:val="007529EF"/>
    <w:rsid w:val="00753C39"/>
    <w:rsid w:val="00760389"/>
    <w:rsid w:val="007612D4"/>
    <w:rsid w:val="007614F6"/>
    <w:rsid w:val="007634CE"/>
    <w:rsid w:val="007650B7"/>
    <w:rsid w:val="0076671B"/>
    <w:rsid w:val="0077793D"/>
    <w:rsid w:val="0078086E"/>
    <w:rsid w:val="007B3DCC"/>
    <w:rsid w:val="007C4783"/>
    <w:rsid w:val="007D0A5A"/>
    <w:rsid w:val="007D760F"/>
    <w:rsid w:val="007E521A"/>
    <w:rsid w:val="007E6896"/>
    <w:rsid w:val="007F0FC2"/>
    <w:rsid w:val="007F7AC2"/>
    <w:rsid w:val="00805E72"/>
    <w:rsid w:val="00810A18"/>
    <w:rsid w:val="008130EC"/>
    <w:rsid w:val="00813129"/>
    <w:rsid w:val="00815F9B"/>
    <w:rsid w:val="00824405"/>
    <w:rsid w:val="00833BE3"/>
    <w:rsid w:val="008350E9"/>
    <w:rsid w:val="008352AE"/>
    <w:rsid w:val="00841FA2"/>
    <w:rsid w:val="00862C1B"/>
    <w:rsid w:val="008749A0"/>
    <w:rsid w:val="00881C56"/>
    <w:rsid w:val="008857CF"/>
    <w:rsid w:val="008925A5"/>
    <w:rsid w:val="0089502D"/>
    <w:rsid w:val="00897CA2"/>
    <w:rsid w:val="008B032E"/>
    <w:rsid w:val="008C555E"/>
    <w:rsid w:val="008C55BD"/>
    <w:rsid w:val="008D19C5"/>
    <w:rsid w:val="008D4D5B"/>
    <w:rsid w:val="008D5BF3"/>
    <w:rsid w:val="008D733D"/>
    <w:rsid w:val="008D76FD"/>
    <w:rsid w:val="008E0041"/>
    <w:rsid w:val="008E4278"/>
    <w:rsid w:val="008E5B39"/>
    <w:rsid w:val="008E68D2"/>
    <w:rsid w:val="008E71A3"/>
    <w:rsid w:val="008F3D49"/>
    <w:rsid w:val="008F5702"/>
    <w:rsid w:val="00900967"/>
    <w:rsid w:val="00904465"/>
    <w:rsid w:val="00904B89"/>
    <w:rsid w:val="00906DB4"/>
    <w:rsid w:val="00914D8B"/>
    <w:rsid w:val="009167EB"/>
    <w:rsid w:val="00922F23"/>
    <w:rsid w:val="00923AA0"/>
    <w:rsid w:val="00923BD5"/>
    <w:rsid w:val="009319E2"/>
    <w:rsid w:val="009323CA"/>
    <w:rsid w:val="00932F4F"/>
    <w:rsid w:val="0093490C"/>
    <w:rsid w:val="00945A0A"/>
    <w:rsid w:val="009546B7"/>
    <w:rsid w:val="0095508E"/>
    <w:rsid w:val="009618E3"/>
    <w:rsid w:val="00962FBA"/>
    <w:rsid w:val="0096336D"/>
    <w:rsid w:val="00964CB2"/>
    <w:rsid w:val="00970485"/>
    <w:rsid w:val="00970AFF"/>
    <w:rsid w:val="00984817"/>
    <w:rsid w:val="00992CAF"/>
    <w:rsid w:val="00993A69"/>
    <w:rsid w:val="009959B8"/>
    <w:rsid w:val="00995D0D"/>
    <w:rsid w:val="00996286"/>
    <w:rsid w:val="009B0549"/>
    <w:rsid w:val="009C0B29"/>
    <w:rsid w:val="009D0232"/>
    <w:rsid w:val="009D1470"/>
    <w:rsid w:val="009D2AA7"/>
    <w:rsid w:val="009F0F3E"/>
    <w:rsid w:val="009F1A19"/>
    <w:rsid w:val="009F206C"/>
    <w:rsid w:val="009F2899"/>
    <w:rsid w:val="009F65E1"/>
    <w:rsid w:val="00A155E2"/>
    <w:rsid w:val="00A16E22"/>
    <w:rsid w:val="00A23338"/>
    <w:rsid w:val="00A2501C"/>
    <w:rsid w:val="00A31174"/>
    <w:rsid w:val="00A34ABC"/>
    <w:rsid w:val="00A34E1C"/>
    <w:rsid w:val="00A47E83"/>
    <w:rsid w:val="00A50B6B"/>
    <w:rsid w:val="00A52CB9"/>
    <w:rsid w:val="00A54EFC"/>
    <w:rsid w:val="00A65DF8"/>
    <w:rsid w:val="00A66EA1"/>
    <w:rsid w:val="00A83CB1"/>
    <w:rsid w:val="00A83D33"/>
    <w:rsid w:val="00A8788A"/>
    <w:rsid w:val="00AA577E"/>
    <w:rsid w:val="00AA78A8"/>
    <w:rsid w:val="00AB22AF"/>
    <w:rsid w:val="00AC6679"/>
    <w:rsid w:val="00AC72E6"/>
    <w:rsid w:val="00AD28C5"/>
    <w:rsid w:val="00AE0AFD"/>
    <w:rsid w:val="00AE3847"/>
    <w:rsid w:val="00AE3925"/>
    <w:rsid w:val="00B00C5F"/>
    <w:rsid w:val="00B01FFD"/>
    <w:rsid w:val="00B06566"/>
    <w:rsid w:val="00B12EE8"/>
    <w:rsid w:val="00B131EF"/>
    <w:rsid w:val="00B13C59"/>
    <w:rsid w:val="00B4215D"/>
    <w:rsid w:val="00B43167"/>
    <w:rsid w:val="00B47012"/>
    <w:rsid w:val="00B6029F"/>
    <w:rsid w:val="00B6438F"/>
    <w:rsid w:val="00B71C6A"/>
    <w:rsid w:val="00B7413A"/>
    <w:rsid w:val="00B83C70"/>
    <w:rsid w:val="00B85E22"/>
    <w:rsid w:val="00B87574"/>
    <w:rsid w:val="00B92DA9"/>
    <w:rsid w:val="00BA3AC9"/>
    <w:rsid w:val="00BA40A5"/>
    <w:rsid w:val="00BC652A"/>
    <w:rsid w:val="00BC789F"/>
    <w:rsid w:val="00BD17DE"/>
    <w:rsid w:val="00BD65C4"/>
    <w:rsid w:val="00BE4E5D"/>
    <w:rsid w:val="00BF58FF"/>
    <w:rsid w:val="00C260E8"/>
    <w:rsid w:val="00C27FC3"/>
    <w:rsid w:val="00C355F3"/>
    <w:rsid w:val="00C37699"/>
    <w:rsid w:val="00C477F2"/>
    <w:rsid w:val="00C577DE"/>
    <w:rsid w:val="00C6061F"/>
    <w:rsid w:val="00C67415"/>
    <w:rsid w:val="00C8736B"/>
    <w:rsid w:val="00C9119F"/>
    <w:rsid w:val="00C928FE"/>
    <w:rsid w:val="00CA5B8E"/>
    <w:rsid w:val="00CA5BE7"/>
    <w:rsid w:val="00CB361B"/>
    <w:rsid w:val="00CB55E7"/>
    <w:rsid w:val="00CB63D2"/>
    <w:rsid w:val="00CB6D97"/>
    <w:rsid w:val="00CC1283"/>
    <w:rsid w:val="00CE164C"/>
    <w:rsid w:val="00CE1C1D"/>
    <w:rsid w:val="00CE371E"/>
    <w:rsid w:val="00CE3AE7"/>
    <w:rsid w:val="00CE6F3D"/>
    <w:rsid w:val="00D01603"/>
    <w:rsid w:val="00D13E30"/>
    <w:rsid w:val="00D1580B"/>
    <w:rsid w:val="00D175F5"/>
    <w:rsid w:val="00D24114"/>
    <w:rsid w:val="00D25A6B"/>
    <w:rsid w:val="00D268E6"/>
    <w:rsid w:val="00D34D83"/>
    <w:rsid w:val="00D5099A"/>
    <w:rsid w:val="00D637DB"/>
    <w:rsid w:val="00D63E4F"/>
    <w:rsid w:val="00D74C10"/>
    <w:rsid w:val="00D857A7"/>
    <w:rsid w:val="00D86C45"/>
    <w:rsid w:val="00D905DF"/>
    <w:rsid w:val="00DA5445"/>
    <w:rsid w:val="00DA5CE6"/>
    <w:rsid w:val="00DC5C7E"/>
    <w:rsid w:val="00DD6DC9"/>
    <w:rsid w:val="00DD7E60"/>
    <w:rsid w:val="00E119D9"/>
    <w:rsid w:val="00E1214F"/>
    <w:rsid w:val="00E165C7"/>
    <w:rsid w:val="00E24136"/>
    <w:rsid w:val="00E25CCF"/>
    <w:rsid w:val="00E31CEE"/>
    <w:rsid w:val="00E346F1"/>
    <w:rsid w:val="00E36776"/>
    <w:rsid w:val="00E41F6F"/>
    <w:rsid w:val="00E438ED"/>
    <w:rsid w:val="00E513BE"/>
    <w:rsid w:val="00E51EE2"/>
    <w:rsid w:val="00E735D9"/>
    <w:rsid w:val="00E85EE7"/>
    <w:rsid w:val="00E91B72"/>
    <w:rsid w:val="00E93139"/>
    <w:rsid w:val="00E94356"/>
    <w:rsid w:val="00EA2D14"/>
    <w:rsid w:val="00EA519E"/>
    <w:rsid w:val="00EA7B0B"/>
    <w:rsid w:val="00EB0B5A"/>
    <w:rsid w:val="00EB493E"/>
    <w:rsid w:val="00EC0A49"/>
    <w:rsid w:val="00EC2D9E"/>
    <w:rsid w:val="00EC5C6A"/>
    <w:rsid w:val="00ED5440"/>
    <w:rsid w:val="00EE1058"/>
    <w:rsid w:val="00EE7CC9"/>
    <w:rsid w:val="00F03F81"/>
    <w:rsid w:val="00F0532C"/>
    <w:rsid w:val="00F056F0"/>
    <w:rsid w:val="00F109DE"/>
    <w:rsid w:val="00F11434"/>
    <w:rsid w:val="00F23D39"/>
    <w:rsid w:val="00F24498"/>
    <w:rsid w:val="00F27CD4"/>
    <w:rsid w:val="00F3092C"/>
    <w:rsid w:val="00F31E0C"/>
    <w:rsid w:val="00F40E32"/>
    <w:rsid w:val="00F470C9"/>
    <w:rsid w:val="00F4720E"/>
    <w:rsid w:val="00F63243"/>
    <w:rsid w:val="00F65F03"/>
    <w:rsid w:val="00F67498"/>
    <w:rsid w:val="00F73ABB"/>
    <w:rsid w:val="00F753A5"/>
    <w:rsid w:val="00F83CF6"/>
    <w:rsid w:val="00F90782"/>
    <w:rsid w:val="00F937CA"/>
    <w:rsid w:val="00F9587D"/>
    <w:rsid w:val="00FA6C94"/>
    <w:rsid w:val="00FB5E8A"/>
    <w:rsid w:val="00FC71A6"/>
    <w:rsid w:val="00FD3746"/>
    <w:rsid w:val="00FF081C"/>
    <w:rsid w:val="00FF16A5"/>
    <w:rsid w:val="00FF50C2"/>
    <w:rsid w:val="1EB98200"/>
    <w:rsid w:val="268A5758"/>
    <w:rsid w:val="2C080823"/>
    <w:rsid w:val="492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98200"/>
  <w15:chartTrackingRefBased/>
  <w15:docId w15:val="{3DD05924-9763-4AAA-A1E2-6D84DA87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B9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rebuchet MS" w:hAnsi="Trebuchet MS"/>
    </w:rPr>
  </w:style>
  <w:style w:type="character" w:styleId="PageNumber">
    <w:name w:val="page number"/>
    <w:rPr>
      <w:sz w:val="20"/>
    </w:rPr>
  </w:style>
  <w:style w:type="paragraph" w:customStyle="1" w:styleId="PALATINO10">
    <w:name w:val="PALATINO 10"/>
    <w:rPr>
      <w:rFonts w:ascii="Palatino" w:hAnsi="Palatino"/>
      <w:lang w:eastAsia="en-US"/>
    </w:rPr>
  </w:style>
  <w:style w:type="paragraph" w:customStyle="1" w:styleId="Palatino100">
    <w:name w:val="Palatino 10"/>
    <w:basedOn w:val="Normal"/>
    <w:rPr>
      <w:rFonts w:ascii="Palatino" w:hAnsi="Palatino"/>
      <w:sz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Trebuchet MS" w:hAnsi="Trebuchet MS"/>
      <w:lang w:val="x-none" w:eastAsia="x-none"/>
    </w:rPr>
  </w:style>
  <w:style w:type="character" w:customStyle="1" w:styleId="FooterChar">
    <w:name w:val="Footer Char"/>
    <w:link w:val="Footer"/>
    <w:rPr>
      <w:rFonts w:ascii="Trebuchet MS" w:hAnsi="Trebuchet MS"/>
      <w:sz w:val="24"/>
    </w:rPr>
  </w:style>
  <w:style w:type="paragraph" w:customStyle="1" w:styleId="NAME">
    <w:name w:val="NAME"/>
    <w:basedOn w:val="PALATINO10"/>
    <w:pPr>
      <w:spacing w:after="120"/>
      <w:jc w:val="center"/>
    </w:pPr>
    <w:rPr>
      <w:rFonts w:ascii="Trebuchet MS" w:hAnsi="Trebuchet MS"/>
      <w:b/>
      <w:bCs/>
      <w:caps/>
      <w:spacing w:val="200"/>
      <w:sz w:val="28"/>
    </w:rPr>
  </w:style>
  <w:style w:type="paragraph" w:customStyle="1" w:styleId="SectionHeader">
    <w:name w:val="Section Header"/>
    <w:basedOn w:val="TOC1"/>
    <w:next w:val="TOC3"/>
    <w:pPr>
      <w:spacing w:before="360" w:after="240"/>
      <w:jc w:val="center"/>
    </w:pPr>
    <w:rPr>
      <w:rFonts w:ascii="Trebuchet MS" w:hAnsi="Trebuchet MS"/>
      <w:b/>
      <w:bCs/>
    </w:rPr>
  </w:style>
  <w:style w:type="paragraph" w:customStyle="1" w:styleId="Address">
    <w:name w:val="Address"/>
    <w:basedOn w:val="PALATINO10"/>
    <w:pPr>
      <w:jc w:val="center"/>
    </w:pPr>
    <w:rPr>
      <w:rFonts w:ascii="Trebuchet MS" w:hAnsi="Trebuchet MS"/>
    </w:rPr>
  </w:style>
  <w:style w:type="paragraph" w:customStyle="1" w:styleId="ResumeKeywords">
    <w:name w:val="Resume Keywords"/>
    <w:basedOn w:val="PALATINO10"/>
    <w:pPr>
      <w:framePr w:wrap="around" w:vAnchor="text" w:hAnchor="text" w:y="1"/>
      <w:spacing w:before="20" w:after="20"/>
      <w:jc w:val="center"/>
    </w:pPr>
    <w:rPr>
      <w:rFonts w:ascii="Trebuchet MS" w:hAnsi="Trebuchet MS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PALATINO10TrebuchetMSJustified">
    <w:name w:val="Style PALATINO 10 + Trebuchet MS Justified"/>
    <w:basedOn w:val="PALATINO10"/>
    <w:pPr>
      <w:spacing w:after="120"/>
      <w:jc w:val="both"/>
    </w:pPr>
    <w:rPr>
      <w:rFonts w:ascii="Trebuchet MS" w:hAnsi="Trebuchet MS"/>
    </w:rPr>
  </w:style>
  <w:style w:type="paragraph" w:customStyle="1" w:styleId="Company">
    <w:name w:val="Company"/>
    <w:basedOn w:val="PALATINO10"/>
    <w:pPr>
      <w:spacing w:before="240"/>
    </w:pPr>
    <w:rPr>
      <w:rFonts w:ascii="Trebuchet MS" w:hAnsi="Trebuchet MS"/>
      <w:b/>
      <w:bCs/>
    </w:rPr>
  </w:style>
  <w:style w:type="paragraph" w:customStyle="1" w:styleId="CompanyAddress">
    <w:name w:val="Company Address"/>
    <w:basedOn w:val="PALATINO10"/>
    <w:pPr>
      <w:spacing w:after="120"/>
    </w:pPr>
    <w:rPr>
      <w:rFonts w:ascii="Trebuchet MS" w:hAnsi="Trebuchet MS"/>
      <w:bCs/>
    </w:rPr>
  </w:style>
  <w:style w:type="paragraph" w:customStyle="1" w:styleId="CompanyDescription">
    <w:name w:val="Company Description"/>
    <w:basedOn w:val="PALATINO10"/>
    <w:pPr>
      <w:spacing w:after="60"/>
    </w:pPr>
    <w:rPr>
      <w:rFonts w:ascii="Trebuchet MS" w:hAnsi="Trebuchet MS"/>
    </w:rPr>
  </w:style>
  <w:style w:type="paragraph" w:customStyle="1" w:styleId="Position">
    <w:name w:val="Position"/>
    <w:basedOn w:val="Address"/>
    <w:qFormat/>
    <w:pPr>
      <w:spacing w:before="120"/>
      <w:jc w:val="left"/>
    </w:pPr>
    <w:rPr>
      <w:b/>
    </w:rPr>
  </w:style>
  <w:style w:type="paragraph" w:customStyle="1" w:styleId="PositionDescription">
    <w:name w:val="Position Description"/>
    <w:basedOn w:val="CompanyDescription"/>
    <w:qFormat/>
    <w:pPr>
      <w:spacing w:before="60"/>
    </w:pPr>
  </w:style>
  <w:style w:type="paragraph" w:customStyle="1" w:styleId="Accomplishments">
    <w:name w:val="Accomplishments"/>
    <w:basedOn w:val="CompanyDescription"/>
    <w:qFormat/>
    <w:pPr>
      <w:numPr>
        <w:numId w:val="16"/>
      </w:numPr>
    </w:pPr>
  </w:style>
  <w:style w:type="paragraph" w:customStyle="1" w:styleId="ProfessionalSummary">
    <w:name w:val="Professional Summary"/>
    <w:basedOn w:val="PositionDescription"/>
    <w:qFormat/>
    <w:rPr>
      <w:b/>
    </w:rPr>
  </w:style>
  <w:style w:type="paragraph" w:styleId="TOC3">
    <w:name w:val="toc 3"/>
    <w:basedOn w:val="Normal"/>
    <w:next w:val="Normal"/>
    <w:autoRedefine/>
    <w:rsid w:val="00AD28C5"/>
    <w:pPr>
      <w:spacing w:after="100"/>
      <w:ind w:left="480" w:hanging="480"/>
    </w:pPr>
    <w:rPr>
      <w:rFonts w:ascii="Trebuchet MS" w:hAnsi="Trebuchet MS"/>
      <w:b/>
      <w:bCs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customStyle="1" w:styleId="SubmitResume">
    <w:name w:val="Submit Resume"/>
    <w:basedOn w:val="Normal"/>
    <w:pPr>
      <w:spacing w:before="100"/>
    </w:pPr>
    <w:rPr>
      <w:rFonts w:ascii="Calibri" w:hAnsi="Calibri" w:cs="MS Shell Dlg"/>
      <w:i/>
      <w:color w:val="333399"/>
      <w:sz w:val="16"/>
      <w:szCs w:val="15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E2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_s2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iss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zysztofszczurowsk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N_KeywordResumeShade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3779-9828-44B1-B407-3DE658D0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MN_KeywordResumeShaded.dotm</Template>
  <TotalTime>56</TotalTime>
  <Pages>5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Szczurowski</dc:creator>
  <cp:keywords/>
  <cp:lastModifiedBy>Krzysztof Szczurowski</cp:lastModifiedBy>
  <cp:revision>4</cp:revision>
  <cp:lastPrinted>2009-04-15T09:12:00Z</cp:lastPrinted>
  <dcterms:created xsi:type="dcterms:W3CDTF">2022-02-28T06:27:00Z</dcterms:created>
  <dcterms:modified xsi:type="dcterms:W3CDTF">2022-03-04T05:47:00Z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TC019533729991</vt:lpwstr>
  </property>
</Properties>
</file>